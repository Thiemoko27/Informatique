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877018" w:rsidRDefault="008D0F90" w:rsidP="00ED3405">
      <w:pPr>
        <w:pStyle w:val="af3"/>
        <w:rPr>
          <w:rStyle w:val="LabTitleInstVersred"/>
          <w:bCs/>
          <w:color w:val="auto"/>
        </w:rPr>
      </w:pPr>
      <w:r w:rsidRPr="00877018">
        <w:rPr>
          <w:bCs/>
        </w:rPr>
        <w:t>Travaux pratiques : Découverte du Bureau Windows</w:t>
      </w:r>
    </w:p>
    <w:p w:rsidR="00021098" w:rsidRPr="00E70096" w:rsidRDefault="00021098" w:rsidP="00021098">
      <w:pPr>
        <w:pStyle w:val="1"/>
        <w:numPr>
          <w:ilvl w:val="0"/>
          <w:numId w:val="3"/>
        </w:numPr>
      </w:pPr>
      <w:r>
        <w:t>Introduction</w:t>
      </w:r>
      <w:bookmarkStart w:id="0" w:name="_GoBack"/>
      <w:bookmarkEnd w:id="0"/>
    </w:p>
    <w:p w:rsidR="00021098" w:rsidRPr="00E70096" w:rsidRDefault="00021098" w:rsidP="00021098">
      <w:pPr>
        <w:pStyle w:val="BodyTextL25"/>
      </w:pPr>
      <w:r>
        <w:t>Au cours de ces travaux pratiques, vous découvrirez le Bureau Windows, le menu Démarrer et la barre des tâches.</w:t>
      </w:r>
    </w:p>
    <w:p w:rsidR="00021098" w:rsidRPr="00E70096" w:rsidRDefault="00021098" w:rsidP="00021098">
      <w:pPr>
        <w:pStyle w:val="1"/>
        <w:numPr>
          <w:ilvl w:val="0"/>
          <w:numId w:val="3"/>
        </w:numPr>
      </w:pPr>
      <w:r>
        <w:t>Ressources requises</w:t>
      </w:r>
    </w:p>
    <w:p w:rsidR="00021098" w:rsidRDefault="00021098" w:rsidP="00021098">
      <w:pPr>
        <w:pStyle w:val="Bulletlevel1"/>
        <w:spacing w:before="60" w:after="60" w:line="276" w:lineRule="auto"/>
      </w:pPr>
      <w:r>
        <w:t>PC Window</w:t>
      </w:r>
    </w:p>
    <w:p w:rsidR="00021098" w:rsidRDefault="00021098" w:rsidP="00165785">
      <w:pPr>
        <w:pStyle w:val="1"/>
        <w:numPr>
          <w:ilvl w:val="0"/>
          <w:numId w:val="0"/>
        </w:numPr>
      </w:pPr>
      <w:r>
        <w:t>Instructions</w:t>
      </w:r>
    </w:p>
    <w:p w:rsidR="00021098" w:rsidRDefault="00021098" w:rsidP="00877018">
      <w:pPr>
        <w:pStyle w:val="2"/>
      </w:pPr>
      <w:r>
        <w:t>Explorez le Bureau Windows.</w:t>
      </w:r>
    </w:p>
    <w:p w:rsidR="00021098" w:rsidRDefault="00021098" w:rsidP="00021098">
      <w:pPr>
        <w:pStyle w:val="BodyTextL25"/>
      </w:pPr>
      <w:r>
        <w:t>Après vous être connecté à Windows, le Bureau Windows apparaît.</w:t>
      </w:r>
    </w:p>
    <w:p w:rsidR="0078171E" w:rsidRDefault="0078171E" w:rsidP="0078171E">
      <w:pPr>
        <w:pStyle w:val="3"/>
        <w:ind w:left="360"/>
      </w:pPr>
      <w:r>
        <w:t>Questions :</w:t>
      </w:r>
    </w:p>
    <w:p w:rsidR="00021098" w:rsidRDefault="00021098" w:rsidP="00021098">
      <w:pPr>
        <w:pStyle w:val="BodyTextL25"/>
      </w:pPr>
      <w:r>
        <w:t>Donnez quelques exemples d'icônes qui se trouvent sur le Bureau.</w:t>
      </w:r>
    </w:p>
    <w:p w:rsidR="00021098" w:rsidRDefault="00021098" w:rsidP="00021098">
      <w:pPr>
        <w:pStyle w:val="AnswerLineL25"/>
      </w:pPr>
      <w:r>
        <w:t>Saisissez vos réponses ici</w:t>
      </w:r>
    </w:p>
    <w:p w:rsidR="00021098" w:rsidRDefault="00021098" w:rsidP="00021098">
      <w:pPr>
        <w:pStyle w:val="BodyTextL25"/>
      </w:pPr>
      <w:r>
        <w:t>Quels types d'informations sont disponibles sur le Bureau et la barre des tâches ?</w:t>
      </w:r>
    </w:p>
    <w:p w:rsidR="00021098" w:rsidRDefault="00021098" w:rsidP="00021098">
      <w:pPr>
        <w:pStyle w:val="AnswerLineL25"/>
      </w:pPr>
      <w:r>
        <w:t>Saisissez vos réponses ici</w:t>
      </w:r>
    </w:p>
    <w:p w:rsidR="00021098" w:rsidRDefault="00021098" w:rsidP="00877018">
      <w:pPr>
        <w:pStyle w:val="2"/>
      </w:pPr>
      <w:r>
        <w:t>Explorez le menu Démarrer.</w:t>
      </w:r>
    </w:p>
    <w:p w:rsidR="00021098" w:rsidRPr="00EA3549" w:rsidRDefault="00021098" w:rsidP="00021098">
      <w:pPr>
        <w:pStyle w:val="BodyTextL25"/>
      </w:pPr>
      <w:r>
        <w:t>Le menu Démarrer vous permet de localiser le programme installé et de rechercher des fichiers ou des dossiers.</w:t>
      </w:r>
    </w:p>
    <w:p w:rsidR="00021098" w:rsidRDefault="00021098" w:rsidP="00021098">
      <w:pPr>
        <w:pStyle w:val="SubStepAlpha"/>
        <w:keepNext/>
      </w:pPr>
      <w:r>
        <w:t xml:space="preserve">Cliquez sur </w:t>
      </w:r>
      <w:r>
        <w:rPr>
          <w:b/>
        </w:rPr>
        <w:t>Démarrer</w:t>
      </w:r>
      <w:r>
        <w:t xml:space="preserve">. Les images ci-dessous présentent les différences du menu Démarrer dans les différentes versions de Windows. </w:t>
      </w:r>
    </w:p>
    <w:p w:rsidR="00021098" w:rsidRDefault="009C4631" w:rsidP="00021098">
      <w:pPr>
        <w:pStyle w:val="Visual"/>
        <w:keepNext/>
      </w:pPr>
      <w:r w:rsidRPr="008D0F90">
        <w:rPr>
          <w:noProof/>
          <w:lang w:val="en-US" w:eastAsia="zh-CN" w:bidi="th-TH"/>
        </w:rPr>
        <w:drawing>
          <wp:inline distT="0" distB="0" distL="0" distR="0">
            <wp:extent cx="5391150" cy="2670175"/>
            <wp:effectExtent l="0" t="0" r="0" b="0"/>
            <wp:docPr id="1" name="Picture 8" descr="This image display the Start menu for Windows 10, 8.x, and 7 from the left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image display the Start menu for Windows 10, 8.x, and 7 from the left to the 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670175"/>
                    </a:xfrm>
                    <a:prstGeom prst="rect">
                      <a:avLst/>
                    </a:prstGeom>
                    <a:noFill/>
                    <a:ln>
                      <a:noFill/>
                    </a:ln>
                  </pic:spPr>
                </pic:pic>
              </a:graphicData>
            </a:graphic>
          </wp:inline>
        </w:drawing>
      </w:r>
    </w:p>
    <w:p w:rsidR="00021098" w:rsidRPr="00C0544C" w:rsidRDefault="00021098" w:rsidP="00021098">
      <w:pPr>
        <w:pStyle w:val="BodyTextL25"/>
        <w:tabs>
          <w:tab w:val="center" w:pos="1890"/>
          <w:tab w:val="center" w:pos="5040"/>
          <w:tab w:val="center" w:pos="8100"/>
        </w:tabs>
        <w:ind w:firstLine="360"/>
        <w:rPr>
          <w:b/>
        </w:rPr>
      </w:pPr>
      <w:r w:rsidRPr="00C0544C">
        <w:rPr>
          <w:b/>
        </w:rPr>
        <w:tab/>
      </w:r>
      <w:r>
        <w:rPr>
          <w:b/>
        </w:rPr>
        <w:t>Windows 10</w:t>
      </w:r>
      <w:r w:rsidRPr="00C0544C">
        <w:rPr>
          <w:b/>
        </w:rPr>
        <w:tab/>
      </w:r>
      <w:r>
        <w:rPr>
          <w:b/>
        </w:rPr>
        <w:t>Windows 8.x</w:t>
      </w:r>
      <w:r w:rsidRPr="00C0544C">
        <w:rPr>
          <w:b/>
        </w:rPr>
        <w:tab/>
      </w:r>
      <w:r>
        <w:rPr>
          <w:b/>
        </w:rPr>
        <w:t>Windows 7</w:t>
      </w:r>
    </w:p>
    <w:p w:rsidR="0078171E" w:rsidRDefault="0078171E" w:rsidP="0078171E">
      <w:pPr>
        <w:pStyle w:val="3"/>
      </w:pPr>
      <w:r>
        <w:lastRenderedPageBreak/>
        <w:t>Question :</w:t>
      </w:r>
    </w:p>
    <w:p w:rsidR="00021098" w:rsidRDefault="00021098" w:rsidP="00021098">
      <w:pPr>
        <w:pStyle w:val="BodyTextL50"/>
        <w:keepNext/>
      </w:pPr>
      <w:r>
        <w:t>Indiquez certaines des applications répertoriées dans le menu Démarrer.</w:t>
      </w:r>
    </w:p>
    <w:p w:rsidR="00021098" w:rsidRDefault="00021098" w:rsidP="00021098">
      <w:pPr>
        <w:pStyle w:val="AnswerLineL50"/>
      </w:pPr>
      <w:r>
        <w:t>Saisissez vos réponses ici</w:t>
      </w:r>
    </w:p>
    <w:p w:rsidR="0078171E" w:rsidRDefault="00021098" w:rsidP="00021098">
      <w:pPr>
        <w:pStyle w:val="SubStepAlpha"/>
      </w:pPr>
      <w:r>
        <w:t>Cliquez avec le bouton droit de la souris sur une application ou une vignette Windows dans le menu Démarrer.</w:t>
      </w:r>
    </w:p>
    <w:p w:rsidR="0078171E" w:rsidRDefault="0078171E" w:rsidP="0078171E">
      <w:pPr>
        <w:pStyle w:val="3"/>
      </w:pPr>
      <w:r>
        <w:t>Question :</w:t>
      </w:r>
    </w:p>
    <w:p w:rsidR="00021098" w:rsidRDefault="00021098" w:rsidP="0078171E">
      <w:pPr>
        <w:pStyle w:val="BodyTextL50"/>
      </w:pPr>
      <w:r>
        <w:t>Quelles sont les options disponibles ?</w:t>
      </w:r>
    </w:p>
    <w:p w:rsidR="00021098" w:rsidRDefault="00021098" w:rsidP="00021098">
      <w:pPr>
        <w:pStyle w:val="AnswerLineL50"/>
      </w:pPr>
      <w:r>
        <w:t>Saisissez vos réponses ici</w:t>
      </w:r>
    </w:p>
    <w:p w:rsidR="00021098" w:rsidRDefault="00021098" w:rsidP="00877018">
      <w:pPr>
        <w:pStyle w:val="2"/>
      </w:pPr>
      <w:r>
        <w:t>Explorez la barre des tâches.</w:t>
      </w:r>
    </w:p>
    <w:p w:rsidR="00021098" w:rsidRDefault="00021098" w:rsidP="0078171E">
      <w:pPr>
        <w:pStyle w:val="SubStepAlpha"/>
      </w:pPr>
      <w:r>
        <w:t>Pour rechercher un programme ou un fichier, saisissez son nom dans le volet de recherche situé à droite du bouton Démarrer. Vous pouvez également utiliser votre voix pour demander à Cortana de rechercher le programme ou le fichier souhaité.</w:t>
      </w:r>
    </w:p>
    <w:p w:rsidR="00021098" w:rsidRDefault="00021098" w:rsidP="00021098">
      <w:pPr>
        <w:pStyle w:val="BodyTextL50"/>
      </w:pPr>
      <w:r>
        <w:t xml:space="preserve">Sous Windows 7, cliquez sur </w:t>
      </w:r>
      <w:r>
        <w:rPr>
          <w:b/>
        </w:rPr>
        <w:t>Démarrer</w:t>
      </w:r>
      <w:r>
        <w:t xml:space="preserve">, puis saisissez le nom dans la barre de recherche de </w:t>
      </w:r>
      <w:r>
        <w:rPr>
          <w:b/>
        </w:rPr>
        <w:t>programmes et de fichiers</w:t>
      </w:r>
      <w:r>
        <w:t>.</w:t>
      </w:r>
    </w:p>
    <w:p w:rsidR="00021098" w:rsidRDefault="00021098" w:rsidP="00021098">
      <w:pPr>
        <w:pStyle w:val="BodyTextL50"/>
      </w:pPr>
      <w:r>
        <w:t xml:space="preserve">Sous Windows 8.1, cliquez sur </w:t>
      </w:r>
      <w:r>
        <w:rPr>
          <w:b/>
        </w:rPr>
        <w:t>Démarrer</w:t>
      </w:r>
      <w:r>
        <w:t>, cliquez sur la loupe, puis saisissez le nom du programme ou du fichier souhaité.</w:t>
      </w:r>
    </w:p>
    <w:p w:rsidR="00021098" w:rsidRDefault="00021098" w:rsidP="0078171E">
      <w:pPr>
        <w:pStyle w:val="SubStepAlpha"/>
      </w:pPr>
      <w:r>
        <w:t xml:space="preserve">Cliquez avec le bouton droit de la souris sur la barre des tâches pour sélectionner </w:t>
      </w:r>
      <w:r w:rsidRPr="00AD02B4">
        <w:rPr>
          <w:b/>
        </w:rPr>
        <w:t>Paramètres de la barre des tâches</w:t>
      </w:r>
      <w:r>
        <w:t>.</w:t>
      </w:r>
    </w:p>
    <w:p w:rsidR="00021098" w:rsidRDefault="00021098" w:rsidP="00021098">
      <w:pPr>
        <w:pStyle w:val="BodyTextL50"/>
      </w:pPr>
      <w:r>
        <w:rPr>
          <w:b/>
        </w:rPr>
        <w:t>Windows 7</w:t>
      </w:r>
      <w:r>
        <w:t xml:space="preserve"> : cliquez avec le bouton droit de la souris sur la barre des tâches, puis cliquez sur </w:t>
      </w:r>
      <w:r>
        <w:rPr>
          <w:b/>
        </w:rPr>
        <w:t>Propriétés</w:t>
      </w:r>
      <w:r>
        <w:t xml:space="preserve"> pour sélectionner Propriétés de la barre des tâches et du menu Démarrer.</w:t>
      </w:r>
    </w:p>
    <w:p w:rsidR="00021098" w:rsidRDefault="00021098" w:rsidP="00021098">
      <w:pPr>
        <w:pStyle w:val="BodyTextL50"/>
      </w:pPr>
      <w:r>
        <w:rPr>
          <w:b/>
        </w:rPr>
        <w:t>Windows 8.x</w:t>
      </w:r>
      <w:r>
        <w:t xml:space="preserve"> : cliquez avec le bouton droit de la souris sur la barre des tâches, puis cliquez sur </w:t>
      </w:r>
      <w:r>
        <w:rPr>
          <w:b/>
        </w:rPr>
        <w:t>Propriétés</w:t>
      </w:r>
      <w:r>
        <w:t xml:space="preserve"> pour sélectionner Propriétés de la barre des tâches et de la navigation.</w:t>
      </w:r>
    </w:p>
    <w:p w:rsidR="0078171E" w:rsidRDefault="0078171E" w:rsidP="0078171E">
      <w:pPr>
        <w:pStyle w:val="3"/>
      </w:pPr>
      <w:r>
        <w:t>Question :</w:t>
      </w:r>
    </w:p>
    <w:p w:rsidR="00021098" w:rsidRDefault="00021098" w:rsidP="00021098">
      <w:pPr>
        <w:pStyle w:val="BodyTextL50"/>
        <w:keepNext/>
      </w:pPr>
      <w:r>
        <w:t>Quelles sont les options disponibles dans les paramètres de la barre des tâches ?</w:t>
      </w:r>
    </w:p>
    <w:p w:rsidR="00021098" w:rsidRDefault="0078171E" w:rsidP="0078171E">
      <w:pPr>
        <w:pStyle w:val="AnswerLineL50"/>
      </w:pPr>
      <w:r>
        <w:t>Saisissez vos réponses ici</w:t>
      </w:r>
    </w:p>
    <w:p w:rsidR="00021098" w:rsidRDefault="00021098" w:rsidP="0078171E">
      <w:pPr>
        <w:pStyle w:val="SubStepAlpha"/>
      </w:pPr>
      <w:r>
        <w:t xml:space="preserve">Affichage des tâches est la fonctionnalité de bureau virtuel native de Windows 10. Elle vous permet d'afficher simultanément plusieurs postes de travail et les applications utilisées. Cliquez sur </w:t>
      </w:r>
      <w:r>
        <w:rPr>
          <w:b/>
        </w:rPr>
        <w:t>Affichage des tâches</w:t>
      </w:r>
      <w:r>
        <w:t>. (Cette icône se trouve normalement à droite de la barre de recherche.)</w:t>
      </w:r>
    </w:p>
    <w:p w:rsidR="0078171E" w:rsidRDefault="0078171E" w:rsidP="0078171E">
      <w:pPr>
        <w:pStyle w:val="3"/>
      </w:pPr>
      <w:r>
        <w:t>Question :</w:t>
      </w:r>
    </w:p>
    <w:p w:rsidR="00021098" w:rsidRDefault="00021098" w:rsidP="0078171E">
      <w:pPr>
        <w:pStyle w:val="BodyTextL50"/>
        <w:keepNext/>
      </w:pPr>
      <w:r>
        <w:t>Quelles sont les options disponibles dans les paramètres d'affichage des tâches ?</w:t>
      </w:r>
    </w:p>
    <w:p w:rsidR="00021098" w:rsidRDefault="0078171E" w:rsidP="0078171E">
      <w:pPr>
        <w:pStyle w:val="AnswerLineL50"/>
      </w:pPr>
      <w:r>
        <w:t>Saisissez vos réponses ici</w:t>
      </w:r>
    </w:p>
    <w:p w:rsidR="00021098" w:rsidRPr="0078171E" w:rsidRDefault="00021098" w:rsidP="0078171E">
      <w:pPr>
        <w:pStyle w:val="SubStepAlpha"/>
      </w:pPr>
      <w:r>
        <w:t>Dans la fenêtre Affichage des tâches, créez un nouveau Bureau.</w:t>
      </w:r>
    </w:p>
    <w:p w:rsidR="00021098" w:rsidRDefault="00021098" w:rsidP="0078171E">
      <w:pPr>
        <w:pStyle w:val="SubStepAlpha"/>
      </w:pPr>
      <w:r>
        <w:t>Accédez au Bureau 1 et ouvrez une application sur le Bureau 1.</w:t>
      </w:r>
    </w:p>
    <w:p w:rsidR="0078171E" w:rsidRDefault="00021098" w:rsidP="0078171E">
      <w:pPr>
        <w:pStyle w:val="SubStepAlpha"/>
      </w:pPr>
      <w:r>
        <w:t>Ouvrez la même application sur le Bureau 2.</w:t>
      </w:r>
    </w:p>
    <w:p w:rsidR="0078171E" w:rsidRDefault="0078171E" w:rsidP="0078171E">
      <w:pPr>
        <w:pStyle w:val="3"/>
      </w:pPr>
      <w:r>
        <w:t>Question :</w:t>
      </w:r>
    </w:p>
    <w:p w:rsidR="00021098" w:rsidRDefault="00021098" w:rsidP="0078171E">
      <w:pPr>
        <w:pStyle w:val="BodyTextL50"/>
        <w:keepNext/>
      </w:pPr>
      <w:r>
        <w:t>Que s'est-il passé ?</w:t>
      </w:r>
    </w:p>
    <w:p w:rsidR="00021098" w:rsidRDefault="0078171E" w:rsidP="0078171E">
      <w:pPr>
        <w:pStyle w:val="AnswerLineL50"/>
      </w:pPr>
      <w:r>
        <w:t>Saisissez vos réponses ici</w:t>
      </w:r>
    </w:p>
    <w:p w:rsidR="00021098" w:rsidRDefault="00021098" w:rsidP="0078171E">
      <w:pPr>
        <w:pStyle w:val="SubStepAlpha"/>
      </w:pPr>
      <w:r>
        <w:t>La zone de notification sur le bord droit de la barre des tâches fournit des informations sur le système.</w:t>
      </w:r>
    </w:p>
    <w:p w:rsidR="00021098" w:rsidRDefault="00021098" w:rsidP="00021098">
      <w:pPr>
        <w:pStyle w:val="BodyTextL50"/>
        <w:keepNext/>
      </w:pPr>
      <w:r>
        <w:t>Donnez quelques exemples d'informations système.</w:t>
      </w:r>
    </w:p>
    <w:p w:rsidR="00021098" w:rsidRDefault="0078171E" w:rsidP="0078171E">
      <w:pPr>
        <w:pStyle w:val="AnswerLineL50"/>
      </w:pPr>
      <w:r>
        <w:t>Saisissez vos réponses ici</w:t>
      </w:r>
    </w:p>
    <w:p w:rsidR="0078171E" w:rsidRDefault="00021098" w:rsidP="0078171E">
      <w:pPr>
        <w:pStyle w:val="SubStepAlpha"/>
      </w:pPr>
      <w:r>
        <w:lastRenderedPageBreak/>
        <w:t xml:space="preserve">Sous Windows 7 et Windows 8.x, vous pouvez personnaliser la zone de notification. Cliquez sur le triangle &gt; </w:t>
      </w:r>
      <w:r>
        <w:rPr>
          <w:b/>
        </w:rPr>
        <w:t>Personnaliser</w:t>
      </w:r>
      <w:r>
        <w:t xml:space="preserve"> ou cliquez sur </w:t>
      </w:r>
      <w:r>
        <w:rPr>
          <w:b/>
        </w:rPr>
        <w:t>Démarrer</w:t>
      </w:r>
      <w:r>
        <w:t xml:space="preserve"> et accédez à </w:t>
      </w:r>
      <w:r>
        <w:rPr>
          <w:b/>
        </w:rPr>
        <w:t>Panneau de configuration</w:t>
      </w:r>
      <w:r>
        <w:t xml:space="preserve"> &gt; </w:t>
      </w:r>
      <w:r>
        <w:rPr>
          <w:b/>
        </w:rPr>
        <w:t>Icônes de la zone de notification</w:t>
      </w:r>
      <w:r>
        <w:t>.</w:t>
      </w:r>
    </w:p>
    <w:p w:rsidR="0078171E" w:rsidRDefault="0078171E" w:rsidP="0078171E">
      <w:pPr>
        <w:pStyle w:val="3"/>
      </w:pPr>
      <w:r>
        <w:t>Questions :</w:t>
      </w:r>
    </w:p>
    <w:p w:rsidR="00021098" w:rsidRDefault="00021098" w:rsidP="00241B1D">
      <w:pPr>
        <w:pStyle w:val="BodyTextL50"/>
        <w:keepNext/>
      </w:pPr>
      <w:r>
        <w:t>Quelles sont les options de comportement des icônes ?</w:t>
      </w:r>
    </w:p>
    <w:p w:rsidR="00021098" w:rsidRDefault="0078171E" w:rsidP="0078171E">
      <w:pPr>
        <w:pStyle w:val="AnswerLineL50"/>
      </w:pPr>
      <w:r>
        <w:t>Saisissez vos réponses ici</w:t>
      </w:r>
    </w:p>
    <w:p w:rsidR="00021098" w:rsidRDefault="00021098" w:rsidP="00021098">
      <w:pPr>
        <w:pStyle w:val="BodyTextL50"/>
        <w:keepNext/>
      </w:pPr>
      <w:r>
        <w:t xml:space="preserve">Cliquez sur </w:t>
      </w:r>
      <w:r>
        <w:rPr>
          <w:b/>
        </w:rPr>
        <w:t>Activer ou désactiver les icônes système</w:t>
      </w:r>
      <w:r>
        <w:t>. Dressez la liste des icônes système pouvant être activées.</w:t>
      </w:r>
    </w:p>
    <w:p w:rsidR="00021098" w:rsidRDefault="00024A56" w:rsidP="00024A56">
      <w:pPr>
        <w:pStyle w:val="AnswerLineL50"/>
      </w:pPr>
      <w:r>
        <w:t>Saisissez vos réponses ici</w:t>
      </w:r>
    </w:p>
    <w:p w:rsidR="00021098" w:rsidRPr="00743047" w:rsidRDefault="00021098" w:rsidP="00021098">
      <w:pPr>
        <w:pStyle w:val="BodyTextL50"/>
      </w:pPr>
      <w:r>
        <w:t>Sous Windows 7, 8.x et 10, cliquez sur le triangle, puis essayez de réorganiser les icônes ou d'ajouter/supprimer des icônes dans la zone de notification en les faisant glisser du triangle développé vers la barre des tâches. Par exemple, vous pouvez déplacer l'icône de batterie vers la barre des tâches.</w:t>
      </w:r>
    </w:p>
    <w:p w:rsidR="00021098" w:rsidRDefault="00021098" w:rsidP="00024A56">
      <w:pPr>
        <w:pStyle w:val="SubStepAlpha"/>
      </w:pPr>
      <w:r>
        <w:t xml:space="preserve">Centre de maintenance est une nouvelle fonctionnalité du centre de notification de Windows 10. Cliquez sur l'icône de notification dans la barre des tâches, sélectionnez </w:t>
      </w:r>
      <w:r w:rsidRPr="00647500">
        <w:rPr>
          <w:b/>
        </w:rPr>
        <w:t>Tous les paramètres</w:t>
      </w:r>
      <w:r>
        <w:t xml:space="preserve"> ou cliquez sur </w:t>
      </w:r>
      <w:r w:rsidRPr="00647500">
        <w:rPr>
          <w:b/>
        </w:rPr>
        <w:t>Démarrer</w:t>
      </w:r>
      <w:r>
        <w:t xml:space="preserve">, puis recherchez </w:t>
      </w:r>
      <w:r w:rsidRPr="00647500">
        <w:rPr>
          <w:b/>
        </w:rPr>
        <w:t>Paramètres</w:t>
      </w:r>
      <w:r>
        <w:t xml:space="preserve">. Cliquez ensuite sur </w:t>
      </w:r>
      <w:r w:rsidRPr="00647500">
        <w:rPr>
          <w:b/>
        </w:rPr>
        <w:t>Système</w:t>
      </w:r>
      <w:r>
        <w:t xml:space="preserve"> et sur </w:t>
      </w:r>
      <w:r w:rsidRPr="00647500">
        <w:rPr>
          <w:b/>
        </w:rPr>
        <w:t>Notifications et maintenance</w:t>
      </w:r>
      <w:r>
        <w:t>.</w:t>
      </w:r>
    </w:p>
    <w:p w:rsidR="00024A56" w:rsidRDefault="00024A56" w:rsidP="00024A56">
      <w:pPr>
        <w:pStyle w:val="3"/>
      </w:pPr>
      <w:r>
        <w:t>Question :</w:t>
      </w:r>
    </w:p>
    <w:p w:rsidR="00021098" w:rsidRDefault="00021098" w:rsidP="00021098">
      <w:pPr>
        <w:pStyle w:val="BodyTextL50"/>
        <w:keepNext/>
      </w:pPr>
      <w:r>
        <w:t>Que pouvez-vous faire dans la fenêtre Paramètres de notification et de maintenance ?</w:t>
      </w:r>
    </w:p>
    <w:p w:rsidR="00021098" w:rsidRPr="00241B1D" w:rsidRDefault="00024A56" w:rsidP="00241B1D">
      <w:pPr>
        <w:pStyle w:val="AnswerLineL50"/>
      </w:pPr>
      <w:r>
        <w:t>Saisissez vos réponses ici</w:t>
      </w:r>
    </w:p>
    <w:p w:rsidR="00C162C0" w:rsidRPr="008D0F90" w:rsidRDefault="00021098" w:rsidP="00024A56">
      <w:pPr>
        <w:pStyle w:val="ConfigWindow"/>
        <w:rPr>
          <w:rStyle w:val="DevConfigGray"/>
          <w:rFonts w:ascii="Arial" w:hAnsi="Arial"/>
          <w:color w:val="FFFFFF"/>
          <w:shd w:val="clear" w:color="auto" w:fill="auto"/>
        </w:rPr>
      </w:pPr>
      <w:r w:rsidRPr="008D0F90">
        <w:rPr>
          <w:rStyle w:val="DevConfigGray"/>
          <w:rFonts w:ascii="Arial" w:hAnsi="Arial"/>
          <w:color w:val="FFFFFF"/>
          <w:shd w:val="clear" w:color="auto" w:fill="auto"/>
        </w:rPr>
        <w:t>Fin du document</w:t>
      </w:r>
    </w:p>
    <w:sectPr w:rsidR="00C162C0" w:rsidRPr="008D0F90" w:rsidSect="00024A56">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439" w:rsidRDefault="008E2439" w:rsidP="00710659">
      <w:pPr>
        <w:spacing w:after="0" w:line="240" w:lineRule="auto"/>
      </w:pPr>
      <w:r>
        <w:separator/>
      </w:r>
    </w:p>
    <w:p w:rsidR="008E2439" w:rsidRDefault="008E2439"/>
  </w:endnote>
  <w:endnote w:type="continuationSeparator" w:id="0">
    <w:p w:rsidR="008E2439" w:rsidRDefault="008E2439" w:rsidP="00710659">
      <w:pPr>
        <w:spacing w:after="0" w:line="240" w:lineRule="auto"/>
      </w:pPr>
      <w:r>
        <w:continuationSeparator/>
      </w:r>
    </w:p>
    <w:p w:rsidR="008E2439" w:rsidRDefault="008E24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3A74CD">
      <w:t xml:space="preserve">– </w:t>
    </w:r>
    <w:r w:rsidR="003A74CD">
      <w:fldChar w:fldCharType="begin"/>
    </w:r>
    <w:r w:rsidR="003A74CD">
      <w:instrText xml:space="preserve"> DATE  \@ "yyyy"  \* MERGEFORMAT </w:instrText>
    </w:r>
    <w:r w:rsidR="003A74CD">
      <w:fldChar w:fldCharType="separate"/>
    </w:r>
    <w:r w:rsidR="00877018">
      <w:rPr>
        <w:noProof/>
      </w:rPr>
      <w:t>2020</w:t>
    </w:r>
    <w:r w:rsidR="003A74CD">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77018">
      <w:rPr>
        <w:b/>
        <w:noProof/>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877018">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3A74CD">
      <w:t xml:space="preserve">– </w:t>
    </w:r>
    <w:r w:rsidR="003A74CD">
      <w:fldChar w:fldCharType="begin"/>
    </w:r>
    <w:r w:rsidR="003A74CD">
      <w:instrText xml:space="preserve"> DATE  \@ "yyyy"  \* MERGEFORMAT </w:instrText>
    </w:r>
    <w:r w:rsidR="003A74CD">
      <w:fldChar w:fldCharType="separate"/>
    </w:r>
    <w:r w:rsidR="00877018">
      <w:rPr>
        <w:noProof/>
      </w:rPr>
      <w:t>2020</w:t>
    </w:r>
    <w:r w:rsidR="003A74CD">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77018">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877018">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439" w:rsidRDefault="008E2439" w:rsidP="00710659">
      <w:pPr>
        <w:spacing w:after="0" w:line="240" w:lineRule="auto"/>
      </w:pPr>
      <w:r>
        <w:separator/>
      </w:r>
    </w:p>
    <w:p w:rsidR="008E2439" w:rsidRDefault="008E2439"/>
  </w:footnote>
  <w:footnote w:type="continuationSeparator" w:id="0">
    <w:p w:rsidR="008E2439" w:rsidRDefault="008E2439" w:rsidP="00710659">
      <w:pPr>
        <w:spacing w:after="0" w:line="240" w:lineRule="auto"/>
      </w:pPr>
      <w:r>
        <w:continuationSeparator/>
      </w:r>
    </w:p>
    <w:p w:rsidR="008E2439" w:rsidRDefault="008E24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8D0F90" w:rsidP="008402F2">
    <w:pPr>
      <w:pStyle w:val="PageHead"/>
    </w:pPr>
    <w:r>
      <w:t>Travaux pratiques : Découverte du Bureau Windows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9C4631" w:rsidP="006C3FCF">
    <w:pPr>
      <w:ind w:left="-288"/>
    </w:pPr>
    <w:r w:rsidRPr="008D0F90">
      <w:rPr>
        <w:noProof/>
        <w:lang w:val="en-US" w:eastAsia="zh-CN" w:bidi="th-TH"/>
      </w:rPr>
      <w:drawing>
        <wp:inline distT="0" distB="0" distL="0" distR="0">
          <wp:extent cx="2589530" cy="804545"/>
          <wp:effectExtent l="0" t="0" r="127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9530" cy="80454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CE4C9C2"/>
    <w:styleLink w:val="LabList"/>
    <w:lvl w:ilvl="0">
      <w:start w:val="1"/>
      <w:numFmt w:val="none"/>
      <w:suff w:val="space"/>
      <w:lvlText w:val=""/>
      <w:lvlJc w:val="left"/>
      <w:pPr>
        <w:ind w:left="0" w:firstLine="0"/>
      </w:pPr>
      <w:rPr>
        <w:rFonts w:hint="default"/>
      </w:rPr>
    </w:lvl>
    <w:lvl w:ilvl="1">
      <w:start w:val="1"/>
      <w:numFmt w:val="decimal"/>
      <w:suff w:val="space"/>
      <w:lvlText w:val="Étape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E173900"/>
    <w:multiLevelType w:val="multilevel"/>
    <w:tmpl w:val="7398136E"/>
    <w:lvl w:ilvl="0">
      <w:start w:val="1"/>
      <w:numFmt w:val="decimal"/>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2423147"/>
    <w:multiLevelType w:val="multilevel"/>
    <w:tmpl w:val="F1EA3B54"/>
    <w:lvl w:ilvl="0">
      <w:start w:val="1"/>
      <w:numFmt w:val="none"/>
      <w:pStyle w:val="1"/>
      <w:suff w:val="space"/>
      <w:lvlText w:val=""/>
      <w:lvlJc w:val="left"/>
      <w:pPr>
        <w:ind w:left="0" w:firstLine="0"/>
      </w:pPr>
      <w:rPr>
        <w:rFonts w:hint="default"/>
      </w:rPr>
    </w:lvl>
    <w:lvl w:ilvl="1">
      <w:start w:val="1"/>
      <w:numFmt w:val="decimal"/>
      <w:pStyle w:val="2"/>
      <w:suff w:val="space"/>
      <w:lvlText w:val="Étape %2 :"/>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5"/>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88"/>
    <w:rsid w:val="00001BDF"/>
    <w:rsid w:val="0000380F"/>
    <w:rsid w:val="00004175"/>
    <w:rsid w:val="000059C9"/>
    <w:rsid w:val="00012C22"/>
    <w:rsid w:val="000160F7"/>
    <w:rsid w:val="00016D5B"/>
    <w:rsid w:val="00016F30"/>
    <w:rsid w:val="0002047C"/>
    <w:rsid w:val="00021098"/>
    <w:rsid w:val="00021B9A"/>
    <w:rsid w:val="000242D6"/>
    <w:rsid w:val="00024A5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87039"/>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5785"/>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1B1D"/>
    <w:rsid w:val="00242E3A"/>
    <w:rsid w:val="00246492"/>
    <w:rsid w:val="002506CF"/>
    <w:rsid w:val="0025107F"/>
    <w:rsid w:val="002543A4"/>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74CD"/>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7319"/>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3F1F"/>
    <w:rsid w:val="00596998"/>
    <w:rsid w:val="0059790F"/>
    <w:rsid w:val="005A6E62"/>
    <w:rsid w:val="005B2FB3"/>
    <w:rsid w:val="005D2B29"/>
    <w:rsid w:val="005D354A"/>
    <w:rsid w:val="005D3E53"/>
    <w:rsid w:val="005D506C"/>
    <w:rsid w:val="005E3235"/>
    <w:rsid w:val="005E4176"/>
    <w:rsid w:val="005E4876"/>
    <w:rsid w:val="005E65B5"/>
    <w:rsid w:val="005F0301"/>
    <w:rsid w:val="005F386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0BBA"/>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171E"/>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3818"/>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7018"/>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0F90"/>
    <w:rsid w:val="008D23DF"/>
    <w:rsid w:val="008D73BF"/>
    <w:rsid w:val="008D7F09"/>
    <w:rsid w:val="008E00D5"/>
    <w:rsid w:val="008E2439"/>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2467"/>
    <w:rsid w:val="00996053"/>
    <w:rsid w:val="009A0B2F"/>
    <w:rsid w:val="009A1CF4"/>
    <w:rsid w:val="009A37D7"/>
    <w:rsid w:val="009A4E17"/>
    <w:rsid w:val="009A6955"/>
    <w:rsid w:val="009B341C"/>
    <w:rsid w:val="009B5747"/>
    <w:rsid w:val="009C0B81"/>
    <w:rsid w:val="009C3182"/>
    <w:rsid w:val="009C4631"/>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2788"/>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634"/>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B5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3405"/>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8AAD6E-B694-4365-B2A9-2A3B30F5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021098"/>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021098"/>
    <w:pPr>
      <w:keepNext/>
      <w:keepLines/>
      <w:numPr>
        <w:numId w:val="12"/>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877018"/>
    <w:pPr>
      <w:keepNext/>
      <w:numPr>
        <w:ilvl w:val="1"/>
        <w:numId w:val="12"/>
      </w:numPr>
      <w:spacing w:before="120" w:after="120"/>
      <w:outlineLvl w:val="1"/>
    </w:pPr>
    <w:rPr>
      <w:rFonts w:eastAsia="Times New Roman"/>
      <w:b/>
      <w:bCs/>
      <w:sz w:val="26"/>
      <w:szCs w:val="26"/>
    </w:rPr>
  </w:style>
  <w:style w:type="paragraph" w:styleId="3">
    <w:name w:val="heading 3"/>
    <w:basedOn w:val="a"/>
    <w:next w:val="a"/>
    <w:link w:val="3Char"/>
    <w:unhideWhenUsed/>
    <w:qFormat/>
    <w:rsid w:val="0078171E"/>
    <w:pPr>
      <w:keepNext/>
      <w:spacing w:before="120" w:line="240" w:lineRule="auto"/>
      <w:ind w:left="720"/>
      <w:outlineLvl w:val="2"/>
    </w:pPr>
    <w:rPr>
      <w:rFonts w:eastAsia="Times New Roman"/>
      <w:bCs/>
      <w:sz w:val="20"/>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877018"/>
    <w:rPr>
      <w:rFonts w:eastAsia="Times New Roman"/>
      <w:b/>
      <w:bCs/>
      <w:sz w:val="26"/>
      <w:szCs w:val="26"/>
      <w:lang w:val="fr-FR" w:eastAsia="en-US" w:bidi="ar-SA"/>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024A56"/>
    <w:pPr>
      <w:spacing w:before="0" w:after="0"/>
    </w:pPr>
    <w:rPr>
      <w:i/>
      <w:color w:val="FFFFFF"/>
    </w:rPr>
  </w:style>
  <w:style w:type="paragraph" w:customStyle="1" w:styleId="SubStepAlpha">
    <w:name w:val="SubStep Alpha"/>
    <w:basedOn w:val="BodyTextL25"/>
    <w:qFormat/>
    <w:rsid w:val="00021098"/>
    <w:pPr>
      <w:numPr>
        <w:ilvl w:val="2"/>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021098"/>
    <w:pPr>
      <w:numPr>
        <w:ilvl w:val="4"/>
        <w:numId w:val="12"/>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021098"/>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78171E"/>
    <w:rPr>
      <w:rFonts w:eastAsia="Times New Roman"/>
      <w:bCs/>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paragraph" w:customStyle="1" w:styleId="TaskHead">
    <w:name w:val="Task Head"/>
    <w:basedOn w:val="a"/>
    <w:next w:val="BodyTextL25"/>
    <w:rsid w:val="00021098"/>
    <w:pPr>
      <w:keepNext/>
      <w:numPr>
        <w:ilvl w:val="1"/>
        <w:numId w:val="10"/>
      </w:numPr>
      <w:spacing w:before="24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E1AFE-9309-4635-8C64-5C9FD208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 Explore the Windows Desktop</vt:lpstr>
    </vt:vector>
  </TitlesOfParts>
  <Company>China</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Découverte du Bureau Windows</dc:title>
  <dc:subject/>
  <dc:creator>Administrator</dc:creator>
  <cp:keywords/>
  <dc:description>2015</dc:description>
  <cp:lastModifiedBy>User</cp:lastModifiedBy>
  <cp:revision>4</cp:revision>
  <cp:lastPrinted>2019-07-22T05:01:00Z</cp:lastPrinted>
  <dcterms:created xsi:type="dcterms:W3CDTF">2020-01-22T04:46:00Z</dcterms:created>
  <dcterms:modified xsi:type="dcterms:W3CDTF">2020-01-22T07:36:00Z</dcterms:modified>
</cp:coreProperties>
</file>