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FAE" w:rsidRPr="0016603E" w:rsidRDefault="0041256B" w:rsidP="00AD7FAE">
      <w:pPr>
        <w:pStyle w:val="af3"/>
        <w:rPr>
          <w:rStyle w:val="LabTitleInstVersred"/>
          <w:bCs/>
          <w:color w:val="auto"/>
        </w:rPr>
      </w:pPr>
      <w:r w:rsidRPr="0016603E">
        <w:rPr>
          <w:bCs/>
        </w:rPr>
        <w:t>Travaux pratiques – Gestion du dossier Démarrage</w:t>
      </w:r>
    </w:p>
    <w:p w:rsidR="00AD7FAE" w:rsidRPr="006C4F06" w:rsidRDefault="00AD7FAE" w:rsidP="00AD7FAE">
      <w:pPr>
        <w:pStyle w:val="1"/>
        <w:numPr>
          <w:ilvl w:val="0"/>
          <w:numId w:val="3"/>
        </w:numPr>
      </w:pPr>
      <w:r>
        <w:t>Introduction</w:t>
      </w:r>
    </w:p>
    <w:p w:rsidR="00AD7FAE" w:rsidRPr="00AB67B1" w:rsidRDefault="00AD7FAE" w:rsidP="00AD7FAE">
      <w:pPr>
        <w:pStyle w:val="BodyTextL25"/>
      </w:pPr>
      <w:r>
        <w:t>Au cours de ces travaux pratiques, vous allez personnaliser le dossier Démarrage et la clé Run du Registre afin de gérer les applications qui se lancent automatiquement lors du démarrage de Windows. À partir de l'onglet Démarrage, vous allez également gérer les programmes déjà ajoutés au dossier Démarrage.</w:t>
      </w:r>
    </w:p>
    <w:p w:rsidR="00AD7FAE" w:rsidRPr="006C4F06" w:rsidRDefault="00AD7FAE" w:rsidP="00AD7FAE">
      <w:pPr>
        <w:pStyle w:val="1"/>
        <w:numPr>
          <w:ilvl w:val="0"/>
          <w:numId w:val="3"/>
        </w:numPr>
      </w:pPr>
      <w:r>
        <w:t>Équipements recommandés</w:t>
      </w:r>
    </w:p>
    <w:p w:rsidR="00AD7FAE" w:rsidRDefault="00AD7FAE" w:rsidP="00AD7FAE">
      <w:pPr>
        <w:pStyle w:val="Bulletlevel1"/>
        <w:spacing w:before="60" w:after="60" w:line="276" w:lineRule="auto"/>
      </w:pPr>
      <w:r>
        <w:t>Un ordinateur exécutant Windows</w:t>
      </w:r>
    </w:p>
    <w:p w:rsidR="00AD7FAE" w:rsidRPr="00E84692" w:rsidRDefault="00AD7FAE" w:rsidP="003633F1">
      <w:pPr>
        <w:pStyle w:val="1"/>
        <w:numPr>
          <w:ilvl w:val="0"/>
          <w:numId w:val="0"/>
        </w:numPr>
      </w:pPr>
      <w:r>
        <w:t>Instructions</w:t>
      </w:r>
    </w:p>
    <w:p w:rsidR="00AD7FAE" w:rsidRDefault="00AD7FAE" w:rsidP="00AD7FAE">
      <w:pPr>
        <w:pStyle w:val="3"/>
        <w:numPr>
          <w:ilvl w:val="2"/>
          <w:numId w:val="10"/>
        </w:numPr>
      </w:pPr>
      <w:r>
        <w:t>Personnaliser le dossier Démarrage</w:t>
      </w:r>
    </w:p>
    <w:p w:rsidR="00AD7FAE" w:rsidRDefault="00AD7FAE" w:rsidP="00AD7FAE">
      <w:pPr>
        <w:pStyle w:val="SubStepAlpha"/>
        <w:numPr>
          <w:ilvl w:val="3"/>
          <w:numId w:val="10"/>
        </w:numPr>
      </w:pPr>
      <w:r>
        <w:t xml:space="preserve">Pour ajouter un programme au dossier Démarrage, vous devez d'abord le localiser, puis créer un raccourci. Ouvrez l'Explorateur de fichiers et accédez à </w:t>
      </w:r>
      <w:r w:rsidRPr="00AD68E2">
        <w:rPr>
          <w:b/>
        </w:rPr>
        <w:t>C:\Program Files\Internet Explorer</w:t>
      </w:r>
      <w:r>
        <w:t>.</w:t>
      </w:r>
    </w:p>
    <w:p w:rsidR="00AD7FAE" w:rsidRDefault="00AD7FAE" w:rsidP="00AD7FAE">
      <w:pPr>
        <w:pStyle w:val="SubStepAlpha"/>
        <w:numPr>
          <w:ilvl w:val="3"/>
          <w:numId w:val="10"/>
        </w:numPr>
      </w:pPr>
      <w:r>
        <w:t xml:space="preserve">Repérez le fichier exécutable Internet Explorer, iexplorer.exe. Cliquez avec le bouton droit de la souris sur le fichier iexplorer.exe, cliquez sur Envoyer vers, puis sélectionnez Bureau (créer un raccourci). </w:t>
      </w:r>
      <w:r w:rsidR="0016603E">
        <w:br/>
      </w:r>
      <w:r>
        <w:t>Un raccourci vers Internet Explorer est créé sur le bureau.</w:t>
      </w:r>
    </w:p>
    <w:p w:rsidR="00AD7FAE" w:rsidRDefault="00AD7FAE" w:rsidP="00AD7FAE">
      <w:pPr>
        <w:pStyle w:val="BodyTextL50"/>
        <w:keepNext/>
      </w:pPr>
      <w:r>
        <w:rPr>
          <w:b/>
        </w:rPr>
        <w:t>Remarque </w:t>
      </w:r>
      <w:r>
        <w:t>: selon les paramètres de l'ordinateur, l'extension de fichier peut ne pas s'afficher.</w:t>
      </w:r>
    </w:p>
    <w:p w:rsidR="00AD7FAE" w:rsidRDefault="00AD7FAE" w:rsidP="00AD7FAE">
      <w:pPr>
        <w:pStyle w:val="SubStepAlpha"/>
        <w:numPr>
          <w:ilvl w:val="3"/>
          <w:numId w:val="10"/>
        </w:numPr>
      </w:pPr>
      <w:r>
        <w:t>Fermez la fenêtre Explorateur de fichiers.</w:t>
      </w:r>
    </w:p>
    <w:p w:rsidR="00AD7FAE" w:rsidRDefault="00AD7FAE" w:rsidP="00AD7FAE">
      <w:pPr>
        <w:pStyle w:val="SubStepAlpha"/>
        <w:numPr>
          <w:ilvl w:val="3"/>
          <w:numId w:val="10"/>
        </w:numPr>
      </w:pPr>
      <w:r>
        <w:t>Pour accéder au dossier Démarrage sous Windows, cliquez sur Rechercher, tapez run, puis appuyez sur Entrée.</w:t>
      </w:r>
    </w:p>
    <w:p w:rsidR="00AD7FAE" w:rsidRDefault="00AD7FAE" w:rsidP="00AD7FAE">
      <w:pPr>
        <w:pStyle w:val="SubStepAlpha"/>
        <w:numPr>
          <w:ilvl w:val="3"/>
          <w:numId w:val="10"/>
        </w:numPr>
      </w:pPr>
      <w:r>
        <w:t>La fenêtre Exécuter s'ouvre. Tapez shell:startup, puis appuyez sur Entrée.</w:t>
      </w:r>
    </w:p>
    <w:p w:rsidR="00AD7FAE" w:rsidRPr="00AB67B1" w:rsidRDefault="00AD7FAE" w:rsidP="00AD7FAE">
      <w:pPr>
        <w:pStyle w:val="SubStepAlpha"/>
        <w:numPr>
          <w:ilvl w:val="3"/>
          <w:numId w:val="10"/>
        </w:numPr>
      </w:pPr>
      <w:r>
        <w:t>La fenêtre Démarrage s'ouvre. Déplacez le raccourci Internet Explorer préalablement créé sur le bureau vers le dossier Démarrage en le faisant glisser du bureau vers la fenêtre Windows Explorer.</w:t>
      </w:r>
    </w:p>
    <w:p w:rsidR="00AD7FAE" w:rsidRPr="00AB67B1" w:rsidRDefault="00AD7FAE" w:rsidP="00AD7FAE">
      <w:pPr>
        <w:pStyle w:val="4"/>
      </w:pPr>
      <w:r>
        <w:t>Question :</w:t>
      </w:r>
    </w:p>
    <w:p w:rsidR="00AD7FAE" w:rsidRDefault="00AD7FAE" w:rsidP="00AD7FAE">
      <w:pPr>
        <w:pStyle w:val="BodyTextL50"/>
        <w:keepNext/>
      </w:pPr>
      <w:r>
        <w:t>Le raccourci Internet Explorer est à présent ajouté au dossier Démarrage. Que se passe-t-il une fois que l'ordinateur redémarre ?</w:t>
      </w:r>
    </w:p>
    <w:p w:rsidR="00AD7FAE" w:rsidRDefault="00AD7FAE" w:rsidP="00AD7FAE">
      <w:pPr>
        <w:pStyle w:val="AnswerLineL50"/>
      </w:pPr>
      <w:r>
        <w:t>Saisissez vos réponses ici</w:t>
      </w:r>
    </w:p>
    <w:p w:rsidR="00AD7FAE" w:rsidRDefault="00AD7FAE" w:rsidP="00AD7FAE">
      <w:pPr>
        <w:pStyle w:val="SubStepAlpha"/>
        <w:numPr>
          <w:ilvl w:val="3"/>
          <w:numId w:val="10"/>
        </w:numPr>
      </w:pPr>
      <w:r>
        <w:t xml:space="preserve">Redémarrez l'ordinateur. </w:t>
      </w:r>
    </w:p>
    <w:p w:rsidR="00AD7FAE" w:rsidRDefault="00AD7FAE" w:rsidP="00AD7FAE">
      <w:pPr>
        <w:pStyle w:val="4"/>
      </w:pPr>
      <w:r>
        <w:t>Question :</w:t>
      </w:r>
    </w:p>
    <w:p w:rsidR="00AD7FAE" w:rsidRDefault="00AD7FAE" w:rsidP="00AD7FAE">
      <w:pPr>
        <w:pStyle w:val="BodyTextL50"/>
        <w:keepNext/>
      </w:pPr>
      <w:r w:rsidRPr="006041B4">
        <w:rPr>
          <w:b/>
        </w:rPr>
        <w:t xml:space="preserve">Internet Explorer </w:t>
      </w:r>
      <w:r>
        <w:t>s'est-il ouvert automatiquement après le processus de démarrage ?</w:t>
      </w:r>
    </w:p>
    <w:p w:rsidR="00AD7FAE" w:rsidRDefault="00AD7FAE" w:rsidP="00AD7FAE">
      <w:pPr>
        <w:pStyle w:val="AnswerLineL50"/>
      </w:pPr>
      <w:r>
        <w:t>Saisissez vos réponses ici</w:t>
      </w:r>
    </w:p>
    <w:p w:rsidR="00AD7FAE" w:rsidRPr="006041B4" w:rsidRDefault="00AD7FAE" w:rsidP="00AD7FAE">
      <w:pPr>
        <w:pStyle w:val="SubStepAlpha"/>
        <w:numPr>
          <w:ilvl w:val="3"/>
          <w:numId w:val="10"/>
        </w:numPr>
      </w:pPr>
      <w:r>
        <w:t>Fermez Internet Explorer.</w:t>
      </w:r>
    </w:p>
    <w:p w:rsidR="00AD7FAE" w:rsidRDefault="00AD7FAE" w:rsidP="00AD7FAE">
      <w:pPr>
        <w:pStyle w:val="3"/>
        <w:numPr>
          <w:ilvl w:val="2"/>
          <w:numId w:val="10"/>
        </w:numPr>
      </w:pPr>
      <w:r>
        <w:t>Vérifiez les paramètres de l'ordinateur dans le Gestionnaire des tâches.</w:t>
      </w:r>
    </w:p>
    <w:p w:rsidR="00AD7FAE" w:rsidRDefault="00AD7FAE" w:rsidP="00AD7FAE">
      <w:pPr>
        <w:pStyle w:val="SubStepAlpha"/>
        <w:numPr>
          <w:ilvl w:val="3"/>
          <w:numId w:val="10"/>
        </w:numPr>
      </w:pPr>
      <w:r>
        <w:t xml:space="preserve">Ouvrez le Gestionnaire des tâches en cliquant avec le bouton droit sur la Barre des tâches en bas du bureau. Sélectionnez Gestionnaire des tâches dans le menu. </w:t>
      </w:r>
    </w:p>
    <w:p w:rsidR="00AD7FAE" w:rsidRDefault="00AD7FAE" w:rsidP="00AD7FAE">
      <w:pPr>
        <w:pStyle w:val="SubStepAlpha"/>
        <w:numPr>
          <w:ilvl w:val="0"/>
          <w:numId w:val="0"/>
        </w:numPr>
        <w:ind w:left="720"/>
      </w:pPr>
      <w:r>
        <w:rPr>
          <w:b/>
        </w:rPr>
        <w:t>Remarque</w:t>
      </w:r>
      <w:r w:rsidRPr="00B35D61">
        <w:t> : seules les applications de bureau peuvent être ajoutées à l'onglet Démarrage. Les applications de l'interface Modern UI (applications Windows) de Windows ne peuvent pas démarrer automatiquement sous Windows.</w:t>
      </w:r>
    </w:p>
    <w:p w:rsidR="00AD7FAE" w:rsidRDefault="00AD7FAE" w:rsidP="00AD7FAE">
      <w:pPr>
        <w:pStyle w:val="SubStepAlpha"/>
        <w:numPr>
          <w:ilvl w:val="3"/>
          <w:numId w:val="10"/>
        </w:numPr>
      </w:pPr>
      <w:r>
        <w:lastRenderedPageBreak/>
        <w:t xml:space="preserve">Pour accéder à davantage de fonctionnalités, cliquez sur </w:t>
      </w:r>
      <w:r>
        <w:rPr>
          <w:b/>
        </w:rPr>
        <w:t>Plus de détails</w:t>
      </w:r>
      <w:r>
        <w:t xml:space="preserve"> en bas de la fenêtre Gestionnaire des tâches. L'onglet Processus du Gestionnaire des tâches s'affiche. </w:t>
      </w:r>
    </w:p>
    <w:p w:rsidR="00AD7FAE" w:rsidRDefault="00AD7FAE" w:rsidP="00AD7FAE">
      <w:pPr>
        <w:pStyle w:val="SubStepAlpha"/>
        <w:numPr>
          <w:ilvl w:val="3"/>
          <w:numId w:val="10"/>
        </w:numPr>
      </w:pPr>
      <w:r>
        <w:t xml:space="preserve">Cliquez sur l'onglet </w:t>
      </w:r>
      <w:r w:rsidRPr="006366EB">
        <w:rPr>
          <w:b/>
        </w:rPr>
        <w:t>Démarrage</w:t>
      </w:r>
      <w:r>
        <w:t>. La liste des applications qui se lancent automatiquement au démarrage de Windows s'affiche. Notez qu'Internet Explorer en fait partie.</w:t>
      </w:r>
    </w:p>
    <w:p w:rsidR="00AD7FAE" w:rsidRDefault="00AD7FAE" w:rsidP="00AD7FAE">
      <w:pPr>
        <w:pStyle w:val="SubStepAlpha"/>
        <w:numPr>
          <w:ilvl w:val="3"/>
          <w:numId w:val="10"/>
        </w:numPr>
      </w:pPr>
      <w:r>
        <w:t>Fermez toutes les fenêtres.</w:t>
      </w:r>
    </w:p>
    <w:p w:rsidR="00AD7FAE" w:rsidRDefault="00AD7FAE" w:rsidP="00AD7FAE">
      <w:pPr>
        <w:pStyle w:val="3"/>
        <w:numPr>
          <w:ilvl w:val="2"/>
          <w:numId w:val="10"/>
        </w:numPr>
      </w:pPr>
      <w:r>
        <w:t>Gérer les applications de démarrage à l'aide du Registre Windows</w:t>
      </w:r>
    </w:p>
    <w:p w:rsidR="00AD7FAE" w:rsidRPr="00035705" w:rsidRDefault="00AD7FAE" w:rsidP="00AD7FAE">
      <w:pPr>
        <w:pStyle w:val="BodyTextL25"/>
      </w:pPr>
      <w:r>
        <w:t xml:space="preserve">Le Registre Windows est une structure en arborescence pouvant être utilisée pour configurer de nombreux aspects différents de Windows. </w:t>
      </w:r>
    </w:p>
    <w:p w:rsidR="00AD7FAE" w:rsidRPr="00117E2A" w:rsidRDefault="00AD7FAE" w:rsidP="00AD7FAE">
      <w:pPr>
        <w:pStyle w:val="SubStepAlpha"/>
        <w:numPr>
          <w:ilvl w:val="3"/>
          <w:numId w:val="10"/>
        </w:numPr>
      </w:pPr>
      <w:r>
        <w:t xml:space="preserve">Pour modifier le Registre, ouvrez </w:t>
      </w:r>
      <w:r>
        <w:rPr>
          <w:b/>
        </w:rPr>
        <w:t>regedit.</w:t>
      </w:r>
      <w:r>
        <w:t xml:space="preserve"> Cliquez sur </w:t>
      </w:r>
      <w:r>
        <w:rPr>
          <w:b/>
        </w:rPr>
        <w:t xml:space="preserve">Rechercher, </w:t>
      </w:r>
      <w:r>
        <w:t xml:space="preserve">tapez </w:t>
      </w:r>
      <w:r w:rsidRPr="00527DB6">
        <w:rPr>
          <w:b/>
        </w:rPr>
        <w:t>regedit</w:t>
      </w:r>
      <w:r>
        <w:t xml:space="preserve"> et appuyez sur </w:t>
      </w:r>
      <w:r>
        <w:rPr>
          <w:b/>
        </w:rPr>
        <w:t>Entrée</w:t>
      </w:r>
      <w:r>
        <w:t xml:space="preserve">. </w:t>
      </w:r>
    </w:p>
    <w:p w:rsidR="00AD7FAE" w:rsidRPr="00117E2A" w:rsidRDefault="00AD7FAE" w:rsidP="00AD7FAE">
      <w:pPr>
        <w:pStyle w:val="SubStepAlpha"/>
        <w:numPr>
          <w:ilvl w:val="3"/>
          <w:numId w:val="10"/>
        </w:numPr>
        <w:rPr>
          <w:b/>
        </w:rPr>
      </w:pPr>
      <w:r>
        <w:t xml:space="preserve">La fenêtre Éditeur du Registre s'affiche. Développez </w:t>
      </w:r>
      <w:r>
        <w:rPr>
          <w:b/>
        </w:rPr>
        <w:t xml:space="preserve"> HKEY_CURRENT_USER &gt; Software &gt; Microsoft &gt; Windows &gt; CurrentVersion &gt; Run.</w:t>
      </w:r>
    </w:p>
    <w:p w:rsidR="00AD7FAE" w:rsidRDefault="00AD7FAE" w:rsidP="00AD7FAE">
      <w:pPr>
        <w:pStyle w:val="SubStepAlpha"/>
        <w:numPr>
          <w:ilvl w:val="0"/>
          <w:numId w:val="0"/>
        </w:numPr>
        <w:ind w:left="720"/>
        <w:rPr>
          <w:rFonts w:eastAsia="Times New Roman" w:cs="Arial"/>
          <w:color w:val="000000"/>
          <w:szCs w:val="20"/>
        </w:rPr>
      </w:pPr>
      <w:r>
        <w:rPr>
          <w:b/>
          <w:color w:val="000000"/>
        </w:rPr>
        <w:t>Remarque</w:t>
      </w:r>
      <w:r>
        <w:rPr>
          <w:color w:val="000000"/>
        </w:rPr>
        <w:t> : des modifications inappropriées dans le Registre peuvent entraîner des erreurs et/ou une instabilité de l'ordinateur.</w:t>
      </w:r>
    </w:p>
    <w:p w:rsidR="00AD7FAE" w:rsidRPr="00F0456D" w:rsidRDefault="00AD7FAE" w:rsidP="00AD7FAE">
      <w:pPr>
        <w:pStyle w:val="SubStepAlpha"/>
        <w:numPr>
          <w:ilvl w:val="3"/>
          <w:numId w:val="10"/>
        </w:numPr>
      </w:pPr>
      <w:r>
        <w:t>Clique</w:t>
      </w:r>
      <w:r w:rsidRPr="0016603E">
        <w:rPr>
          <w:spacing w:val="-6"/>
        </w:rPr>
        <w:t>z avec le bouton droit sur un emplacement vide dans la partie droite de la fenêtre Éditeur du Registre.</w:t>
      </w:r>
    </w:p>
    <w:p w:rsidR="00AD7FAE" w:rsidRPr="00F0456D" w:rsidRDefault="00AD7FAE" w:rsidP="00AD7FAE">
      <w:pPr>
        <w:pStyle w:val="SubStepAlpha"/>
        <w:numPr>
          <w:ilvl w:val="3"/>
          <w:numId w:val="10"/>
        </w:numPr>
      </w:pPr>
      <w:r>
        <w:t xml:space="preserve">Sélectionnez </w:t>
      </w:r>
      <w:r w:rsidRPr="00035705">
        <w:rPr>
          <w:b/>
        </w:rPr>
        <w:t>Nouveau</w:t>
      </w:r>
      <w:r>
        <w:t xml:space="preserve">, puis cliquez sur </w:t>
      </w:r>
      <w:r w:rsidRPr="00035705">
        <w:rPr>
          <w:b/>
        </w:rPr>
        <w:t>Valeur chaîne</w:t>
      </w:r>
      <w:r>
        <w:t>.</w:t>
      </w:r>
    </w:p>
    <w:p w:rsidR="00AD7FAE" w:rsidRDefault="00AD7FAE" w:rsidP="00AD7FAE">
      <w:pPr>
        <w:pStyle w:val="SubStepAlpha"/>
        <w:numPr>
          <w:ilvl w:val="3"/>
          <w:numId w:val="10"/>
        </w:numPr>
      </w:pPr>
      <w:r>
        <w:t xml:space="preserve">Une nouvelle Valeur chaîne est créée. </w:t>
      </w:r>
    </w:p>
    <w:p w:rsidR="00AD7FAE" w:rsidRDefault="00AD7FAE" w:rsidP="00AD7FAE">
      <w:pPr>
        <w:pStyle w:val="SubStepAlpha"/>
        <w:numPr>
          <w:ilvl w:val="3"/>
          <w:numId w:val="10"/>
        </w:numPr>
      </w:pPr>
      <w:r>
        <w:t xml:space="preserve">Cliquez sur un emplacement vide de la fenêtre. Cliquez avec le bouton droit de la souris sur </w:t>
      </w:r>
      <w:r w:rsidRPr="00035705">
        <w:rPr>
          <w:b/>
        </w:rPr>
        <w:t>Nouvelle valeur #1</w:t>
      </w:r>
      <w:r>
        <w:t xml:space="preserve">, puis sélectionnez </w:t>
      </w:r>
      <w:r w:rsidRPr="00035705">
        <w:rPr>
          <w:b/>
        </w:rPr>
        <w:t>Renommer</w:t>
      </w:r>
      <w:r>
        <w:t>.</w:t>
      </w:r>
    </w:p>
    <w:p w:rsidR="00AD7FAE" w:rsidRDefault="00AD7FAE" w:rsidP="00AD7FAE">
      <w:pPr>
        <w:pStyle w:val="SubStepAlpha"/>
        <w:numPr>
          <w:ilvl w:val="3"/>
          <w:numId w:val="10"/>
        </w:numPr>
      </w:pPr>
      <w:r>
        <w:t xml:space="preserve">Tapez </w:t>
      </w:r>
      <w:r>
        <w:rPr>
          <w:b/>
        </w:rPr>
        <w:t>Bloc-notes</w:t>
      </w:r>
      <w:r>
        <w:t xml:space="preserve"> comme nouveau nom et appuyez sur </w:t>
      </w:r>
      <w:r>
        <w:rPr>
          <w:b/>
        </w:rPr>
        <w:t>Entrée</w:t>
      </w:r>
      <w:r>
        <w:t>.</w:t>
      </w:r>
    </w:p>
    <w:p w:rsidR="00AD7FAE" w:rsidRDefault="00AD7FAE" w:rsidP="00AD7FAE">
      <w:pPr>
        <w:pStyle w:val="SubStepAlpha"/>
        <w:numPr>
          <w:ilvl w:val="3"/>
          <w:numId w:val="10"/>
        </w:numPr>
      </w:pPr>
      <w:r>
        <w:t xml:space="preserve">Cliquez avec le bouton droit de la souris sur </w:t>
      </w:r>
      <w:r w:rsidRPr="00035705">
        <w:rPr>
          <w:b/>
        </w:rPr>
        <w:t>Bloc-notes</w:t>
      </w:r>
      <w:r>
        <w:t xml:space="preserve">, puis sélectionnez </w:t>
      </w:r>
      <w:r w:rsidRPr="00035705">
        <w:rPr>
          <w:b/>
        </w:rPr>
        <w:t>Modifier...</w:t>
      </w:r>
      <w:r>
        <w:t xml:space="preserve"> </w:t>
      </w:r>
    </w:p>
    <w:p w:rsidR="00AD7FAE" w:rsidRDefault="00AD7FAE" w:rsidP="00AD7FAE">
      <w:pPr>
        <w:pStyle w:val="SubStepAlpha"/>
        <w:numPr>
          <w:ilvl w:val="3"/>
          <w:numId w:val="10"/>
        </w:numPr>
      </w:pPr>
      <w:r>
        <w:t xml:space="preserve">Tapez </w:t>
      </w:r>
      <w:r w:rsidRPr="00035705">
        <w:rPr>
          <w:b/>
        </w:rPr>
        <w:t xml:space="preserve">C:\Windows\System32\notepad.exe </w:t>
      </w:r>
      <w:r>
        <w:t xml:space="preserve">dans le champ Nom de valeur :, puis cliquez sur </w:t>
      </w:r>
      <w:r w:rsidRPr="00035705">
        <w:rPr>
          <w:b/>
        </w:rPr>
        <w:t>OK</w:t>
      </w:r>
    </w:p>
    <w:p w:rsidR="00AD7FAE" w:rsidRDefault="00AD7FAE" w:rsidP="00AD7FAE">
      <w:pPr>
        <w:pStyle w:val="SubStepAlpha"/>
        <w:numPr>
          <w:ilvl w:val="3"/>
          <w:numId w:val="10"/>
        </w:numPr>
      </w:pPr>
      <w:r>
        <w:t>Fermez la fenêtre Éditeur du Registre.</w:t>
      </w:r>
    </w:p>
    <w:p w:rsidR="00AD7FAE" w:rsidRDefault="00AD7FAE" w:rsidP="00AD7FAE">
      <w:pPr>
        <w:pStyle w:val="SubStepAlpha"/>
        <w:numPr>
          <w:ilvl w:val="3"/>
          <w:numId w:val="10"/>
        </w:numPr>
      </w:pPr>
      <w:r>
        <w:t>Redémarrez l'ordinateur.</w:t>
      </w:r>
    </w:p>
    <w:p w:rsidR="00AD7FAE" w:rsidRDefault="00AD7FAE" w:rsidP="00AD7FAE">
      <w:pPr>
        <w:pStyle w:val="4"/>
      </w:pPr>
      <w:r>
        <w:t>Question :</w:t>
      </w:r>
    </w:p>
    <w:p w:rsidR="00AD7FAE" w:rsidRDefault="00AD7FAE" w:rsidP="00AD7FAE">
      <w:pPr>
        <w:pStyle w:val="BodyTextL50"/>
        <w:keepNext/>
      </w:pPr>
      <w:r>
        <w:t>Que se passe-t-il lorsque vous ouvrez une session ?</w:t>
      </w:r>
    </w:p>
    <w:p w:rsidR="00AD7FAE" w:rsidRDefault="00AD7FAE" w:rsidP="00AD7FAE">
      <w:pPr>
        <w:pStyle w:val="AnswerLineL50"/>
      </w:pPr>
      <w:r>
        <w:t>Saisissez vos réponses ici</w:t>
      </w:r>
    </w:p>
    <w:p w:rsidR="00AD7FAE" w:rsidRDefault="00AD7FAE" w:rsidP="00AD7FAE">
      <w:pPr>
        <w:pStyle w:val="SubStepAlpha"/>
        <w:numPr>
          <w:ilvl w:val="3"/>
          <w:numId w:val="10"/>
        </w:numPr>
      </w:pPr>
      <w:r>
        <w:t>Fermez toutes les fenêtres ouvertes.</w:t>
      </w:r>
    </w:p>
    <w:p w:rsidR="00AD7FAE" w:rsidRPr="00945F8B" w:rsidRDefault="00AD7FAE" w:rsidP="00AD7FAE">
      <w:pPr>
        <w:pStyle w:val="3"/>
        <w:numPr>
          <w:ilvl w:val="2"/>
          <w:numId w:val="10"/>
        </w:numPr>
      </w:pPr>
      <w:r>
        <w:t>Supprimer les applications du dossier Démarrage</w:t>
      </w:r>
    </w:p>
    <w:p w:rsidR="00AD7FAE" w:rsidRDefault="00AD7FAE" w:rsidP="00AD7FAE">
      <w:pPr>
        <w:pStyle w:val="BodyTextL25"/>
      </w:pPr>
      <w:r>
        <w:t xml:space="preserve">L'onglet Démarrage vous permet également de gérer les applications qui doivent continuer de s'exécuter automatiquement aux prochains démarrages. </w:t>
      </w:r>
    </w:p>
    <w:p w:rsidR="00AD7FAE" w:rsidRDefault="00AD7FAE" w:rsidP="00AD7FAE">
      <w:pPr>
        <w:pStyle w:val="SubStepAlpha"/>
        <w:numPr>
          <w:ilvl w:val="3"/>
          <w:numId w:val="10"/>
        </w:numPr>
      </w:pPr>
      <w:r>
        <w:t>Cliq</w:t>
      </w:r>
      <w:r w:rsidRPr="0016603E">
        <w:rPr>
          <w:spacing w:val="-6"/>
        </w:rPr>
        <w:t xml:space="preserve">uez avec le bouton droit de la souris sur la </w:t>
      </w:r>
      <w:r w:rsidRPr="0016603E">
        <w:rPr>
          <w:b/>
          <w:spacing w:val="-6"/>
        </w:rPr>
        <w:t>Barre des tâches</w:t>
      </w:r>
      <w:r w:rsidRPr="0016603E">
        <w:rPr>
          <w:spacing w:val="-6"/>
        </w:rPr>
        <w:t xml:space="preserve">, puis sélectionnez </w:t>
      </w:r>
      <w:r w:rsidRPr="0016603E">
        <w:rPr>
          <w:b/>
          <w:spacing w:val="-6"/>
        </w:rPr>
        <w:t>Gestionnaire des tâches</w:t>
      </w:r>
      <w:r w:rsidRPr="0016603E">
        <w:rPr>
          <w:spacing w:val="-6"/>
        </w:rPr>
        <w:t xml:space="preserve">. </w:t>
      </w:r>
    </w:p>
    <w:p w:rsidR="00AD7FAE" w:rsidRPr="00035705" w:rsidRDefault="00AD7FAE" w:rsidP="00AD7FAE">
      <w:pPr>
        <w:pStyle w:val="SubStepAlpha"/>
        <w:numPr>
          <w:ilvl w:val="3"/>
          <w:numId w:val="10"/>
        </w:numPr>
      </w:pPr>
      <w:r>
        <w:t xml:space="preserve">Cliquez sur </w:t>
      </w:r>
      <w:r>
        <w:rPr>
          <w:b/>
        </w:rPr>
        <w:t>Plus de détails</w:t>
      </w:r>
      <w:r>
        <w:t xml:space="preserve">, puis sur l'onglet </w:t>
      </w:r>
      <w:r>
        <w:rPr>
          <w:b/>
        </w:rPr>
        <w:t>Démarrage</w:t>
      </w:r>
      <w:r>
        <w:t xml:space="preserve">. L'onglet </w:t>
      </w:r>
      <w:r w:rsidRPr="00527DB6">
        <w:rPr>
          <w:b/>
        </w:rPr>
        <w:t>Démarrage</w:t>
      </w:r>
      <w:r>
        <w:t xml:space="preserve"> affiche à présent Internet Explorer et le Bloc-notes.</w:t>
      </w:r>
    </w:p>
    <w:p w:rsidR="00AD7FAE" w:rsidRDefault="00AD7FAE" w:rsidP="00AD7FAE">
      <w:pPr>
        <w:pStyle w:val="SubStepAlpha"/>
        <w:numPr>
          <w:ilvl w:val="3"/>
          <w:numId w:val="10"/>
        </w:numPr>
      </w:pPr>
      <w:r>
        <w:t xml:space="preserve">Pour qu'Internet Explorer ne se lance plus automatiquement après le redémarrage, cliquez avec le bouton droit sur </w:t>
      </w:r>
      <w:r>
        <w:rPr>
          <w:b/>
        </w:rPr>
        <w:t>Internet Explorer</w:t>
      </w:r>
      <w:r>
        <w:t xml:space="preserve"> et sélectionnez </w:t>
      </w:r>
      <w:r>
        <w:rPr>
          <w:b/>
        </w:rPr>
        <w:t>Désactiver</w:t>
      </w:r>
      <w:r>
        <w:t xml:space="preserve">. Internet Explorer figure toujours dans l'onglet </w:t>
      </w:r>
      <w:r w:rsidRPr="00035705">
        <w:rPr>
          <w:b/>
        </w:rPr>
        <w:t>Démarrage</w:t>
      </w:r>
      <w:r>
        <w:t>, mais il ne se lancera plus automatiquement après chaque redémarrage.</w:t>
      </w:r>
    </w:p>
    <w:p w:rsidR="00AD7FAE" w:rsidRDefault="00AD7FAE" w:rsidP="00AD7FAE">
      <w:pPr>
        <w:pStyle w:val="SubStepAlpha"/>
        <w:numPr>
          <w:ilvl w:val="3"/>
          <w:numId w:val="10"/>
        </w:numPr>
      </w:pPr>
      <w:r>
        <w:t xml:space="preserve">Procédez de même pour le Bloc-notes en cliquant avec le bouton droit de la souris sur </w:t>
      </w:r>
      <w:r w:rsidRPr="00035705">
        <w:rPr>
          <w:b/>
        </w:rPr>
        <w:t>Bloc-notes</w:t>
      </w:r>
      <w:r>
        <w:t xml:space="preserve"> et en sélectionnant </w:t>
      </w:r>
      <w:r w:rsidRPr="00035705">
        <w:rPr>
          <w:b/>
        </w:rPr>
        <w:t>Désactiver</w:t>
      </w:r>
      <w:r>
        <w:t>.</w:t>
      </w:r>
    </w:p>
    <w:p w:rsidR="00AD7FAE" w:rsidRDefault="00AD7FAE" w:rsidP="0016603E">
      <w:pPr>
        <w:pStyle w:val="4"/>
        <w:spacing w:line="228" w:lineRule="auto"/>
      </w:pPr>
      <w:r>
        <w:t>Question :</w:t>
      </w:r>
    </w:p>
    <w:p w:rsidR="00AD7FAE" w:rsidRDefault="00AD7FAE" w:rsidP="0016603E">
      <w:pPr>
        <w:pStyle w:val="BodyTextL50"/>
        <w:keepNext/>
        <w:spacing w:line="228" w:lineRule="auto"/>
      </w:pPr>
      <w:r>
        <w:t>Qu'indique la colonne Impact du démarrage ?</w:t>
      </w:r>
    </w:p>
    <w:p w:rsidR="00AD7FAE" w:rsidRDefault="00AD7FAE" w:rsidP="0016603E">
      <w:pPr>
        <w:pStyle w:val="AnswerLineL50"/>
        <w:spacing w:line="228" w:lineRule="auto"/>
      </w:pPr>
      <w:r>
        <w:t>Saisissez votre réponse ici.</w:t>
      </w:r>
    </w:p>
    <w:p w:rsidR="00AD7FAE" w:rsidRDefault="00AD7FAE" w:rsidP="00AD7FAE">
      <w:pPr>
        <w:pStyle w:val="1"/>
        <w:numPr>
          <w:ilvl w:val="0"/>
          <w:numId w:val="3"/>
        </w:numPr>
      </w:pPr>
      <w:r>
        <w:lastRenderedPageBreak/>
        <w:t>Question de réflexion</w:t>
      </w:r>
    </w:p>
    <w:p w:rsidR="00AD7FAE" w:rsidRDefault="00AD7FAE" w:rsidP="00AD7FAE">
      <w:pPr>
        <w:pStyle w:val="BodyTextL25"/>
        <w:keepNext/>
      </w:pPr>
      <w:r>
        <w:t>Pourquoi mettre fin au démarrage automatique d'un programme ?</w:t>
      </w:r>
    </w:p>
    <w:p w:rsidR="00AD7FAE" w:rsidRDefault="00AD7FAE" w:rsidP="00AD7FAE">
      <w:pPr>
        <w:pStyle w:val="AnswerLineL25"/>
      </w:pPr>
      <w:r>
        <w:t>Saisissez vos réponses ici</w:t>
      </w:r>
    </w:p>
    <w:p w:rsidR="00B12BA3" w:rsidRPr="00B12BA3" w:rsidRDefault="00B12BA3" w:rsidP="00B12BA3">
      <w:pPr>
        <w:pStyle w:val="ConfigWindow"/>
      </w:pPr>
      <w:r>
        <w:t>Fin du document</w:t>
      </w:r>
      <w:bookmarkStart w:id="0" w:name="_GoBack"/>
      <w:bookmarkEnd w:id="0"/>
    </w:p>
    <w:sectPr w:rsidR="00B12BA3" w:rsidRPr="00B12BA3" w:rsidSect="00292C35">
      <w:headerReference w:type="default" r:id="rId8"/>
      <w:footerReference w:type="default" r:id="rId9"/>
      <w:headerReference w:type="first" r:id="rId10"/>
      <w:footerReference w:type="first" r:id="rId11"/>
      <w:pgSz w:w="12240" w:h="15840" w:code="1"/>
      <w:pgMar w:top="1526" w:right="1080" w:bottom="1008"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3E5" w:rsidRDefault="008433E5" w:rsidP="00710659">
      <w:pPr>
        <w:spacing w:after="0" w:line="240" w:lineRule="auto"/>
      </w:pPr>
      <w:r>
        <w:separator/>
      </w:r>
    </w:p>
    <w:p w:rsidR="008433E5" w:rsidRDefault="008433E5"/>
  </w:endnote>
  <w:endnote w:type="continuationSeparator" w:id="0">
    <w:p w:rsidR="008433E5" w:rsidRDefault="008433E5" w:rsidP="00710659">
      <w:pPr>
        <w:spacing w:after="0" w:line="240" w:lineRule="auto"/>
      </w:pPr>
      <w:r>
        <w:continuationSeparator/>
      </w:r>
    </w:p>
    <w:p w:rsidR="008433E5" w:rsidRDefault="008433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2015 </w:t>
    </w:r>
    <w:r w:rsidR="00B116F9">
      <w:t xml:space="preserve">– </w:t>
    </w:r>
    <w:r w:rsidR="00B116F9">
      <w:fldChar w:fldCharType="begin"/>
    </w:r>
    <w:r w:rsidR="00B116F9">
      <w:instrText xml:space="preserve"> DATE  \@ "yyyy"  \* MERGEFORMAT </w:instrText>
    </w:r>
    <w:r w:rsidR="00B116F9">
      <w:fldChar w:fldCharType="separate"/>
    </w:r>
    <w:r w:rsidR="0016603E">
      <w:rPr>
        <w:noProof/>
      </w:rPr>
      <w:t>2020</w:t>
    </w:r>
    <w:r w:rsidR="00B116F9">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6603E">
      <w:rPr>
        <w:b/>
        <w:noProof/>
        <w:szCs w:val="16"/>
      </w:rPr>
      <w:t>3</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16603E">
      <w:rPr>
        <w:b/>
        <w:noProof/>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2015 </w:t>
    </w:r>
    <w:r w:rsidR="00B116F9">
      <w:t xml:space="preserve">– </w:t>
    </w:r>
    <w:r w:rsidR="00B116F9">
      <w:fldChar w:fldCharType="begin"/>
    </w:r>
    <w:r w:rsidR="00B116F9">
      <w:instrText xml:space="preserve"> DATE  \@ "yyyy"  \* MERGEFORMAT </w:instrText>
    </w:r>
    <w:r w:rsidR="00B116F9">
      <w:fldChar w:fldCharType="separate"/>
    </w:r>
    <w:r w:rsidR="0016603E">
      <w:rPr>
        <w:noProof/>
      </w:rPr>
      <w:t>2020</w:t>
    </w:r>
    <w:r w:rsidR="00B116F9">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6603E">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16603E">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3E5" w:rsidRDefault="008433E5" w:rsidP="00710659">
      <w:pPr>
        <w:spacing w:after="0" w:line="240" w:lineRule="auto"/>
      </w:pPr>
      <w:r>
        <w:separator/>
      </w:r>
    </w:p>
    <w:p w:rsidR="008433E5" w:rsidRDefault="008433E5"/>
  </w:footnote>
  <w:footnote w:type="continuationSeparator" w:id="0">
    <w:p w:rsidR="008433E5" w:rsidRDefault="008433E5" w:rsidP="00710659">
      <w:pPr>
        <w:spacing w:after="0" w:line="240" w:lineRule="auto"/>
      </w:pPr>
      <w:r>
        <w:continuationSeparator/>
      </w:r>
    </w:p>
    <w:p w:rsidR="008433E5" w:rsidRDefault="008433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AD7FAE" w:rsidP="008402F2">
    <w:pPr>
      <w:pStyle w:val="PageHead"/>
    </w:pPr>
    <w:r>
      <w:t>Travaux pratiques – Gestion du dossier Démarrage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DF0840" w:rsidP="006C3FCF">
    <w:pPr>
      <w:ind w:left="-288"/>
    </w:pPr>
    <w:r w:rsidRPr="0041256B">
      <w:rPr>
        <w:noProof/>
        <w:lang w:val="en-US" w:eastAsia="zh-CN" w:bidi="th-TH"/>
      </w:rPr>
      <w:drawing>
        <wp:inline distT="0" distB="0" distL="0" distR="0">
          <wp:extent cx="2587625" cy="802005"/>
          <wp:effectExtent l="0" t="0" r="3175"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625" cy="8020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4224EB1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44A6BF6"/>
    <w:styleLink w:val="LabList"/>
    <w:lvl w:ilvl="0">
      <w:start w:val="1"/>
      <w:numFmt w:val="none"/>
      <w:pStyle w:val="1"/>
      <w:suff w:val="space"/>
      <w:lvlText w:val=""/>
      <w:lvlJc w:val="left"/>
      <w:pPr>
        <w:ind w:left="0" w:firstLine="0"/>
      </w:pPr>
      <w:rPr>
        <w:rFonts w:hint="default"/>
      </w:rPr>
    </w:lvl>
    <w:lvl w:ilvl="1">
      <w:start w:val="1"/>
      <w:numFmt w:val="decimal"/>
      <w:pStyle w:val="2"/>
      <w:suff w:val="space"/>
      <w:lvlText w:val="Partie %2 :"/>
      <w:lvlJc w:val="left"/>
      <w:pPr>
        <w:ind w:left="0" w:firstLine="0"/>
      </w:pPr>
      <w:rPr>
        <w:rFonts w:hint="default"/>
      </w:rPr>
    </w:lvl>
    <w:lvl w:ilvl="2">
      <w:start w:val="1"/>
      <w:numFmt w:val="decimal"/>
      <w:pStyle w:val="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1"/>
        <w:suff w:val="space"/>
        <w:lvlText w:val="Partie %1 :"/>
        <w:lvlJc w:val="left"/>
        <w:pPr>
          <w:ind w:left="0" w:firstLine="0"/>
        </w:pPr>
        <w:rPr>
          <w:rFonts w:hint="default"/>
        </w:rPr>
      </w:lvl>
    </w:lvlOverride>
    <w:lvlOverride w:ilvl="1">
      <w:lvl w:ilvl="1">
        <w:start w:val="1"/>
        <w:numFmt w:val="decimal"/>
        <w:pStyle w:val="2"/>
        <w:suff w:val="space"/>
        <w:lvlText w:val="Tâche %2 :"/>
        <w:lvlJc w:val="left"/>
        <w:pPr>
          <w:ind w:left="0" w:firstLine="0"/>
        </w:pPr>
        <w:rPr>
          <w:rFonts w:hint="default"/>
        </w:rPr>
      </w:lvl>
    </w:lvlOverride>
    <w:lvlOverride w:ilvl="2">
      <w:lvl w:ilvl="2">
        <w:start w:val="1"/>
        <w:numFmt w:val="decimal"/>
        <w:pStyle w:val="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Partie %1 :"/>
        <w:lvlJc w:val="left"/>
        <w:pPr>
          <w:ind w:left="0" w:firstLine="0"/>
        </w:pPr>
        <w:rPr>
          <w:rFonts w:hint="default"/>
        </w:rPr>
      </w:lvl>
    </w:lvlOverride>
    <w:lvlOverride w:ilvl="1">
      <w:startOverride w:val="1"/>
      <w:lvl w:ilvl="1">
        <w:start w:val="1"/>
        <w:numFmt w:val="decimal"/>
        <w:pStyle w:val="2"/>
        <w:suff w:val="space"/>
        <w:lvlText w:val="Tâche %2 :"/>
        <w:lvlJc w:val="left"/>
        <w:pPr>
          <w:ind w:left="0" w:firstLine="0"/>
        </w:pPr>
        <w:rPr>
          <w:rFonts w:hint="default"/>
        </w:rPr>
      </w:lvl>
    </w:lvlOverride>
    <w:lvlOverride w:ilvl="2">
      <w:startOverride w:val="1"/>
      <w:lvl w:ilvl="2">
        <w:start w:val="1"/>
        <w:numFmt w:val="decimal"/>
        <w:pStyle w:val="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5E"/>
    <w:rsid w:val="00001BDF"/>
    <w:rsid w:val="0000380F"/>
    <w:rsid w:val="00004175"/>
    <w:rsid w:val="000059C9"/>
    <w:rsid w:val="00012C22"/>
    <w:rsid w:val="000160F7"/>
    <w:rsid w:val="00016D5B"/>
    <w:rsid w:val="00016F30"/>
    <w:rsid w:val="0002047C"/>
    <w:rsid w:val="00021B9A"/>
    <w:rsid w:val="000242D6"/>
    <w:rsid w:val="00024EE5"/>
    <w:rsid w:val="000342BC"/>
    <w:rsid w:val="00041AF6"/>
    <w:rsid w:val="00044E62"/>
    <w:rsid w:val="00050BA4"/>
    <w:rsid w:val="00051738"/>
    <w:rsid w:val="0005242B"/>
    <w:rsid w:val="00052548"/>
    <w:rsid w:val="00060696"/>
    <w:rsid w:val="00067A67"/>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D55B4"/>
    <w:rsid w:val="000E65F0"/>
    <w:rsid w:val="000F072C"/>
    <w:rsid w:val="000F2074"/>
    <w:rsid w:val="000F6743"/>
    <w:rsid w:val="001006C2"/>
    <w:rsid w:val="00101BE8"/>
    <w:rsid w:val="00103401"/>
    <w:rsid w:val="00103A44"/>
    <w:rsid w:val="00103D36"/>
    <w:rsid w:val="00107B2B"/>
    <w:rsid w:val="00112AC5"/>
    <w:rsid w:val="001133DD"/>
    <w:rsid w:val="0011766E"/>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03E"/>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2C35"/>
    <w:rsid w:val="00294C8F"/>
    <w:rsid w:val="002A0B2E"/>
    <w:rsid w:val="002A0DC1"/>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3F1"/>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58F2"/>
    <w:rsid w:val="003C6BCA"/>
    <w:rsid w:val="003C7902"/>
    <w:rsid w:val="003D0BFF"/>
    <w:rsid w:val="003D6EF1"/>
    <w:rsid w:val="003E5BE5"/>
    <w:rsid w:val="003F18D1"/>
    <w:rsid w:val="003F20EC"/>
    <w:rsid w:val="003F2F2D"/>
    <w:rsid w:val="003F4F0E"/>
    <w:rsid w:val="003F6096"/>
    <w:rsid w:val="003F6E06"/>
    <w:rsid w:val="00403C7A"/>
    <w:rsid w:val="004057A6"/>
    <w:rsid w:val="00406554"/>
    <w:rsid w:val="00407755"/>
    <w:rsid w:val="0041256B"/>
    <w:rsid w:val="0041293B"/>
    <w:rsid w:val="004131B0"/>
    <w:rsid w:val="00416C42"/>
    <w:rsid w:val="00422476"/>
    <w:rsid w:val="0042385C"/>
    <w:rsid w:val="00426FA5"/>
    <w:rsid w:val="00431654"/>
    <w:rsid w:val="00434926"/>
    <w:rsid w:val="00443ACE"/>
    <w:rsid w:val="00444217"/>
    <w:rsid w:val="0044535E"/>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6C2F"/>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903"/>
    <w:rsid w:val="00763D8B"/>
    <w:rsid w:val="007657F6"/>
    <w:rsid w:val="00765E47"/>
    <w:rsid w:val="0077125A"/>
    <w:rsid w:val="00774999"/>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307A"/>
    <w:rsid w:val="008402F2"/>
    <w:rsid w:val="008405BB"/>
    <w:rsid w:val="008433E5"/>
    <w:rsid w:val="0084564F"/>
    <w:rsid w:val="00846494"/>
    <w:rsid w:val="00847B20"/>
    <w:rsid w:val="008509D3"/>
    <w:rsid w:val="00853418"/>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8B6"/>
    <w:rsid w:val="00930386"/>
    <w:rsid w:val="009309F5"/>
    <w:rsid w:val="00933237"/>
    <w:rsid w:val="00933F28"/>
    <w:rsid w:val="009400C3"/>
    <w:rsid w:val="009453F7"/>
    <w:rsid w:val="009476C0"/>
    <w:rsid w:val="00963E34"/>
    <w:rsid w:val="00964DFA"/>
    <w:rsid w:val="00967562"/>
    <w:rsid w:val="0098155C"/>
    <w:rsid w:val="00983B77"/>
    <w:rsid w:val="00996053"/>
    <w:rsid w:val="009A0B2F"/>
    <w:rsid w:val="009A0E94"/>
    <w:rsid w:val="009A1CF4"/>
    <w:rsid w:val="009A37D7"/>
    <w:rsid w:val="009A4E17"/>
    <w:rsid w:val="009A6955"/>
    <w:rsid w:val="009B341C"/>
    <w:rsid w:val="009B5747"/>
    <w:rsid w:val="009C0B81"/>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4DC7"/>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91A"/>
    <w:rsid w:val="00A97C5F"/>
    <w:rsid w:val="00AB0D6A"/>
    <w:rsid w:val="00AB43B3"/>
    <w:rsid w:val="00AB49B9"/>
    <w:rsid w:val="00AB501D"/>
    <w:rsid w:val="00AB758A"/>
    <w:rsid w:val="00AC027E"/>
    <w:rsid w:val="00AC1E7E"/>
    <w:rsid w:val="00AC507D"/>
    <w:rsid w:val="00AC66E4"/>
    <w:rsid w:val="00AD04F2"/>
    <w:rsid w:val="00AD4578"/>
    <w:rsid w:val="00AD68E9"/>
    <w:rsid w:val="00AD7FAE"/>
    <w:rsid w:val="00AE56C0"/>
    <w:rsid w:val="00AF7ACC"/>
    <w:rsid w:val="00B00914"/>
    <w:rsid w:val="00B02A8E"/>
    <w:rsid w:val="00B052EE"/>
    <w:rsid w:val="00B1081F"/>
    <w:rsid w:val="00B116F9"/>
    <w:rsid w:val="00B12BA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201B"/>
    <w:rsid w:val="00C73E03"/>
    <w:rsid w:val="00C77B29"/>
    <w:rsid w:val="00C8718B"/>
    <w:rsid w:val="00C872E4"/>
    <w:rsid w:val="00C878D9"/>
    <w:rsid w:val="00C90311"/>
    <w:rsid w:val="00C91C26"/>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0EFB"/>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D43EA"/>
    <w:rsid w:val="00DE6F44"/>
    <w:rsid w:val="00DF0840"/>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B6713"/>
    <w:rsid w:val="00FB78E8"/>
    <w:rsid w:val="00FD1398"/>
    <w:rsid w:val="00FD33AB"/>
    <w:rsid w:val="00FD3BA4"/>
    <w:rsid w:val="00FD4724"/>
    <w:rsid w:val="00FD4A68"/>
    <w:rsid w:val="00FD68ED"/>
    <w:rsid w:val="00FD7E00"/>
    <w:rsid w:val="00FE2824"/>
    <w:rsid w:val="00FE2F0E"/>
    <w:rsid w:val="00FE53F2"/>
    <w:rsid w:val="00FE661F"/>
    <w:rsid w:val="00FF0400"/>
    <w:rsid w:val="00FF369E"/>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E9AD02-20A2-47BF-BFCB-0A022E02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AD7FAE"/>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0C6425"/>
    <w:pPr>
      <w:keepNext/>
      <w:keepLines/>
      <w:numPr>
        <w:numId w:val="5"/>
      </w:numPr>
      <w:spacing w:before="240" w:after="120"/>
      <w:outlineLvl w:val="0"/>
    </w:pPr>
    <w:rPr>
      <w:b/>
      <w:bCs/>
      <w:sz w:val="26"/>
      <w:szCs w:val="28"/>
    </w:rPr>
  </w:style>
  <w:style w:type="paragraph" w:styleId="2">
    <w:name w:val="heading 2"/>
    <w:basedOn w:val="a"/>
    <w:next w:val="a"/>
    <w:link w:val="2Char"/>
    <w:autoRedefine/>
    <w:uiPriority w:val="9"/>
    <w:semiHidden/>
    <w:unhideWhenUsed/>
    <w:qFormat/>
    <w:rsid w:val="00AD7FAE"/>
    <w:pPr>
      <w:keepNext/>
      <w:numPr>
        <w:ilvl w:val="1"/>
        <w:numId w:val="5"/>
      </w:numPr>
      <w:spacing w:before="120" w:after="120"/>
      <w:outlineLvl w:val="1"/>
    </w:pPr>
    <w:rPr>
      <w:rFonts w:eastAsia="Times New Roman"/>
      <w:b/>
      <w:bCs/>
      <w:sz w:val="26"/>
      <w:szCs w:val="26"/>
    </w:rPr>
  </w:style>
  <w:style w:type="paragraph" w:styleId="3">
    <w:name w:val="heading 3"/>
    <w:basedOn w:val="a"/>
    <w:next w:val="a"/>
    <w:link w:val="3Char"/>
    <w:unhideWhenUsed/>
    <w:qFormat/>
    <w:rsid w:val="00AD7FAE"/>
    <w:pPr>
      <w:keepNext/>
      <w:numPr>
        <w:ilvl w:val="2"/>
        <w:numId w:val="5"/>
      </w:numPr>
      <w:spacing w:before="240" w:line="240" w:lineRule="auto"/>
      <w:outlineLvl w:val="2"/>
    </w:pPr>
    <w:rPr>
      <w:rFonts w:eastAsia="Times New Roman"/>
      <w:b/>
      <w:bCs/>
      <w:sz w:val="24"/>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semiHidden/>
    <w:rsid w:val="000C6425"/>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292C35"/>
    <w:pPr>
      <w:spacing w:before="0" w:after="0"/>
    </w:pPr>
    <w:rPr>
      <w:i/>
      <w:color w:val="FFFFFF"/>
      <w:sz w:val="10"/>
    </w:rPr>
  </w:style>
  <w:style w:type="paragraph" w:customStyle="1" w:styleId="SubStepAlpha">
    <w:name w:val="SubStep Alpha"/>
    <w:basedOn w:val="BodyTextL25"/>
    <w:qFormat/>
    <w:rsid w:val="00AD7FAE"/>
    <w:pPr>
      <w:numPr>
        <w:ilvl w:val="3"/>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D7FAE"/>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D7FAE"/>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0C6425"/>
    <w:rPr>
      <w:rFonts w:eastAsia="Times New Roman"/>
      <w:b/>
      <w:bCs/>
      <w:sz w:val="24"/>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82211C"/>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PartStepSubStepList">
    <w:name w:val="Part_Step_SubStep_List"/>
    <w:basedOn w:val="a2"/>
    <w:uiPriority w:val="99"/>
    <w:rsid w:val="00AD7FAE"/>
    <w:pPr>
      <w:numPr>
        <w:numId w:val="11"/>
      </w:numPr>
    </w:pPr>
  </w:style>
  <w:style w:type="character" w:styleId="af4">
    <w:name w:val="Placeholder Text"/>
    <w:uiPriority w:val="99"/>
    <w:semiHidden/>
    <w:rsid w:val="00B12B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83582-3C42-4380-8266-DF0EA9F90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Lab – Manage the Startup Folder</vt:lpstr>
    </vt:vector>
  </TitlesOfParts>
  <Company>China</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Gestion du dossier Démarrage</dc:title>
  <dc:subject/>
  <dc:creator>Administrator</dc:creator>
  <cp:keywords/>
  <dc:description>2015</dc:description>
  <cp:lastModifiedBy>User</cp:lastModifiedBy>
  <cp:revision>4</cp:revision>
  <cp:lastPrinted>2019-07-22T18:12:00Z</cp:lastPrinted>
  <dcterms:created xsi:type="dcterms:W3CDTF">2020-01-21T09:42:00Z</dcterms:created>
  <dcterms:modified xsi:type="dcterms:W3CDTF">2020-01-22T02:53:00Z</dcterms:modified>
</cp:coreProperties>
</file>