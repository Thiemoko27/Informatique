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4B09AA" w:rsidRDefault="00455A6F" w:rsidP="008E111D">
      <w:pPr>
        <w:pStyle w:val="af3"/>
        <w:rPr>
          <w:rStyle w:val="LabTitleInstVersred"/>
          <w:bCs/>
          <w:color w:val="auto"/>
        </w:rPr>
      </w:pPr>
      <w:r w:rsidRPr="004B09AA">
        <w:rPr>
          <w:bCs/>
        </w:rPr>
        <w:t>Travaux pratiques : Commandes de l'interface de ligne de commande du disque</w:t>
      </w:r>
    </w:p>
    <w:p w:rsidR="008E111D" w:rsidRPr="00E70096" w:rsidRDefault="008E111D" w:rsidP="008E111D">
      <w:pPr>
        <w:pStyle w:val="1"/>
        <w:numPr>
          <w:ilvl w:val="0"/>
          <w:numId w:val="3"/>
        </w:numPr>
      </w:pPr>
      <w:r>
        <w:t>Introduction</w:t>
      </w:r>
    </w:p>
    <w:p w:rsidR="008E111D" w:rsidRPr="00E70096" w:rsidRDefault="008E111D" w:rsidP="008E111D">
      <w:pPr>
        <w:pStyle w:val="BodyTextL25"/>
      </w:pPr>
      <w:r>
        <w:t>Au cours de ces travaux pratiques, vous utiliserez les commandes de l'interface de ligne de commande du disque.</w:t>
      </w:r>
    </w:p>
    <w:p w:rsidR="008E111D" w:rsidRDefault="008E111D" w:rsidP="008E111D">
      <w:pPr>
        <w:pStyle w:val="1"/>
        <w:numPr>
          <w:ilvl w:val="0"/>
          <w:numId w:val="3"/>
        </w:numPr>
      </w:pPr>
      <w:r>
        <w:t>Ressources requises</w:t>
      </w:r>
    </w:p>
    <w:p w:rsidR="008E111D" w:rsidRDefault="008E111D" w:rsidP="008E111D">
      <w:pPr>
        <w:pStyle w:val="Bulletlevel1"/>
        <w:spacing w:before="60" w:after="60" w:line="276" w:lineRule="auto"/>
      </w:pPr>
      <w:r>
        <w:t>Un PC Windows</w:t>
      </w:r>
    </w:p>
    <w:p w:rsidR="008E111D" w:rsidRDefault="008E111D" w:rsidP="008E111D">
      <w:pPr>
        <w:pStyle w:val="Bulletlevel1"/>
        <w:spacing w:before="60" w:after="60" w:line="276" w:lineRule="auto"/>
      </w:pPr>
      <w:r>
        <w:t>Une partition supplémentaire avec un système de fichiers NTFS</w:t>
      </w:r>
    </w:p>
    <w:p w:rsidR="008E111D" w:rsidRDefault="008E111D" w:rsidP="008F34FC">
      <w:pPr>
        <w:pStyle w:val="1"/>
        <w:numPr>
          <w:ilvl w:val="0"/>
          <w:numId w:val="0"/>
        </w:numPr>
      </w:pPr>
      <w:r>
        <w:t>Instructions</w:t>
      </w:r>
    </w:p>
    <w:p w:rsidR="008E111D" w:rsidRDefault="00AE2812" w:rsidP="008E111D">
      <w:pPr>
        <w:pStyle w:val="2"/>
      </w:pPr>
      <w:r>
        <w:t>Options de la commande chkdsk</w:t>
      </w:r>
    </w:p>
    <w:p w:rsidR="008E111D" w:rsidRDefault="00AE2812" w:rsidP="008E111D">
      <w:pPr>
        <w:pStyle w:val="BodyTextL25"/>
      </w:pPr>
      <w:r>
        <w:t>Dans cette partie, vous allez explorer la commande Windows qui vous permet d'analyser et de réparer des disques.</w:t>
      </w:r>
    </w:p>
    <w:p w:rsidR="00AE2812" w:rsidRPr="00C40D6F" w:rsidRDefault="00AE2812" w:rsidP="00A00C45">
      <w:pPr>
        <w:pStyle w:val="3"/>
      </w:pPr>
      <w:r>
        <w:t>Explorer la commande chkdsk</w:t>
      </w:r>
    </w:p>
    <w:p w:rsidR="008E111D" w:rsidRDefault="008E111D" w:rsidP="008E111D">
      <w:pPr>
        <w:pStyle w:val="SubStepAlpha"/>
      </w:pPr>
      <w:r>
        <w:t>Ouvrez une invite de commande.</w:t>
      </w:r>
    </w:p>
    <w:p w:rsidR="008E111D" w:rsidRDefault="008E111D" w:rsidP="008E111D">
      <w:pPr>
        <w:pStyle w:val="SubStepAlpha"/>
      </w:pPr>
      <w:r>
        <w:t xml:space="preserve">Ouvrez la page d'aide de la commande </w:t>
      </w:r>
      <w:r>
        <w:rPr>
          <w:b/>
        </w:rPr>
        <w:t>chkdsk</w:t>
      </w:r>
      <w:r>
        <w:t xml:space="preserve">. Saisissez </w:t>
      </w:r>
      <w:r>
        <w:rPr>
          <w:b/>
        </w:rPr>
        <w:t>help chkdskK</w:t>
      </w:r>
      <w:r>
        <w:t xml:space="preserve"> ou </w:t>
      </w:r>
      <w:r>
        <w:rPr>
          <w:b/>
        </w:rPr>
        <w:t>chkdsk /?</w:t>
      </w:r>
      <w:r>
        <w:t xml:space="preserve"> à l'invite pour répondre aux questions suivantes :</w:t>
      </w:r>
    </w:p>
    <w:p w:rsidR="008E111D" w:rsidRDefault="008E111D" w:rsidP="008E111D">
      <w:pPr>
        <w:pStyle w:val="4"/>
      </w:pPr>
      <w:r>
        <w:t>Questions :</w:t>
      </w:r>
    </w:p>
    <w:p w:rsidR="008E111D" w:rsidRDefault="008E111D" w:rsidP="008E111D">
      <w:pPr>
        <w:pStyle w:val="BodyTextL50"/>
        <w:keepNext/>
        <w:tabs>
          <w:tab w:val="left" w:leader="underscore" w:pos="9360"/>
        </w:tabs>
      </w:pPr>
      <w:r>
        <w:t>Quelle option permet de corriger les erreurs sur le disque ?</w:t>
      </w:r>
    </w:p>
    <w:p w:rsidR="008E111D" w:rsidRDefault="008E111D" w:rsidP="008E111D">
      <w:pPr>
        <w:pStyle w:val="AnswerLineL50"/>
      </w:pPr>
      <w:r>
        <w:t>Saisissez vos réponses ici</w:t>
      </w:r>
    </w:p>
    <w:p w:rsidR="008E111D" w:rsidRDefault="008E111D" w:rsidP="008E111D">
      <w:pPr>
        <w:pStyle w:val="BodyTextL50"/>
        <w:keepNext/>
        <w:tabs>
          <w:tab w:val="left" w:leader="underscore" w:pos="9360"/>
        </w:tabs>
      </w:pPr>
      <w:r>
        <w:t>Quelle option permet de forcer le démontage du volume en premier, si nécessaire ?</w:t>
      </w:r>
    </w:p>
    <w:p w:rsidR="008E111D" w:rsidRDefault="008E111D" w:rsidP="008E111D">
      <w:pPr>
        <w:pStyle w:val="AnswerLineL50"/>
      </w:pPr>
      <w:r>
        <w:t>Saisissez vos réponses ici</w:t>
      </w:r>
    </w:p>
    <w:p w:rsidR="008E111D" w:rsidRDefault="008E111D" w:rsidP="008E111D">
      <w:pPr>
        <w:pStyle w:val="BodyTextL50"/>
        <w:tabs>
          <w:tab w:val="left" w:leader="underscore" w:pos="9360"/>
        </w:tabs>
      </w:pPr>
      <w:r>
        <w:t>Quelle option permet de localiser les secteurs défectueux et de récupérer des informations lisibles ?</w:t>
      </w:r>
    </w:p>
    <w:p w:rsidR="008E111D" w:rsidRDefault="008E111D" w:rsidP="008E111D">
      <w:pPr>
        <w:pStyle w:val="AnswerLineL50"/>
      </w:pPr>
      <w:r>
        <w:t>Saisissez vos réponses ici</w:t>
      </w:r>
    </w:p>
    <w:p w:rsidR="008E111D" w:rsidRDefault="008E111D" w:rsidP="008E111D">
      <w:pPr>
        <w:pStyle w:val="SubStepAlpha"/>
      </w:pPr>
      <w:r>
        <w:t xml:space="preserve">Saisissez la commande </w:t>
      </w:r>
      <w:r>
        <w:rPr>
          <w:b/>
        </w:rPr>
        <w:t>chkdsk</w:t>
      </w:r>
      <w:r>
        <w:t xml:space="preserve"> pour vérifier le lecteur C:\ à l'aide des options des questions de l'étape précédente.</w:t>
      </w:r>
    </w:p>
    <w:p w:rsidR="008E111D" w:rsidRDefault="008E111D" w:rsidP="008E111D">
      <w:pPr>
        <w:pStyle w:val="4"/>
      </w:pPr>
      <w:r>
        <w:t>Question :</w:t>
      </w:r>
    </w:p>
    <w:p w:rsidR="008E111D" w:rsidRDefault="008E111D" w:rsidP="008E111D">
      <w:pPr>
        <w:pStyle w:val="BodyTextL50"/>
        <w:keepNext/>
      </w:pPr>
      <w:r>
        <w:t>Que s'est-il passé ? Expliquez votre réponse.</w:t>
      </w:r>
    </w:p>
    <w:p w:rsidR="008E111D" w:rsidRDefault="008E111D" w:rsidP="008E111D">
      <w:pPr>
        <w:pStyle w:val="AnswerLineL50"/>
      </w:pPr>
      <w:r>
        <w:t>Saisissez vos réponses ici</w:t>
      </w:r>
    </w:p>
    <w:p w:rsidR="00AE2812" w:rsidRDefault="00AE2812" w:rsidP="00AE2812">
      <w:pPr>
        <w:pStyle w:val="3"/>
      </w:pPr>
      <w:r>
        <w:lastRenderedPageBreak/>
        <w:t>Utilisez les options de la commande chkdsk.</w:t>
      </w:r>
    </w:p>
    <w:p w:rsidR="008E111D" w:rsidRDefault="008E111D" w:rsidP="008E111D">
      <w:pPr>
        <w:pStyle w:val="SubStepAlpha"/>
        <w:keepNext/>
      </w:pPr>
      <w:r>
        <w:t xml:space="preserve">Ouvrez une fenêtre d'invite de commandes avec des privilèges élevés. Cliquez sur </w:t>
      </w:r>
      <w:r w:rsidRPr="00E102A5">
        <w:rPr>
          <w:b/>
        </w:rPr>
        <w:t>Start</w:t>
      </w:r>
      <w:r>
        <w:t xml:space="preserve"> et recherchez l'</w:t>
      </w:r>
      <w:r w:rsidRPr="00E102A5">
        <w:rPr>
          <w:b/>
        </w:rPr>
        <w:t>invite de commande</w:t>
      </w:r>
      <w:r>
        <w:t xml:space="preserve">. Dans les résultats de la recherche, cliquez avec le bouton droit de la souris sur </w:t>
      </w:r>
      <w:r w:rsidRPr="00E102A5">
        <w:rPr>
          <w:b/>
        </w:rPr>
        <w:t>Invite de commandes</w:t>
      </w:r>
      <w:r>
        <w:t xml:space="preserve"> et sélectionnez </w:t>
      </w:r>
      <w:r>
        <w:rPr>
          <w:b/>
        </w:rPr>
        <w:t>Exécuter en tant qu'administrateur</w:t>
      </w:r>
      <w:r>
        <w:t>.</w:t>
      </w:r>
    </w:p>
    <w:p w:rsidR="008E111D" w:rsidRDefault="001C06C3" w:rsidP="008E111D">
      <w:pPr>
        <w:pStyle w:val="Visual"/>
      </w:pPr>
      <w:r w:rsidRPr="00455A6F">
        <w:rPr>
          <w:noProof/>
          <w:lang w:val="en-US" w:eastAsia="zh-CN" w:bidi="th-TH"/>
        </w:rPr>
        <w:drawing>
          <wp:inline distT="0" distB="0" distL="0" distR="0">
            <wp:extent cx="2954138" cy="1373217"/>
            <wp:effectExtent l="19050" t="19050" r="17780" b="17780"/>
            <wp:docPr id="1" name="Picture 1" descr="The figure shows a command prompt and Run as administrator." title="Coomand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 figure shows a command prompt and Run as administrator." title="Coomand Prompt"/>
                    <pic:cNvPicPr/>
                  </pic:nvPicPr>
                  <pic:blipFill>
                    <a:blip r:embed="rId8"/>
                    <a:stretch>
                      <a:fillRect/>
                    </a:stretch>
                  </pic:blipFill>
                  <pic:spPr>
                    <a:xfrm>
                      <a:off x="0" y="0"/>
                      <a:ext cx="2954020" cy="1372870"/>
                    </a:xfrm>
                    <a:prstGeom prst="rect">
                      <a:avLst/>
                    </a:prstGeom>
                    <a:ln>
                      <a:solidFill>
                        <a:sysClr val="window" lastClr="FFFFFF">
                          <a:lumMod val="50000"/>
                        </a:sysClr>
                      </a:solidFill>
                    </a:ln>
                  </pic:spPr>
                </pic:pic>
              </a:graphicData>
            </a:graphic>
          </wp:inline>
        </w:drawing>
      </w:r>
    </w:p>
    <w:p w:rsidR="008E111D" w:rsidRDefault="008E111D" w:rsidP="008E111D">
      <w:pPr>
        <w:pStyle w:val="SubStepAlpha"/>
        <w:keepNext/>
      </w:pPr>
      <w:r>
        <w:t xml:space="preserve">Dans la fenêtre d'invite de commandes avec des privilèges élevés, saisissez la commande </w:t>
      </w:r>
      <w:r>
        <w:rPr>
          <w:b/>
        </w:rPr>
        <w:t>chkdsk C: /F /X /R</w:t>
      </w:r>
      <w:r>
        <w:t xml:space="preserve"> pour vérifier l'état de ce lecteur. À l'invite, saisissez </w:t>
      </w:r>
      <w:r>
        <w:rPr>
          <w:b/>
        </w:rPr>
        <w:t>y</w:t>
      </w:r>
      <w:r>
        <w:t>. Observez le changement dans l'invite.</w:t>
      </w:r>
    </w:p>
    <w:p w:rsidR="008E111D" w:rsidRDefault="008E111D" w:rsidP="008E111D">
      <w:pPr>
        <w:pStyle w:val="CMD"/>
      </w:pPr>
      <w:r>
        <w:t xml:space="preserve">C:\Windows\system32&gt; </w:t>
      </w:r>
      <w:r>
        <w:rPr>
          <w:b/>
        </w:rPr>
        <w:t>chkdsk C: /F /X /R</w:t>
      </w:r>
      <w:bookmarkStart w:id="0" w:name="_GoBack"/>
      <w:bookmarkEnd w:id="0"/>
    </w:p>
    <w:p w:rsidR="008E111D" w:rsidRDefault="008E111D" w:rsidP="008E111D">
      <w:pPr>
        <w:pStyle w:val="CMD"/>
      </w:pPr>
      <w:r>
        <w:t>Le type de système de fichiers est NTFS.</w:t>
      </w:r>
    </w:p>
    <w:p w:rsidR="008E111D" w:rsidRDefault="008E111D" w:rsidP="008E111D">
      <w:pPr>
        <w:pStyle w:val="CMD"/>
      </w:pPr>
      <w:r>
        <w:t>Impossible de verrouiller le lecteur en cours.</w:t>
      </w:r>
    </w:p>
    <w:p w:rsidR="008E111D" w:rsidRDefault="008E111D" w:rsidP="008E111D">
      <w:pPr>
        <w:pStyle w:val="CMD"/>
      </w:pPr>
    </w:p>
    <w:p w:rsidR="008E111D" w:rsidRDefault="008E111D" w:rsidP="008E111D">
      <w:pPr>
        <w:pStyle w:val="CMD"/>
      </w:pPr>
      <w:r>
        <w:t>chkdsk ne peut pas s'exécuter parce que le volume est utilisé par un autre</w:t>
      </w:r>
    </w:p>
    <w:p w:rsidR="008E111D" w:rsidRDefault="008E111D" w:rsidP="008E111D">
      <w:pPr>
        <w:pStyle w:val="CMD"/>
      </w:pPr>
      <w:r>
        <w:t>processus.  Voulez-vous que ce volume soit</w:t>
      </w:r>
    </w:p>
    <w:p w:rsidR="008E111D" w:rsidRDefault="008E111D" w:rsidP="008E111D">
      <w:pPr>
        <w:pStyle w:val="CMD"/>
      </w:pPr>
      <w:r>
        <w:t>vérifié au prochain démarrage du système ? (O/N) o</w:t>
      </w:r>
    </w:p>
    <w:p w:rsidR="008E111D" w:rsidRDefault="008E111D" w:rsidP="008E111D">
      <w:pPr>
        <w:pStyle w:val="BodyTextL50"/>
      </w:pPr>
    </w:p>
    <w:p w:rsidR="008E111D" w:rsidRPr="006346A1" w:rsidRDefault="008E111D" w:rsidP="008E111D">
      <w:pPr>
        <w:pStyle w:val="CMD"/>
      </w:pPr>
      <w:r>
        <w:t>Ce volume sera vérifié au prochain redémarrage du système.</w:t>
      </w:r>
    </w:p>
    <w:p w:rsidR="008E111D" w:rsidRDefault="008E111D" w:rsidP="008E111D">
      <w:pPr>
        <w:pStyle w:val="BodyTextL50"/>
      </w:pPr>
      <w:r>
        <w:t>Notez que le volume sera vérifié au prochain démarrage du système, car il est en cours d'utilisation et ne peut pas être vérifié.</w:t>
      </w:r>
    </w:p>
    <w:p w:rsidR="008E111D" w:rsidRDefault="008E111D" w:rsidP="008E111D">
      <w:pPr>
        <w:pStyle w:val="4"/>
      </w:pPr>
      <w:r>
        <w:t>Question :</w:t>
      </w:r>
    </w:p>
    <w:p w:rsidR="008E111D" w:rsidRDefault="008E111D" w:rsidP="008E111D">
      <w:pPr>
        <w:pStyle w:val="BodyTextL50"/>
        <w:keepNext/>
      </w:pPr>
      <w:r>
        <w:t>Quel est le système de fichiers du lecteur ?</w:t>
      </w:r>
    </w:p>
    <w:p w:rsidR="008E111D" w:rsidRDefault="008E111D" w:rsidP="008E111D">
      <w:pPr>
        <w:pStyle w:val="AnswerLineL50"/>
      </w:pPr>
      <w:r>
        <w:t>Saisissez vos réponses ici</w:t>
      </w:r>
    </w:p>
    <w:p w:rsidR="008E111D" w:rsidRDefault="008E111D" w:rsidP="008E111D">
      <w:pPr>
        <w:pStyle w:val="SubStepAlpha"/>
      </w:pPr>
      <w:r>
        <w:t xml:space="preserve">Une deuxième partition a été créée au cours de travaux pratiques précédents. Vous pouvez exécuter la commande </w:t>
      </w:r>
      <w:r>
        <w:rPr>
          <w:b/>
        </w:rPr>
        <w:t>chkdsk</w:t>
      </w:r>
      <w:r>
        <w:t xml:space="preserve"> sur la deuxième partition. Dans cet exemple, nous allons utiliser le lecteur I:.</w:t>
      </w:r>
    </w:p>
    <w:p w:rsidR="008E111D" w:rsidRDefault="008E111D" w:rsidP="008E111D">
      <w:pPr>
        <w:pStyle w:val="CMD"/>
      </w:pPr>
      <w:r>
        <w:t xml:space="preserve">C:\Windows\system32&gt; </w:t>
      </w:r>
      <w:r>
        <w:rPr>
          <w:b/>
        </w:rPr>
        <w:t>chkdsk I: /F /X /R</w:t>
      </w:r>
    </w:p>
    <w:p w:rsidR="008E111D" w:rsidRDefault="008E111D" w:rsidP="008E111D">
      <w:pPr>
        <w:pStyle w:val="CMD"/>
      </w:pPr>
      <w:r>
        <w:t>Le type de système de fichiers est NTFS.</w:t>
      </w:r>
    </w:p>
    <w:p w:rsidR="008E111D" w:rsidRDefault="008E111D" w:rsidP="008E111D">
      <w:pPr>
        <w:pStyle w:val="CMD"/>
      </w:pPr>
      <w:r>
        <w:t>Le volume est appelé ITEINFO.</w:t>
      </w:r>
    </w:p>
    <w:p w:rsidR="008E111D" w:rsidRDefault="008E111D" w:rsidP="008E111D">
      <w:pPr>
        <w:pStyle w:val="CMD"/>
      </w:pPr>
    </w:p>
    <w:p w:rsidR="008E111D" w:rsidRDefault="008E111D" w:rsidP="008E111D">
      <w:pPr>
        <w:pStyle w:val="CMD"/>
      </w:pPr>
      <w:r>
        <w:t>Étape 1 : Examen de la structure du système de fichiers de base...</w:t>
      </w:r>
    </w:p>
    <w:p w:rsidR="008E111D" w:rsidRDefault="008E111D" w:rsidP="008E111D">
      <w:pPr>
        <w:pStyle w:val="CMD"/>
      </w:pPr>
      <w:r>
        <w:t xml:space="preserve">  256 enregistrements de fichier traités.</w:t>
      </w:r>
    </w:p>
    <w:p w:rsidR="008E111D" w:rsidRDefault="008E111D" w:rsidP="008E111D">
      <w:pPr>
        <w:pStyle w:val="CMD"/>
      </w:pPr>
      <w:r>
        <w:t>Vérification des fichiers terminée.</w:t>
      </w:r>
    </w:p>
    <w:p w:rsidR="008E111D" w:rsidRDefault="008E111D" w:rsidP="008E111D">
      <w:pPr>
        <w:pStyle w:val="CMD"/>
      </w:pPr>
      <w:r>
        <w:t xml:space="preserve">  0 enregistrement de grand fichier traité</w:t>
      </w:r>
    </w:p>
    <w:p w:rsidR="008E111D" w:rsidRDefault="008E111D" w:rsidP="008E111D">
      <w:pPr>
        <w:pStyle w:val="CMD"/>
      </w:pPr>
      <w:r>
        <w:t xml:space="preserve">  0 enregistrement de fichier incorrect traité</w:t>
      </w:r>
    </w:p>
    <w:p w:rsidR="00DF3209" w:rsidRDefault="008E111D" w:rsidP="008E111D">
      <w:pPr>
        <w:pStyle w:val="CMD"/>
      </w:pPr>
      <w:r>
        <w:t>&lt;some output omitted&gt;</w:t>
      </w:r>
    </w:p>
    <w:p w:rsidR="008E111D" w:rsidRDefault="008E111D" w:rsidP="008E111D">
      <w:pPr>
        <w:pStyle w:val="2"/>
      </w:pPr>
      <w:r>
        <w:t>Créer une nouvelle partition à l'aide de DiskPart</w:t>
      </w:r>
    </w:p>
    <w:p w:rsidR="008E111D" w:rsidRDefault="008E111D" w:rsidP="008E111D">
      <w:pPr>
        <w:pStyle w:val="BodyTextL25"/>
      </w:pPr>
      <w:r>
        <w:t>Dans cette partie, vous allez réduire la deuxième partition sur le disque dur et créer une troisième partition.</w:t>
      </w:r>
    </w:p>
    <w:p w:rsidR="008E111D" w:rsidRPr="00896023" w:rsidRDefault="008E111D" w:rsidP="008E111D">
      <w:pPr>
        <w:pStyle w:val="BodyTextL25"/>
      </w:pPr>
      <w:r>
        <w:rPr>
          <w:b/>
        </w:rPr>
        <w:lastRenderedPageBreak/>
        <w:t>Remarque</w:t>
      </w:r>
      <w:r>
        <w:t> : sauvegardez toutes les données des lecteurs avant de continuer, car nous allons créer une nouvelle partition en réduisant un volume, puis la formater. Toutes les données seront donc effacées au cours du processus de formatage.</w:t>
      </w:r>
    </w:p>
    <w:p w:rsidR="008E111D" w:rsidRDefault="008E111D" w:rsidP="008E111D">
      <w:pPr>
        <w:pStyle w:val="3"/>
      </w:pPr>
      <w:r>
        <w:t>Répertoriez les disques, les partitions et les volumes.</w:t>
      </w:r>
    </w:p>
    <w:p w:rsidR="008E111D" w:rsidRDefault="008E111D" w:rsidP="008E111D">
      <w:pPr>
        <w:pStyle w:val="SubStepAlpha"/>
      </w:pPr>
      <w:r>
        <w:t xml:space="preserve">À l'aide d'une invite de commandes avec privilège élevé, saisissez </w:t>
      </w:r>
      <w:r w:rsidRPr="006E2B88">
        <w:rPr>
          <w:b/>
        </w:rPr>
        <w:t>diskpart</w:t>
      </w:r>
      <w:r>
        <w:t>.</w:t>
      </w:r>
    </w:p>
    <w:p w:rsidR="008E111D" w:rsidRDefault="008E111D" w:rsidP="008E111D">
      <w:pPr>
        <w:pStyle w:val="CMD"/>
      </w:pPr>
      <w:r>
        <w:t xml:space="preserve">C:\Windows\system32&gt; </w:t>
      </w:r>
      <w:r w:rsidRPr="000642FE">
        <w:rPr>
          <w:b/>
        </w:rPr>
        <w:t>diskpart</w:t>
      </w:r>
    </w:p>
    <w:p w:rsidR="008E111D" w:rsidRDefault="008E111D" w:rsidP="008E111D">
      <w:pPr>
        <w:pStyle w:val="CMDOutput"/>
      </w:pPr>
    </w:p>
    <w:p w:rsidR="008E111D" w:rsidRDefault="008E111D" w:rsidP="008E111D">
      <w:pPr>
        <w:pStyle w:val="CMDOutput"/>
      </w:pPr>
      <w:r>
        <w:t>Microsoft DiskPart version 10.0.17763.1</w:t>
      </w:r>
    </w:p>
    <w:p w:rsidR="008E111D" w:rsidRDefault="008E111D" w:rsidP="008E111D">
      <w:pPr>
        <w:pStyle w:val="CMDOutput"/>
      </w:pPr>
    </w:p>
    <w:p w:rsidR="008E111D" w:rsidRDefault="008E111D" w:rsidP="008E111D">
      <w:pPr>
        <w:pStyle w:val="CMDOutput"/>
      </w:pPr>
      <w:r>
        <w:t>Copyright (C) Microsoft Corporation.</w:t>
      </w:r>
    </w:p>
    <w:p w:rsidR="008E111D" w:rsidRDefault="008E111D" w:rsidP="008E111D">
      <w:pPr>
        <w:pStyle w:val="CMDOutput"/>
      </w:pPr>
      <w:r>
        <w:t>Sur l'ordinateur : DESKTOP-PUU52R2</w:t>
      </w:r>
    </w:p>
    <w:p w:rsidR="008E111D" w:rsidRDefault="008E111D" w:rsidP="008E111D">
      <w:pPr>
        <w:pStyle w:val="CMDOutput"/>
      </w:pPr>
    </w:p>
    <w:p w:rsidR="008E111D" w:rsidRDefault="008E111D" w:rsidP="008E111D">
      <w:pPr>
        <w:pStyle w:val="CMDOutput"/>
      </w:pPr>
      <w:r>
        <w:t>DISKPART&gt;</w:t>
      </w:r>
    </w:p>
    <w:p w:rsidR="008E111D" w:rsidRDefault="008E111D" w:rsidP="008E111D">
      <w:pPr>
        <w:pStyle w:val="SubStepAlpha"/>
      </w:pPr>
      <w:r>
        <w:t xml:space="preserve">Notez que l'invite indique que vous êtes dans l'utilitaire diskpart. Saisissez </w:t>
      </w:r>
      <w:r>
        <w:rPr>
          <w:b/>
        </w:rPr>
        <w:t>help</w:t>
      </w:r>
      <w:r>
        <w:t xml:space="preserve"> à l'invite </w:t>
      </w:r>
      <w:r>
        <w:rPr>
          <w:b/>
        </w:rPr>
        <w:t>DISKPART&gt;</w:t>
      </w:r>
      <w:r>
        <w:t xml:space="preserve"> pour afficher la liste des commandes disponibles dans l'utilitaire diskpart. Vous pouvez également utiliser la commande </w:t>
      </w:r>
      <w:r w:rsidRPr="00201586">
        <w:rPr>
          <w:b/>
        </w:rPr>
        <w:t>help</w:t>
      </w:r>
      <w:r>
        <w:t xml:space="preserve"> à tout moment dans l'utilitaire diskpart. Par exemple, saisissez </w:t>
      </w:r>
      <w:r w:rsidRPr="006E2B88">
        <w:rPr>
          <w:b/>
        </w:rPr>
        <w:t>help list disk</w:t>
      </w:r>
      <w:r>
        <w:t xml:space="preserve"> à l'invite pour afficher plus d'informations sur la commande </w:t>
      </w:r>
      <w:r>
        <w:rPr>
          <w:b/>
        </w:rPr>
        <w:t>list disk</w:t>
      </w:r>
      <w:r>
        <w:t>.</w:t>
      </w:r>
    </w:p>
    <w:p w:rsidR="008E111D" w:rsidRDefault="008E111D" w:rsidP="008E111D">
      <w:pPr>
        <w:pStyle w:val="CMD"/>
      </w:pPr>
      <w:r>
        <w:t xml:space="preserve">DISKPART&gt; </w:t>
      </w:r>
      <w:r w:rsidRPr="006E2B88">
        <w:rPr>
          <w:b/>
        </w:rPr>
        <w:t>help list disk</w:t>
      </w:r>
    </w:p>
    <w:p w:rsidR="008E111D" w:rsidRPr="00B3670B" w:rsidRDefault="008E111D" w:rsidP="008E111D">
      <w:pPr>
        <w:pStyle w:val="CMDOutput"/>
        <w:rPr>
          <w:sz w:val="15"/>
          <w:szCs w:val="20"/>
        </w:rPr>
      </w:pPr>
    </w:p>
    <w:p w:rsidR="008E111D" w:rsidRDefault="008E111D" w:rsidP="008E111D">
      <w:pPr>
        <w:pStyle w:val="CMDOutput"/>
      </w:pPr>
      <w:r>
        <w:t xml:space="preserve">    Afficher la liste des disques.</w:t>
      </w:r>
    </w:p>
    <w:p w:rsidR="008E111D" w:rsidRPr="00B3670B" w:rsidRDefault="008E111D" w:rsidP="008E111D">
      <w:pPr>
        <w:pStyle w:val="CMDOutput"/>
        <w:rPr>
          <w:sz w:val="15"/>
          <w:szCs w:val="20"/>
        </w:rPr>
      </w:pPr>
    </w:p>
    <w:p w:rsidR="008E111D" w:rsidRDefault="008E111D" w:rsidP="008E111D">
      <w:pPr>
        <w:pStyle w:val="CMDOutput"/>
      </w:pPr>
      <w:r>
        <w:t>Syntaxe : LIST DISK</w:t>
      </w:r>
    </w:p>
    <w:p w:rsidR="008E111D" w:rsidRDefault="008E111D" w:rsidP="008E111D">
      <w:pPr>
        <w:pStyle w:val="CMDOutput"/>
      </w:pPr>
    </w:p>
    <w:p w:rsidR="008E111D" w:rsidRDefault="008E111D" w:rsidP="008E111D">
      <w:pPr>
        <w:pStyle w:val="CMDOutput"/>
      </w:pPr>
      <w:r>
        <w:t xml:space="preserve">    Affiche la liste des disques et des informations sur ces disques, telles que leur</w:t>
      </w:r>
    </w:p>
    <w:p w:rsidR="008E111D" w:rsidRDefault="008E111D" w:rsidP="008E111D">
      <w:pPr>
        <w:pStyle w:val="CMDOutput"/>
      </w:pPr>
      <w:r>
        <w:t xml:space="preserve">    leur quantité d'espace disque disponible, leur nature (de base</w:t>
      </w:r>
    </w:p>
    <w:p w:rsidR="008E111D" w:rsidRDefault="008E111D" w:rsidP="008E111D">
      <w:pPr>
        <w:pStyle w:val="CMDOutput"/>
      </w:pPr>
      <w:r>
        <w:t xml:space="preserve">    ou dynamique), et si le disque utilise le style de partition MBR</w:t>
      </w:r>
    </w:p>
    <w:p w:rsidR="008E111D" w:rsidRDefault="008E111D" w:rsidP="008E111D">
      <w:pPr>
        <w:pStyle w:val="CMDOutput"/>
      </w:pPr>
      <w:r>
        <w:t xml:space="preserve">    (Master Boot Record) ou GPT (GUID Partition Table). Le disque marqué</w:t>
      </w:r>
    </w:p>
    <w:p w:rsidR="008E111D" w:rsidRDefault="008E111D" w:rsidP="008E111D">
      <w:pPr>
        <w:pStyle w:val="CMDOutput"/>
      </w:pPr>
      <w:r>
        <w:t xml:space="preserve">    d'un astérisque (*) a le focus.</w:t>
      </w:r>
    </w:p>
    <w:p w:rsidR="008E111D" w:rsidRDefault="008E111D" w:rsidP="008E111D">
      <w:pPr>
        <w:pStyle w:val="SubStepAlpha"/>
      </w:pPr>
      <w:r>
        <w:t xml:space="preserve">Saisissez </w:t>
      </w:r>
      <w:r>
        <w:rPr>
          <w:b/>
        </w:rPr>
        <w:t>list disk</w:t>
      </w:r>
      <w:r>
        <w:t xml:space="preserve"> à l'invite </w:t>
      </w:r>
      <w:r>
        <w:rPr>
          <w:b/>
        </w:rPr>
        <w:t>DISKPART&gt;</w:t>
      </w:r>
      <w:r>
        <w:t xml:space="preserve"> pour afficher la liste de tous les disques du PC.</w:t>
      </w:r>
    </w:p>
    <w:p w:rsidR="008E111D" w:rsidRDefault="008E111D" w:rsidP="008E111D">
      <w:pPr>
        <w:pStyle w:val="CMD"/>
      </w:pPr>
      <w:r>
        <w:t xml:space="preserve">DISKPART&gt; </w:t>
      </w:r>
      <w:r w:rsidRPr="006E2B88">
        <w:rPr>
          <w:b/>
        </w:rPr>
        <w:t>list disk</w:t>
      </w:r>
    </w:p>
    <w:p w:rsidR="008E111D" w:rsidRPr="00B3670B" w:rsidRDefault="008E111D" w:rsidP="008E111D">
      <w:pPr>
        <w:pStyle w:val="CMD"/>
        <w:rPr>
          <w:sz w:val="16"/>
          <w:szCs w:val="20"/>
        </w:rPr>
      </w:pPr>
    </w:p>
    <w:p w:rsidR="008E111D" w:rsidRDefault="008E111D" w:rsidP="008E111D">
      <w:pPr>
        <w:pStyle w:val="CMD"/>
      </w:pPr>
      <w:r>
        <w:t xml:space="preserve">  Nº disque </w:t>
      </w:r>
      <w:r w:rsidR="00DF3209">
        <w:t xml:space="preserve"> </w:t>
      </w:r>
      <w:r>
        <w:t xml:space="preserve">Statut </w:t>
      </w:r>
      <w:r w:rsidR="00DF3209">
        <w:t xml:space="preserve">        </w:t>
      </w:r>
      <w:r>
        <w:t xml:space="preserve">Taille </w:t>
      </w:r>
      <w:r w:rsidR="00DF3209">
        <w:t xml:space="preserve">  </w:t>
      </w:r>
      <w:r>
        <w:t xml:space="preserve">Libre </w:t>
      </w:r>
      <w:r w:rsidR="00DF3209">
        <w:t xml:space="preserve">   </w:t>
      </w:r>
      <w:r>
        <w:t xml:space="preserve">Dyn </w:t>
      </w:r>
      <w:r w:rsidR="00DF3209">
        <w:t xml:space="preserve"> </w:t>
      </w:r>
      <w:r>
        <w:t>Gpt</w:t>
      </w:r>
    </w:p>
    <w:p w:rsidR="008E111D" w:rsidRDefault="008E111D" w:rsidP="008E111D">
      <w:pPr>
        <w:pStyle w:val="CMD"/>
      </w:pPr>
      <w:r>
        <w:t xml:space="preserve">  --------</w:t>
      </w:r>
      <w:r w:rsidR="00DF3209">
        <w:t xml:space="preserve">  </w:t>
      </w:r>
      <w:r>
        <w:t xml:space="preserve"> -------------</w:t>
      </w:r>
      <w:r w:rsidR="00DF3209">
        <w:t xml:space="preserve"> </w:t>
      </w:r>
      <w:r>
        <w:t xml:space="preserve"> -------</w:t>
      </w:r>
      <w:r w:rsidR="00DF3209">
        <w:t xml:space="preserve"> </w:t>
      </w:r>
      <w:r>
        <w:t xml:space="preserve"> -------</w:t>
      </w:r>
      <w:r w:rsidR="00DF3209">
        <w:t xml:space="preserve"> </w:t>
      </w:r>
      <w:r>
        <w:t xml:space="preserve"> --- </w:t>
      </w:r>
      <w:r w:rsidR="00DF3209">
        <w:t xml:space="preserve"> </w:t>
      </w:r>
      <w:r>
        <w:t>---</w:t>
      </w:r>
    </w:p>
    <w:p w:rsidR="008E111D" w:rsidRDefault="008E111D" w:rsidP="008E111D">
      <w:pPr>
        <w:pStyle w:val="CMD"/>
      </w:pPr>
      <w:r>
        <w:t xml:space="preserve">  Disque 0 </w:t>
      </w:r>
      <w:r w:rsidR="00DF3209">
        <w:t xml:space="preserve">  </w:t>
      </w:r>
      <w:r>
        <w:t xml:space="preserve">En ligne </w:t>
      </w:r>
      <w:r w:rsidR="00DF3209">
        <w:t xml:space="preserve">        </w:t>
      </w:r>
      <w:r>
        <w:t>50 Go</w:t>
      </w:r>
      <w:r w:rsidR="00DF3209">
        <w:t xml:space="preserve"> </w:t>
      </w:r>
      <w:r>
        <w:t xml:space="preserve"> 1 024 Ko</w:t>
      </w:r>
    </w:p>
    <w:p w:rsidR="008E111D" w:rsidRPr="00474BA7" w:rsidRDefault="008E111D" w:rsidP="008E111D">
      <w:pPr>
        <w:pStyle w:val="CMD"/>
      </w:pPr>
      <w:r>
        <w:t xml:space="preserve">  Disque 1 </w:t>
      </w:r>
      <w:r w:rsidR="00DF3209">
        <w:t xml:space="preserve">  </w:t>
      </w:r>
      <w:r>
        <w:t xml:space="preserve">En ligne </w:t>
      </w:r>
      <w:r w:rsidR="00DF3209">
        <w:t xml:space="preserve">     </w:t>
      </w:r>
      <w:r>
        <w:t>5 120 Mo</w:t>
      </w:r>
      <w:r w:rsidR="00DF3209">
        <w:t xml:space="preserve"> </w:t>
      </w:r>
      <w:r>
        <w:t xml:space="preserve"> 1 024 Ko</w:t>
      </w:r>
    </w:p>
    <w:p w:rsidR="008E111D" w:rsidRDefault="008E111D" w:rsidP="008E111D">
      <w:pPr>
        <w:pStyle w:val="4"/>
      </w:pPr>
      <w:r>
        <w:t>Question :</w:t>
      </w:r>
    </w:p>
    <w:p w:rsidR="008E111D" w:rsidRDefault="008E111D" w:rsidP="008E111D">
      <w:pPr>
        <w:pStyle w:val="BodyTextL50"/>
      </w:pPr>
      <w:r>
        <w:t xml:space="preserve">Saisissez </w:t>
      </w:r>
      <w:r>
        <w:rPr>
          <w:b/>
        </w:rPr>
        <w:t>list partition</w:t>
      </w:r>
      <w:r>
        <w:t xml:space="preserve"> pour répertorier toutes les partitions sur le disque. Comment les partitions se trouvent-elles sur le disque ? </w:t>
      </w:r>
    </w:p>
    <w:p w:rsidR="008E111D" w:rsidRPr="00484CD6" w:rsidRDefault="008E111D" w:rsidP="008E111D">
      <w:pPr>
        <w:pStyle w:val="AnswerLineL50"/>
      </w:pPr>
      <w:r>
        <w:t>Saisissez vos réponses ici</w:t>
      </w:r>
    </w:p>
    <w:p w:rsidR="008E111D" w:rsidRDefault="008E111D" w:rsidP="008E111D">
      <w:pPr>
        <w:pStyle w:val="SubStepAlpha"/>
      </w:pPr>
      <w:r>
        <w:t xml:space="preserve">Saisissez la commande </w:t>
      </w:r>
      <w:r>
        <w:rPr>
          <w:b/>
        </w:rPr>
        <w:t>list partition</w:t>
      </w:r>
      <w:r>
        <w:t xml:space="preserve"> pour afficher la liste des partitions sur le disque.</w:t>
      </w:r>
      <w:r>
        <w:rPr>
          <w:b/>
        </w:rPr>
        <w:t>Remarque</w:t>
      </w:r>
      <w:r>
        <w:t xml:space="preserve"> : si vous ne disposez que d'un seul disque, celui-ci est sélectionné par défaut. Si vous disposez de plusieurs disques dans votre ordinateur, comme indiqué dans la commande </w:t>
      </w:r>
      <w:r>
        <w:rPr>
          <w:b/>
        </w:rPr>
        <w:t>list disk</w:t>
      </w:r>
      <w:r>
        <w:t xml:space="preserve">, vous devrez sélectionner le disque souhaité. Si vous souhaitez utiliser le disque 0, saisissez </w:t>
      </w:r>
      <w:r>
        <w:rPr>
          <w:b/>
        </w:rPr>
        <w:t>select disk 0</w:t>
      </w:r>
      <w:r>
        <w:t>.</w:t>
      </w:r>
    </w:p>
    <w:p w:rsidR="008E111D" w:rsidRDefault="008E111D" w:rsidP="008E111D">
      <w:pPr>
        <w:pStyle w:val="CMD"/>
      </w:pPr>
      <w:r>
        <w:t xml:space="preserve">DISKPART&gt; </w:t>
      </w:r>
      <w:r w:rsidRPr="001A3302">
        <w:rPr>
          <w:b/>
        </w:rPr>
        <w:t>select disk 0</w:t>
      </w:r>
    </w:p>
    <w:p w:rsidR="008E111D" w:rsidRPr="00B3670B" w:rsidRDefault="008E111D" w:rsidP="008E111D">
      <w:pPr>
        <w:pStyle w:val="CMD"/>
        <w:rPr>
          <w:sz w:val="16"/>
          <w:szCs w:val="20"/>
        </w:rPr>
      </w:pPr>
    </w:p>
    <w:p w:rsidR="008E111D" w:rsidRDefault="008E111D" w:rsidP="008E111D">
      <w:pPr>
        <w:pStyle w:val="CMD"/>
      </w:pPr>
      <w:r>
        <w:t>Le disque 0 est maintenant le disque sélectionné.</w:t>
      </w:r>
    </w:p>
    <w:p w:rsidR="008E111D" w:rsidRDefault="008E111D" w:rsidP="008E111D">
      <w:pPr>
        <w:pStyle w:val="SubStepAlpha"/>
      </w:pPr>
      <w:r>
        <w:lastRenderedPageBreak/>
        <w:t xml:space="preserve">Saisissez </w:t>
      </w:r>
      <w:r>
        <w:rPr>
          <w:b/>
        </w:rPr>
        <w:t>list partition</w:t>
      </w:r>
      <w:r>
        <w:t xml:space="preserve"> pour afficher la liste de toutes les partitions sur le disque sélectionné.</w:t>
      </w:r>
    </w:p>
    <w:p w:rsidR="008E111D" w:rsidRDefault="008E111D" w:rsidP="008E111D">
      <w:pPr>
        <w:pStyle w:val="CMD"/>
      </w:pPr>
      <w:r>
        <w:t xml:space="preserve">DISKPART&gt; </w:t>
      </w:r>
      <w:r w:rsidRPr="009377E9">
        <w:rPr>
          <w:b/>
        </w:rPr>
        <w:t>list partition</w:t>
      </w:r>
    </w:p>
    <w:p w:rsidR="008E111D" w:rsidRDefault="008E111D" w:rsidP="008E111D">
      <w:pPr>
        <w:pStyle w:val="CMDOutput"/>
      </w:pPr>
    </w:p>
    <w:p w:rsidR="008E111D" w:rsidRDefault="008E111D" w:rsidP="008E111D">
      <w:pPr>
        <w:pStyle w:val="CMDOutput"/>
      </w:pPr>
      <w:r>
        <w:t xml:space="preserve">  Nº partition </w:t>
      </w:r>
      <w:r w:rsidR="00D73687">
        <w:t xml:space="preserve">  </w:t>
      </w:r>
      <w:r>
        <w:t xml:space="preserve">Type </w:t>
      </w:r>
      <w:r w:rsidR="00D73687">
        <w:t xml:space="preserve">             </w:t>
      </w:r>
      <w:r>
        <w:t xml:space="preserve">Taille </w:t>
      </w:r>
      <w:r w:rsidR="00D73687">
        <w:t xml:space="preserve">  </w:t>
      </w:r>
      <w:r>
        <w:t>Décalage</w:t>
      </w:r>
    </w:p>
    <w:p w:rsidR="008E111D" w:rsidRDefault="008E111D" w:rsidP="008E111D">
      <w:pPr>
        <w:pStyle w:val="CMDOutput"/>
      </w:pPr>
      <w:r>
        <w:t xml:space="preserve">  ------------- </w:t>
      </w:r>
      <w:r w:rsidR="00D73687">
        <w:t xml:space="preserve"> </w:t>
      </w:r>
      <w:r>
        <w:t>----------------</w:t>
      </w:r>
      <w:r w:rsidR="00D73687">
        <w:t xml:space="preserve"> </w:t>
      </w:r>
      <w:r>
        <w:t xml:space="preserve"> ------- </w:t>
      </w:r>
      <w:r w:rsidR="00D73687">
        <w:t xml:space="preserve"> </w:t>
      </w:r>
      <w:r>
        <w:t>-------</w:t>
      </w:r>
    </w:p>
    <w:p w:rsidR="008E111D" w:rsidRDefault="008E111D" w:rsidP="008E111D">
      <w:pPr>
        <w:pStyle w:val="CMDOutput"/>
      </w:pPr>
      <w:r>
        <w:t xml:space="preserve">  Partition 1 </w:t>
      </w:r>
      <w:r w:rsidR="00D73687">
        <w:t xml:space="preserve">   </w:t>
      </w:r>
      <w:r>
        <w:t xml:space="preserve">Principale </w:t>
      </w:r>
      <w:r w:rsidR="00D73687">
        <w:t xml:space="preserve">        </w:t>
      </w:r>
      <w:r>
        <w:t>549 Mo</w:t>
      </w:r>
      <w:r w:rsidR="00D73687">
        <w:t xml:space="preserve"> </w:t>
      </w:r>
      <w:r>
        <w:t xml:space="preserve"> 1 024 Ko</w:t>
      </w:r>
    </w:p>
    <w:p w:rsidR="008E111D" w:rsidRDefault="008E111D" w:rsidP="008E111D">
      <w:pPr>
        <w:pStyle w:val="CMDOutput"/>
      </w:pPr>
      <w:r>
        <w:t xml:space="preserve">  Partition 2 </w:t>
      </w:r>
      <w:r w:rsidR="00D73687">
        <w:t xml:space="preserve">   </w:t>
      </w:r>
      <w:r>
        <w:t xml:space="preserve">Principale </w:t>
      </w:r>
      <w:r w:rsidR="00D73687">
        <w:t xml:space="preserve">         </w:t>
      </w:r>
      <w:r>
        <w:t>47 Go</w:t>
      </w:r>
      <w:r w:rsidR="00D73687">
        <w:t xml:space="preserve"> </w:t>
      </w:r>
      <w:r>
        <w:t xml:space="preserve"> 550 Mo</w:t>
      </w:r>
    </w:p>
    <w:p w:rsidR="008E111D" w:rsidRDefault="008E111D" w:rsidP="008E111D">
      <w:pPr>
        <w:pStyle w:val="CMDOutput"/>
      </w:pPr>
      <w:r>
        <w:t xml:space="preserve">  Partition 3 </w:t>
      </w:r>
      <w:r w:rsidR="00D73687">
        <w:t xml:space="preserve">   </w:t>
      </w:r>
      <w:r>
        <w:t xml:space="preserve">Principale </w:t>
      </w:r>
      <w:r w:rsidR="00D73687">
        <w:t xml:space="preserve">      </w:t>
      </w:r>
      <w:r>
        <w:t>2 047 Mo</w:t>
      </w:r>
      <w:r w:rsidR="00D73687">
        <w:t xml:space="preserve"> </w:t>
      </w:r>
      <w:r>
        <w:t xml:space="preserve"> 47 Go</w:t>
      </w:r>
    </w:p>
    <w:p w:rsidR="008E111D" w:rsidRDefault="008E111D" w:rsidP="008E111D">
      <w:pPr>
        <w:pStyle w:val="SubStepAlpha"/>
      </w:pPr>
      <w:r>
        <w:t xml:space="preserve">Saisissez </w:t>
      </w:r>
      <w:r>
        <w:rPr>
          <w:b/>
        </w:rPr>
        <w:t>list volume</w:t>
      </w:r>
      <w:r>
        <w:t xml:space="preserve"> pour afficher la liste de tous les volumes sur l'ordinateur. Les volumes de tous les disques sont inclus.</w:t>
      </w:r>
    </w:p>
    <w:p w:rsidR="008E111D" w:rsidRDefault="008E111D" w:rsidP="008E111D">
      <w:pPr>
        <w:pStyle w:val="CMD"/>
      </w:pPr>
      <w:r>
        <w:t xml:space="preserve">DISKPART&gt; </w:t>
      </w:r>
      <w:r w:rsidRPr="00484CD6">
        <w:rPr>
          <w:b/>
        </w:rPr>
        <w:t>list volume</w:t>
      </w:r>
    </w:p>
    <w:p w:rsidR="008E111D" w:rsidRDefault="008E111D" w:rsidP="008E111D">
      <w:pPr>
        <w:pStyle w:val="CMDOutput"/>
      </w:pPr>
    </w:p>
    <w:p w:rsidR="008E111D" w:rsidRDefault="008E111D" w:rsidP="008E111D">
      <w:pPr>
        <w:pStyle w:val="CMDOutput"/>
      </w:pPr>
      <w:r>
        <w:t xml:space="preserve">  Nº volume </w:t>
      </w:r>
      <w:r w:rsidR="00E66BA3">
        <w:t xml:space="preserve">  </w:t>
      </w:r>
      <w:r>
        <w:t xml:space="preserve">Ltr </w:t>
      </w:r>
      <w:r w:rsidR="00E66BA3">
        <w:t xml:space="preserve"> </w:t>
      </w:r>
      <w:r>
        <w:t xml:space="preserve">Nom </w:t>
      </w:r>
      <w:r w:rsidR="00E66BA3">
        <w:t xml:space="preserve">                   </w:t>
      </w:r>
      <w:r w:rsidR="003A10DE">
        <w:t xml:space="preserve"> </w:t>
      </w:r>
      <w:r w:rsidR="00E66BA3">
        <w:t xml:space="preserve">  </w:t>
      </w:r>
      <w:r>
        <w:t xml:space="preserve">Fs </w:t>
      </w:r>
      <w:r w:rsidR="00E66BA3">
        <w:t xml:space="preserve">    </w:t>
      </w:r>
      <w:r>
        <w:t xml:space="preserve">Type </w:t>
      </w:r>
      <w:r w:rsidR="00E66BA3">
        <w:t xml:space="preserve">     </w:t>
      </w:r>
      <w:r w:rsidR="00AD4765">
        <w:t xml:space="preserve"> </w:t>
      </w:r>
      <w:r w:rsidR="00E66BA3">
        <w:t xml:space="preserve"> </w:t>
      </w:r>
      <w:r>
        <w:t xml:space="preserve">Taille </w:t>
      </w:r>
      <w:r w:rsidR="003A10DE">
        <w:t xml:space="preserve">  </w:t>
      </w:r>
      <w:r w:rsidR="00E66BA3">
        <w:t xml:space="preserve"> </w:t>
      </w:r>
      <w:r>
        <w:t xml:space="preserve">Statut </w:t>
      </w:r>
      <w:r w:rsidR="00E66BA3">
        <w:t xml:space="preserve">    </w:t>
      </w:r>
      <w:r>
        <w:t>Info</w:t>
      </w:r>
    </w:p>
    <w:p w:rsidR="008E111D" w:rsidRDefault="008E111D" w:rsidP="00AD4765">
      <w:pPr>
        <w:pStyle w:val="CMDOutput"/>
        <w:tabs>
          <w:tab w:val="left" w:pos="7797"/>
        </w:tabs>
        <w:ind w:rightChars="-57" w:right="-125"/>
      </w:pPr>
      <w:r>
        <w:t xml:space="preserve">  ----------</w:t>
      </w:r>
      <w:r w:rsidR="00E66BA3">
        <w:t xml:space="preserve"> </w:t>
      </w:r>
      <w:r>
        <w:t xml:space="preserve"> ---</w:t>
      </w:r>
      <w:r w:rsidR="00E66BA3">
        <w:t xml:space="preserve"> </w:t>
      </w:r>
      <w:r>
        <w:t xml:space="preserve"> -----------</w:t>
      </w:r>
      <w:r w:rsidR="003A10DE">
        <w:t>---------</w:t>
      </w:r>
      <w:r w:rsidR="003A10DE">
        <w:t>----</w:t>
      </w:r>
      <w:r w:rsidR="00E66BA3">
        <w:t xml:space="preserve"> </w:t>
      </w:r>
      <w:r>
        <w:t xml:space="preserve"> -----</w:t>
      </w:r>
      <w:r w:rsidR="00E66BA3">
        <w:t xml:space="preserve"> </w:t>
      </w:r>
      <w:r>
        <w:t xml:space="preserve"> ---------- </w:t>
      </w:r>
      <w:r w:rsidR="00AD4765">
        <w:t xml:space="preserve"> </w:t>
      </w:r>
      <w:r w:rsidR="003A10DE">
        <w:t>-</w:t>
      </w:r>
      <w:r>
        <w:t>-------</w:t>
      </w:r>
      <w:r w:rsidR="003A10DE">
        <w:t xml:space="preserve"> </w:t>
      </w:r>
      <w:r w:rsidR="00E66BA3">
        <w:t xml:space="preserve"> </w:t>
      </w:r>
      <w:r>
        <w:t>---------</w:t>
      </w:r>
      <w:r w:rsidR="003A10DE">
        <w:t>---</w:t>
      </w:r>
      <w:r w:rsidR="00AD4765">
        <w:t>-</w:t>
      </w:r>
      <w:r>
        <w:t xml:space="preserve"> --------</w:t>
      </w:r>
    </w:p>
    <w:p w:rsidR="008E111D" w:rsidRDefault="008E111D" w:rsidP="00AD4765">
      <w:pPr>
        <w:pStyle w:val="CMDOutput"/>
        <w:ind w:rightChars="-186" w:right="-409"/>
      </w:pPr>
      <w:r>
        <w:t xml:space="preserve">  Volume 0 </w:t>
      </w:r>
      <w:r w:rsidR="00E66BA3">
        <w:t xml:space="preserve">    </w:t>
      </w:r>
      <w:r>
        <w:t xml:space="preserve">E </w:t>
      </w:r>
      <w:r w:rsidR="00E66BA3">
        <w:t xml:space="preserve">                                 </w:t>
      </w:r>
      <w:r w:rsidR="003A10DE">
        <w:t xml:space="preserve"> </w:t>
      </w:r>
      <w:r w:rsidR="00E66BA3">
        <w:t xml:space="preserve"> </w:t>
      </w:r>
      <w:r>
        <w:t xml:space="preserve">CD-ROM </w:t>
      </w:r>
      <w:r w:rsidR="00E66BA3">
        <w:t xml:space="preserve">    </w:t>
      </w:r>
      <w:r w:rsidR="00AD4765">
        <w:t xml:space="preserve"> </w:t>
      </w:r>
      <w:r w:rsidR="00E66BA3">
        <w:t xml:space="preserve">     </w:t>
      </w:r>
      <w:r>
        <w:t xml:space="preserve">0 B </w:t>
      </w:r>
      <w:r w:rsidR="003A10DE">
        <w:t xml:space="preserve"> </w:t>
      </w:r>
      <w:r>
        <w:t>Aucun support</w:t>
      </w:r>
    </w:p>
    <w:p w:rsidR="008E111D" w:rsidRDefault="008E111D" w:rsidP="008E111D">
      <w:pPr>
        <w:pStyle w:val="CMDOutput"/>
      </w:pPr>
      <w:r>
        <w:t xml:space="preserve">  Volume 1 </w:t>
      </w:r>
      <w:r w:rsidR="00E66BA3">
        <w:t xml:space="preserve">        </w:t>
      </w:r>
      <w:r>
        <w:t>Réinitialisation système</w:t>
      </w:r>
      <w:r w:rsidR="003A10DE">
        <w:t xml:space="preserve"> </w:t>
      </w:r>
      <w:r>
        <w:t xml:space="preserve"> NTFS </w:t>
      </w:r>
      <w:r w:rsidR="00E66BA3">
        <w:t xml:space="preserve">  </w:t>
      </w:r>
      <w:r>
        <w:t>Partition</w:t>
      </w:r>
      <w:r w:rsidR="00E66BA3">
        <w:t xml:space="preserve"> </w:t>
      </w:r>
      <w:r w:rsidR="00AD4765">
        <w:t xml:space="preserve"> </w:t>
      </w:r>
      <w:r w:rsidR="003A10DE">
        <w:t xml:space="preserve"> </w:t>
      </w:r>
      <w:r w:rsidR="00E66BA3">
        <w:t xml:space="preserve"> </w:t>
      </w:r>
      <w:r>
        <w:t xml:space="preserve"> 549 Mo </w:t>
      </w:r>
      <w:r w:rsidR="00E66BA3">
        <w:t xml:space="preserve"> </w:t>
      </w:r>
      <w:r>
        <w:t xml:space="preserve">Sain </w:t>
      </w:r>
      <w:r w:rsidR="003A10DE">
        <w:t xml:space="preserve">  </w:t>
      </w:r>
      <w:r>
        <w:t>Système</w:t>
      </w:r>
    </w:p>
    <w:p w:rsidR="008E111D" w:rsidRDefault="008E111D" w:rsidP="008E111D">
      <w:pPr>
        <w:pStyle w:val="CMDOutput"/>
      </w:pPr>
      <w:r>
        <w:t xml:space="preserve">  Volume 2 </w:t>
      </w:r>
      <w:r w:rsidR="00E66BA3">
        <w:t xml:space="preserve">    </w:t>
      </w:r>
      <w:r>
        <w:t>C</w:t>
      </w:r>
      <w:r w:rsidR="00E66BA3">
        <w:t xml:space="preserve">                          </w:t>
      </w:r>
      <w:r w:rsidR="003A10DE">
        <w:t xml:space="preserve"> </w:t>
      </w:r>
      <w:r w:rsidR="00E66BA3">
        <w:t xml:space="preserve"> </w:t>
      </w:r>
      <w:r>
        <w:t xml:space="preserve"> NTFS</w:t>
      </w:r>
      <w:r w:rsidR="00E66BA3">
        <w:t xml:space="preserve">  </w:t>
      </w:r>
      <w:r>
        <w:t xml:space="preserve"> Partition </w:t>
      </w:r>
      <w:r w:rsidR="00E66BA3">
        <w:t xml:space="preserve"> </w:t>
      </w:r>
      <w:r w:rsidR="00AD4765">
        <w:t xml:space="preserve"> </w:t>
      </w:r>
      <w:r w:rsidR="003A10DE">
        <w:t xml:space="preserve"> </w:t>
      </w:r>
      <w:r w:rsidR="00E66BA3">
        <w:t xml:space="preserve">  </w:t>
      </w:r>
      <w:r>
        <w:t xml:space="preserve">47 Go </w:t>
      </w:r>
      <w:r w:rsidR="00E66BA3">
        <w:t xml:space="preserve"> </w:t>
      </w:r>
      <w:r>
        <w:t>Sain Démarrage</w:t>
      </w:r>
    </w:p>
    <w:p w:rsidR="008E111D" w:rsidRDefault="008E111D" w:rsidP="003A10DE">
      <w:pPr>
        <w:pStyle w:val="CMDOutput"/>
        <w:tabs>
          <w:tab w:val="left" w:pos="7655"/>
          <w:tab w:val="left" w:pos="8931"/>
        </w:tabs>
      </w:pPr>
      <w:r>
        <w:rPr>
          <w:highlight w:val="yellow"/>
        </w:rPr>
        <w:t xml:space="preserve">  Volume 3 </w:t>
      </w:r>
      <w:r w:rsidR="00E66BA3">
        <w:rPr>
          <w:highlight w:val="yellow"/>
        </w:rPr>
        <w:t xml:space="preserve">    </w:t>
      </w:r>
      <w:r>
        <w:rPr>
          <w:highlight w:val="yellow"/>
        </w:rPr>
        <w:t xml:space="preserve">I </w:t>
      </w:r>
      <w:r w:rsidR="00E66BA3">
        <w:rPr>
          <w:highlight w:val="yellow"/>
        </w:rPr>
        <w:t xml:space="preserve">  </w:t>
      </w:r>
      <w:r>
        <w:rPr>
          <w:highlight w:val="yellow"/>
        </w:rPr>
        <w:t xml:space="preserve">ITEINFO </w:t>
      </w:r>
      <w:r w:rsidR="00E66BA3">
        <w:rPr>
          <w:highlight w:val="yellow"/>
        </w:rPr>
        <w:t xml:space="preserve">               </w:t>
      </w:r>
      <w:r w:rsidR="003A10DE">
        <w:rPr>
          <w:highlight w:val="yellow"/>
        </w:rPr>
        <w:t xml:space="preserve"> </w:t>
      </w:r>
      <w:r w:rsidR="00E66BA3">
        <w:rPr>
          <w:highlight w:val="yellow"/>
        </w:rPr>
        <w:t xml:space="preserve">  </w:t>
      </w:r>
      <w:r>
        <w:rPr>
          <w:highlight w:val="yellow"/>
        </w:rPr>
        <w:t xml:space="preserve">NTFS </w:t>
      </w:r>
      <w:r w:rsidR="00E66BA3">
        <w:rPr>
          <w:highlight w:val="yellow"/>
        </w:rPr>
        <w:t xml:space="preserve">  </w:t>
      </w:r>
      <w:r>
        <w:rPr>
          <w:highlight w:val="yellow"/>
        </w:rPr>
        <w:t xml:space="preserve">Partition </w:t>
      </w:r>
      <w:r w:rsidR="00AD4765">
        <w:rPr>
          <w:highlight w:val="yellow"/>
        </w:rPr>
        <w:t xml:space="preserve"> </w:t>
      </w:r>
      <w:r w:rsidR="00E66BA3">
        <w:rPr>
          <w:highlight w:val="yellow"/>
        </w:rPr>
        <w:t xml:space="preserve"> </w:t>
      </w:r>
      <w:r>
        <w:rPr>
          <w:highlight w:val="yellow"/>
        </w:rPr>
        <w:t xml:space="preserve">2 048 Mo </w:t>
      </w:r>
      <w:r w:rsidR="00E66BA3">
        <w:rPr>
          <w:highlight w:val="yellow"/>
        </w:rPr>
        <w:t xml:space="preserve"> </w:t>
      </w:r>
      <w:r>
        <w:rPr>
          <w:highlight w:val="yellow"/>
        </w:rPr>
        <w:t>Sain</w:t>
      </w:r>
    </w:p>
    <w:p w:rsidR="008E111D" w:rsidRDefault="008E111D" w:rsidP="008E111D">
      <w:pPr>
        <w:pStyle w:val="CMDOutput"/>
      </w:pPr>
      <w:r>
        <w:t xml:space="preserve">  Volume 4 </w:t>
      </w:r>
      <w:r w:rsidR="00E66BA3">
        <w:t xml:space="preserve">    </w:t>
      </w:r>
      <w:r>
        <w:t xml:space="preserve">D </w:t>
      </w:r>
      <w:r w:rsidR="00E66BA3">
        <w:t xml:space="preserve">  </w:t>
      </w:r>
      <w:r>
        <w:t xml:space="preserve">SecondDisk </w:t>
      </w:r>
      <w:r w:rsidR="00E66BA3">
        <w:t xml:space="preserve">            </w:t>
      </w:r>
      <w:r w:rsidR="003A10DE">
        <w:t xml:space="preserve"> </w:t>
      </w:r>
      <w:r w:rsidR="00E66BA3">
        <w:t xml:space="preserve">  </w:t>
      </w:r>
      <w:r>
        <w:t>NTFS</w:t>
      </w:r>
      <w:r w:rsidR="00E66BA3">
        <w:t xml:space="preserve">  </w:t>
      </w:r>
      <w:r>
        <w:t xml:space="preserve"> Partition </w:t>
      </w:r>
      <w:r w:rsidR="00AD4765">
        <w:t xml:space="preserve"> </w:t>
      </w:r>
      <w:r w:rsidR="00E66BA3">
        <w:t xml:space="preserve"> </w:t>
      </w:r>
      <w:r>
        <w:t xml:space="preserve">5 117 Mo </w:t>
      </w:r>
      <w:r w:rsidR="00E66BA3">
        <w:t xml:space="preserve"> </w:t>
      </w:r>
      <w:r>
        <w:t>Sain</w:t>
      </w:r>
    </w:p>
    <w:p w:rsidR="008E111D" w:rsidRDefault="008E111D" w:rsidP="008E111D">
      <w:pPr>
        <w:pStyle w:val="SubStepAlpha"/>
      </w:pPr>
      <w:r>
        <w:t>Sélectionnez le volume qui sera utilisé pour créer une nouvelle partition à l'étape suivante.</w:t>
      </w:r>
    </w:p>
    <w:p w:rsidR="008E111D" w:rsidRDefault="008E111D" w:rsidP="008E111D">
      <w:pPr>
        <w:pStyle w:val="CMD"/>
      </w:pPr>
      <w:r>
        <w:t xml:space="preserve">DISKPART&gt; </w:t>
      </w:r>
      <w:r w:rsidRPr="002A7F30">
        <w:rPr>
          <w:b/>
        </w:rPr>
        <w:t>select volume 3</w:t>
      </w:r>
    </w:p>
    <w:p w:rsidR="008E111D" w:rsidRDefault="008E111D" w:rsidP="008E111D">
      <w:pPr>
        <w:pStyle w:val="CMD"/>
      </w:pPr>
    </w:p>
    <w:p w:rsidR="008E111D" w:rsidRDefault="008E111D" w:rsidP="008E111D">
      <w:pPr>
        <w:pStyle w:val="CMD"/>
      </w:pPr>
      <w:r>
        <w:t>Le volume 3 correspond au volume sélectionné.</w:t>
      </w:r>
    </w:p>
    <w:p w:rsidR="008E111D" w:rsidRDefault="008E111D" w:rsidP="008E111D">
      <w:pPr>
        <w:pStyle w:val="3"/>
      </w:pPr>
      <w:r>
        <w:t>Réduire un volume</w:t>
      </w:r>
    </w:p>
    <w:p w:rsidR="008E111D" w:rsidRDefault="008E111D" w:rsidP="008E111D">
      <w:pPr>
        <w:pStyle w:val="SubStepAlpha"/>
      </w:pPr>
      <w:r>
        <w:t xml:space="preserve">Examinez la commande </w:t>
      </w:r>
      <w:r>
        <w:rPr>
          <w:b/>
        </w:rPr>
        <w:t>shrink</w:t>
      </w:r>
      <w:r>
        <w:t xml:space="preserve">. Saisissez </w:t>
      </w:r>
      <w:r>
        <w:rPr>
          <w:b/>
        </w:rPr>
        <w:t>help shrink</w:t>
      </w:r>
      <w:r>
        <w:t xml:space="preserve"> à l'invite DISKPART.</w:t>
      </w:r>
    </w:p>
    <w:p w:rsidR="008E111D" w:rsidRDefault="008E111D" w:rsidP="008E111D">
      <w:pPr>
        <w:pStyle w:val="CMD"/>
      </w:pPr>
      <w:r>
        <w:t xml:space="preserve">DISKPART&gt; </w:t>
      </w:r>
      <w:r w:rsidRPr="006C27A0">
        <w:rPr>
          <w:b/>
        </w:rPr>
        <w:t>help shrink</w:t>
      </w:r>
    </w:p>
    <w:p w:rsidR="008E111D" w:rsidRDefault="008E111D" w:rsidP="008E111D">
      <w:pPr>
        <w:pStyle w:val="CMDOutput"/>
      </w:pPr>
    </w:p>
    <w:p w:rsidR="008E111D" w:rsidRDefault="008E111D" w:rsidP="008E111D">
      <w:pPr>
        <w:pStyle w:val="CMDOutput"/>
      </w:pPr>
      <w:r>
        <w:t xml:space="preserve">    Réduit la taille du volume actif de la quantité spécifiée. Libère</w:t>
      </w:r>
    </w:p>
    <w:p w:rsidR="008E111D" w:rsidRDefault="008E111D" w:rsidP="008E111D">
      <w:pPr>
        <w:pStyle w:val="CMDOutput"/>
      </w:pPr>
      <w:r>
        <w:t xml:space="preserve">    de l'espace sur le disque à partir de l'espace inutilisé à la fin du volume.</w:t>
      </w:r>
    </w:p>
    <w:p w:rsidR="008E111D" w:rsidRDefault="008E111D" w:rsidP="008E111D">
      <w:pPr>
        <w:pStyle w:val="CMDOutput"/>
      </w:pPr>
    </w:p>
    <w:p w:rsidR="008E111D" w:rsidRDefault="008E111D" w:rsidP="008E111D">
      <w:pPr>
        <w:pStyle w:val="CMDOutput"/>
      </w:pPr>
      <w:r>
        <w:t>Syntaxe : SHRINK [DESIRED=&lt;N&gt;] [MINIMUM=&lt;N&gt;] [NOWAIT] [NOERR]</w:t>
      </w:r>
    </w:p>
    <w:p w:rsidR="008E111D" w:rsidRDefault="008E111D" w:rsidP="008E111D">
      <w:pPr>
        <w:pStyle w:val="CMDOutput"/>
      </w:pPr>
      <w:r>
        <w:t xml:space="preserve">        SHRINK QUERYMAX [NOERR]</w:t>
      </w:r>
    </w:p>
    <w:p w:rsidR="008E111D" w:rsidRDefault="008E111D" w:rsidP="008E111D">
      <w:pPr>
        <w:pStyle w:val="CMDOutput"/>
      </w:pPr>
      <w:r>
        <w:t>&lt;some output omitted&gt;</w:t>
      </w:r>
    </w:p>
    <w:p w:rsidR="008E111D" w:rsidRDefault="008E111D" w:rsidP="008E111D">
      <w:pPr>
        <w:pStyle w:val="4"/>
      </w:pPr>
      <w:r>
        <w:t>Question :</w:t>
      </w:r>
    </w:p>
    <w:p w:rsidR="008E111D" w:rsidRDefault="008E111D" w:rsidP="008E111D">
      <w:pPr>
        <w:pStyle w:val="BodyTextL50"/>
      </w:pPr>
      <w:r>
        <w:t>Quelle option permet de déterminer le nombre maximal d'octets que le volume peut réduire ?</w:t>
      </w:r>
    </w:p>
    <w:p w:rsidR="008E111D" w:rsidRDefault="008E111D" w:rsidP="008E111D">
      <w:pPr>
        <w:pStyle w:val="AnswerLineL50"/>
      </w:pPr>
      <w:r>
        <w:t>Saisissez vos réponses ici</w:t>
      </w:r>
    </w:p>
    <w:p w:rsidR="008E111D" w:rsidRDefault="008E111D" w:rsidP="008E111D">
      <w:pPr>
        <w:pStyle w:val="SubStepAlpha"/>
      </w:pPr>
      <w:r>
        <w:t xml:space="preserve">Utilisez la commande </w:t>
      </w:r>
      <w:r>
        <w:rPr>
          <w:b/>
        </w:rPr>
        <w:t>shrink</w:t>
      </w:r>
      <w:r>
        <w:t xml:space="preserve"> avec l'option </w:t>
      </w:r>
      <w:r>
        <w:rPr>
          <w:b/>
        </w:rPr>
        <w:t>querymax</w:t>
      </w:r>
      <w:r>
        <w:t xml:space="preserve"> pour déterminer le nombre maximal d'octets que le volume peut réduire.</w:t>
      </w:r>
    </w:p>
    <w:p w:rsidR="008E111D" w:rsidRDefault="008E111D" w:rsidP="008E111D">
      <w:pPr>
        <w:pStyle w:val="4"/>
      </w:pPr>
      <w:r>
        <w:lastRenderedPageBreak/>
        <w:t>Question :</w:t>
      </w:r>
    </w:p>
    <w:p w:rsidR="008E111D" w:rsidRDefault="008E111D" w:rsidP="008E111D">
      <w:pPr>
        <w:pStyle w:val="BodyTextL50"/>
        <w:keepNext/>
      </w:pPr>
      <w:r>
        <w:t>Quel est le nombre maximal d'octets récupérables ?</w:t>
      </w:r>
    </w:p>
    <w:p w:rsidR="008E111D" w:rsidRDefault="008E111D" w:rsidP="008E111D">
      <w:pPr>
        <w:pStyle w:val="AnswerLineL50"/>
      </w:pPr>
      <w:r>
        <w:t>Saisissez vos réponses ici</w:t>
      </w:r>
    </w:p>
    <w:p w:rsidR="008E111D" w:rsidRDefault="008E111D" w:rsidP="008E111D">
      <w:pPr>
        <w:pStyle w:val="SubStepAlpha"/>
      </w:pPr>
      <w:r>
        <w:t xml:space="preserve">Saisissez la valeur </w:t>
      </w:r>
      <w:r>
        <w:rPr>
          <w:b/>
        </w:rPr>
        <w:t>shrink desired=500</w:t>
      </w:r>
      <w:r>
        <w:t xml:space="preserve"> pour réduire la taille du volume de 500 mégaoctets.</w:t>
      </w:r>
    </w:p>
    <w:p w:rsidR="008E111D" w:rsidRDefault="008E111D" w:rsidP="008E111D">
      <w:pPr>
        <w:pStyle w:val="CMD"/>
      </w:pPr>
      <w:r>
        <w:t xml:space="preserve">DISKPART&gt; </w:t>
      </w:r>
      <w:r>
        <w:rPr>
          <w:b/>
        </w:rPr>
        <w:t>shrink desired=500</w:t>
      </w:r>
    </w:p>
    <w:p w:rsidR="008E111D" w:rsidRPr="00B3670B" w:rsidRDefault="008E111D" w:rsidP="008E111D">
      <w:pPr>
        <w:pStyle w:val="CMDOutput"/>
        <w:rPr>
          <w:sz w:val="15"/>
          <w:szCs w:val="20"/>
        </w:rPr>
      </w:pPr>
    </w:p>
    <w:p w:rsidR="008E111D" w:rsidRPr="00663B76" w:rsidRDefault="008E111D" w:rsidP="008E111D">
      <w:pPr>
        <w:pStyle w:val="CMDOutput"/>
      </w:pPr>
      <w:r>
        <w:t>Le nombre maximal d'octets récupérables est de 500 Mo.</w:t>
      </w:r>
    </w:p>
    <w:p w:rsidR="008E111D" w:rsidRDefault="008E111D" w:rsidP="008E111D">
      <w:pPr>
        <w:pStyle w:val="3"/>
      </w:pPr>
      <w:r>
        <w:t>Créer une nouvelle partition</w:t>
      </w:r>
    </w:p>
    <w:p w:rsidR="008E111D" w:rsidRDefault="008E111D" w:rsidP="008E111D">
      <w:pPr>
        <w:pStyle w:val="BodyTextL25"/>
      </w:pPr>
      <w:r>
        <w:t>À l'étape précédente, vous avez créé 973 Mo d'espace libre sur le disque. Dans cette étape, vous allez créer une partition principale avec 500 Mo à l'aide d'un système de fichiers NTFS.</w:t>
      </w:r>
    </w:p>
    <w:p w:rsidR="008E111D" w:rsidRDefault="008E111D" w:rsidP="008E111D">
      <w:pPr>
        <w:pStyle w:val="SubStepAlpha"/>
      </w:pPr>
      <w:r>
        <w:t xml:space="preserve">Saisissez </w:t>
      </w:r>
      <w:r>
        <w:rPr>
          <w:b/>
        </w:rPr>
        <w:t>create partition primary</w:t>
      </w:r>
      <w:r>
        <w:t xml:space="preserve"> à l'invite DISKPART.</w:t>
      </w:r>
    </w:p>
    <w:p w:rsidR="008E111D" w:rsidRDefault="008E111D" w:rsidP="008E111D">
      <w:pPr>
        <w:pStyle w:val="CMD"/>
      </w:pPr>
      <w:r>
        <w:t xml:space="preserve">DISKPART&gt; </w:t>
      </w:r>
      <w:r w:rsidRPr="00A8274F">
        <w:rPr>
          <w:b/>
        </w:rPr>
        <w:t>create partition primary</w:t>
      </w:r>
    </w:p>
    <w:p w:rsidR="008E111D" w:rsidRPr="00B3670B" w:rsidRDefault="008E111D" w:rsidP="00B3670B">
      <w:pPr>
        <w:pStyle w:val="CMDOutput"/>
        <w:rPr>
          <w:sz w:val="15"/>
          <w:szCs w:val="20"/>
        </w:rPr>
      </w:pPr>
    </w:p>
    <w:p w:rsidR="008E111D" w:rsidRDefault="008E111D" w:rsidP="008E111D">
      <w:pPr>
        <w:pStyle w:val="CMD"/>
      </w:pPr>
      <w:r>
        <w:t>DiskPart a réussi à créer la partition spécifiée.</w:t>
      </w:r>
    </w:p>
    <w:p w:rsidR="008E111D" w:rsidRDefault="008E111D" w:rsidP="008E111D">
      <w:pPr>
        <w:pStyle w:val="BodyTextL50"/>
      </w:pPr>
      <w:r>
        <w:rPr>
          <w:b/>
        </w:rPr>
        <w:t>Remarque</w:t>
      </w:r>
      <w:r>
        <w:t> : s'il existe déjà 3 partitions principales, vous devez créer une partition logique plutôt que des partitions principales.</w:t>
      </w:r>
    </w:p>
    <w:p w:rsidR="008E111D" w:rsidRPr="00D93FD2" w:rsidRDefault="008E111D" w:rsidP="008E111D">
      <w:pPr>
        <w:pStyle w:val="CMD"/>
      </w:pPr>
      <w:r>
        <w:t xml:space="preserve">DISKPART&gt; </w:t>
      </w:r>
      <w:r w:rsidRPr="00D93FD2">
        <w:rPr>
          <w:b/>
        </w:rPr>
        <w:t>create partition extended</w:t>
      </w:r>
    </w:p>
    <w:p w:rsidR="008E111D" w:rsidRPr="00D93FD2" w:rsidRDefault="008E111D" w:rsidP="008E111D">
      <w:pPr>
        <w:pStyle w:val="CMD"/>
      </w:pPr>
      <w:r>
        <w:t xml:space="preserve">DISKPART&gt; </w:t>
      </w:r>
      <w:r w:rsidRPr="00D93FD2">
        <w:rPr>
          <w:b/>
        </w:rPr>
        <w:t>create partition logical</w:t>
      </w:r>
    </w:p>
    <w:p w:rsidR="008E111D" w:rsidRPr="006B7362" w:rsidRDefault="008E111D" w:rsidP="008E111D">
      <w:pPr>
        <w:pStyle w:val="SubStepAlpha"/>
      </w:pPr>
      <w:r>
        <w:t>Répertoriez les partitions pour vérifier que vous avez créé une nouvelle partition. Notez que l'astérisque (*) en regard de la partition 4 indique que la partition est actuellement sélectionnée.</w:t>
      </w:r>
    </w:p>
    <w:p w:rsidR="008E111D" w:rsidRDefault="008E111D" w:rsidP="008E111D">
      <w:pPr>
        <w:pStyle w:val="CMD"/>
      </w:pPr>
      <w:r>
        <w:t xml:space="preserve">DISKPART&gt; </w:t>
      </w:r>
      <w:r w:rsidRPr="006B7362">
        <w:rPr>
          <w:b/>
        </w:rPr>
        <w:t>list partition</w:t>
      </w:r>
    </w:p>
    <w:p w:rsidR="008E111D" w:rsidRPr="00B3670B" w:rsidRDefault="008E111D" w:rsidP="008E111D">
      <w:pPr>
        <w:pStyle w:val="CMDOutput"/>
        <w:rPr>
          <w:sz w:val="13"/>
          <w:szCs w:val="18"/>
        </w:rPr>
      </w:pPr>
    </w:p>
    <w:p w:rsidR="008E111D" w:rsidRDefault="008E111D" w:rsidP="008E111D">
      <w:pPr>
        <w:pStyle w:val="CMDOutput"/>
      </w:pPr>
      <w:r>
        <w:t xml:space="preserve">  Nº partition </w:t>
      </w:r>
      <w:r w:rsidR="00F0007A">
        <w:t xml:space="preserve">  </w:t>
      </w:r>
      <w:r>
        <w:t xml:space="preserve">Type </w:t>
      </w:r>
      <w:r w:rsidR="00F0007A">
        <w:t xml:space="preserve">             </w:t>
      </w:r>
      <w:r>
        <w:t xml:space="preserve">Taille </w:t>
      </w:r>
      <w:r w:rsidR="00F0007A">
        <w:t xml:space="preserve">  </w:t>
      </w:r>
      <w:r>
        <w:t>Décalage</w:t>
      </w:r>
    </w:p>
    <w:p w:rsidR="008E111D" w:rsidRDefault="008E111D" w:rsidP="008E111D">
      <w:pPr>
        <w:pStyle w:val="CMDOutput"/>
      </w:pPr>
      <w:r>
        <w:t xml:space="preserve">  ------------- </w:t>
      </w:r>
      <w:r w:rsidR="00F0007A">
        <w:t xml:space="preserve"> </w:t>
      </w:r>
      <w:r>
        <w:t>----------------</w:t>
      </w:r>
      <w:r w:rsidR="00F0007A">
        <w:t xml:space="preserve"> </w:t>
      </w:r>
      <w:r>
        <w:t xml:space="preserve"> -------</w:t>
      </w:r>
      <w:r w:rsidR="00F0007A">
        <w:t xml:space="preserve"> </w:t>
      </w:r>
      <w:r>
        <w:t xml:space="preserve"> -------</w:t>
      </w:r>
    </w:p>
    <w:p w:rsidR="008E111D" w:rsidRDefault="008E111D" w:rsidP="008E111D">
      <w:pPr>
        <w:pStyle w:val="CMDOutput"/>
      </w:pPr>
      <w:r>
        <w:t xml:space="preserve">  Partition 1 </w:t>
      </w:r>
      <w:r w:rsidR="00F0007A">
        <w:t xml:space="preserve">   </w:t>
      </w:r>
      <w:r>
        <w:t xml:space="preserve">Principale </w:t>
      </w:r>
      <w:r w:rsidR="00F0007A">
        <w:t xml:space="preserve">        </w:t>
      </w:r>
      <w:r>
        <w:t xml:space="preserve">549 Mo </w:t>
      </w:r>
      <w:r w:rsidR="00F0007A">
        <w:t xml:space="preserve"> </w:t>
      </w:r>
      <w:r>
        <w:t>1 024 Ko</w:t>
      </w:r>
    </w:p>
    <w:p w:rsidR="008E111D" w:rsidRDefault="008E111D" w:rsidP="008E111D">
      <w:pPr>
        <w:pStyle w:val="CMDOutput"/>
      </w:pPr>
      <w:r>
        <w:t xml:space="preserve">  Partition 2 </w:t>
      </w:r>
      <w:r w:rsidR="00F0007A">
        <w:t xml:space="preserve">   </w:t>
      </w:r>
      <w:r>
        <w:t xml:space="preserve">Principale </w:t>
      </w:r>
      <w:r w:rsidR="00F0007A">
        <w:t xml:space="preserve">         </w:t>
      </w:r>
      <w:r>
        <w:t>47 Go</w:t>
      </w:r>
      <w:r w:rsidR="00F0007A">
        <w:t xml:space="preserve">   </w:t>
      </w:r>
      <w:r>
        <w:t xml:space="preserve"> 550 Mo</w:t>
      </w:r>
    </w:p>
    <w:p w:rsidR="008E111D" w:rsidRDefault="008E111D" w:rsidP="008E111D">
      <w:pPr>
        <w:pStyle w:val="CMDOutput"/>
      </w:pPr>
      <w:r>
        <w:t xml:space="preserve">  Partition 3 </w:t>
      </w:r>
      <w:r w:rsidR="00F0007A">
        <w:t xml:space="preserve">   </w:t>
      </w:r>
      <w:r>
        <w:t xml:space="preserve">Principale </w:t>
      </w:r>
      <w:r w:rsidR="00F0007A">
        <w:t xml:space="preserve">      </w:t>
      </w:r>
      <w:r>
        <w:t xml:space="preserve">1 548 Mo </w:t>
      </w:r>
      <w:r w:rsidR="00F0007A">
        <w:t xml:space="preserve">    </w:t>
      </w:r>
      <w:r>
        <w:t>47 Go</w:t>
      </w:r>
    </w:p>
    <w:p w:rsidR="008E111D" w:rsidRDefault="008E111D" w:rsidP="008E111D">
      <w:pPr>
        <w:pStyle w:val="CMDOutput"/>
      </w:pPr>
      <w:r>
        <w:rPr>
          <w:highlight w:val="yellow"/>
        </w:rPr>
        <w:t xml:space="preserve">* Partition 4 </w:t>
      </w:r>
      <w:r w:rsidR="00F0007A">
        <w:rPr>
          <w:highlight w:val="yellow"/>
        </w:rPr>
        <w:t xml:space="preserve">   </w:t>
      </w:r>
      <w:r>
        <w:rPr>
          <w:highlight w:val="yellow"/>
        </w:rPr>
        <w:t xml:space="preserve">Principale </w:t>
      </w:r>
      <w:r w:rsidR="00F0007A">
        <w:rPr>
          <w:highlight w:val="yellow"/>
        </w:rPr>
        <w:t xml:space="preserve">        </w:t>
      </w:r>
      <w:r>
        <w:rPr>
          <w:highlight w:val="yellow"/>
        </w:rPr>
        <w:t xml:space="preserve">501 Mo </w:t>
      </w:r>
      <w:r w:rsidR="00F0007A">
        <w:rPr>
          <w:highlight w:val="yellow"/>
        </w:rPr>
        <w:t xml:space="preserve">    </w:t>
      </w:r>
      <w:r>
        <w:rPr>
          <w:highlight w:val="yellow"/>
        </w:rPr>
        <w:t>49 Go</w:t>
      </w:r>
    </w:p>
    <w:p w:rsidR="008E111D" w:rsidRDefault="008E111D" w:rsidP="008E111D">
      <w:pPr>
        <w:pStyle w:val="SubStepAlpha"/>
      </w:pPr>
      <w:r>
        <w:t xml:space="preserve">Répertoriez les volumes pour vérifier qu'un nouveau volume a été créé et qu'il a été sélectionné automatiquement. Remarque : le système de fichiers est indiqué comme étant RAW. </w:t>
      </w:r>
    </w:p>
    <w:p w:rsidR="008E111D" w:rsidRDefault="008E111D" w:rsidP="008E111D">
      <w:pPr>
        <w:pStyle w:val="CMD"/>
      </w:pPr>
      <w:r>
        <w:t xml:space="preserve">DISKPART&gt; </w:t>
      </w:r>
      <w:r w:rsidRPr="006B7362">
        <w:rPr>
          <w:b/>
        </w:rPr>
        <w:t>list volume</w:t>
      </w:r>
    </w:p>
    <w:p w:rsidR="008E111D" w:rsidRPr="00B3670B" w:rsidRDefault="008E111D" w:rsidP="00B3670B">
      <w:pPr>
        <w:pStyle w:val="CMDOutput"/>
        <w:rPr>
          <w:sz w:val="15"/>
          <w:szCs w:val="20"/>
        </w:rPr>
      </w:pPr>
    </w:p>
    <w:p w:rsidR="008E111D" w:rsidRDefault="008E111D" w:rsidP="008E111D">
      <w:pPr>
        <w:pStyle w:val="CMDOutput"/>
      </w:pPr>
      <w:r>
        <w:t xml:space="preserve">  Nº volume </w:t>
      </w:r>
      <w:r w:rsidR="00765EAB">
        <w:t xml:space="preserve">  </w:t>
      </w:r>
      <w:r>
        <w:t xml:space="preserve">Ltr </w:t>
      </w:r>
      <w:r w:rsidR="00765EAB">
        <w:t xml:space="preserve"> </w:t>
      </w:r>
      <w:r>
        <w:t xml:space="preserve">Nom </w:t>
      </w:r>
      <w:r w:rsidR="00765EAB">
        <w:t xml:space="preserve">                   </w:t>
      </w:r>
      <w:r w:rsidR="00AB14C7">
        <w:t xml:space="preserve"> </w:t>
      </w:r>
      <w:r w:rsidR="00765EAB">
        <w:t xml:space="preserve">  </w:t>
      </w:r>
      <w:r>
        <w:t xml:space="preserve">Fs </w:t>
      </w:r>
      <w:r w:rsidR="00765EAB">
        <w:t xml:space="preserve">    </w:t>
      </w:r>
      <w:r>
        <w:t xml:space="preserve">Type </w:t>
      </w:r>
      <w:r w:rsidR="00765EAB">
        <w:t xml:space="preserve">      </w:t>
      </w:r>
      <w:r w:rsidR="00AD4765">
        <w:t xml:space="preserve"> </w:t>
      </w:r>
      <w:r w:rsidR="00765EAB">
        <w:t xml:space="preserve"> </w:t>
      </w:r>
      <w:r>
        <w:t xml:space="preserve">Taille </w:t>
      </w:r>
      <w:r w:rsidR="00765EAB">
        <w:t xml:space="preserve">  </w:t>
      </w:r>
      <w:r>
        <w:t xml:space="preserve">Statut </w:t>
      </w:r>
      <w:r w:rsidR="00765EAB">
        <w:t xml:space="preserve">    </w:t>
      </w:r>
      <w:r>
        <w:t>Info</w:t>
      </w:r>
    </w:p>
    <w:p w:rsidR="008E111D" w:rsidRDefault="008E111D" w:rsidP="00AD4765">
      <w:pPr>
        <w:pStyle w:val="CMDOutput"/>
        <w:tabs>
          <w:tab w:val="left" w:pos="7513"/>
        </w:tabs>
        <w:ind w:rightChars="-57" w:right="-125"/>
      </w:pPr>
      <w:r>
        <w:t xml:space="preserve">  ----------</w:t>
      </w:r>
      <w:r w:rsidR="00765EAB">
        <w:t xml:space="preserve"> </w:t>
      </w:r>
      <w:r>
        <w:t xml:space="preserve"> ---</w:t>
      </w:r>
      <w:r w:rsidR="00765EAB">
        <w:t xml:space="preserve"> </w:t>
      </w:r>
      <w:r>
        <w:t xml:space="preserve"> -----------</w:t>
      </w:r>
      <w:r w:rsidR="00AB14C7">
        <w:t>--------</w:t>
      </w:r>
      <w:r w:rsidR="00AB14C7">
        <w:t>-----</w:t>
      </w:r>
      <w:r w:rsidR="00765EAB">
        <w:t xml:space="preserve"> </w:t>
      </w:r>
      <w:r>
        <w:t xml:space="preserve"> -----</w:t>
      </w:r>
      <w:r w:rsidR="00765EAB">
        <w:t xml:space="preserve"> </w:t>
      </w:r>
      <w:r>
        <w:t xml:space="preserve"> ----------</w:t>
      </w:r>
      <w:r w:rsidR="00765EAB">
        <w:t xml:space="preserve"> </w:t>
      </w:r>
      <w:r w:rsidR="00AD4765">
        <w:t xml:space="preserve"> </w:t>
      </w:r>
      <w:r w:rsidR="00AB14C7">
        <w:t>-</w:t>
      </w:r>
      <w:r>
        <w:t>-------</w:t>
      </w:r>
      <w:r w:rsidR="00765EAB">
        <w:t xml:space="preserve"> </w:t>
      </w:r>
      <w:r>
        <w:t xml:space="preserve"> ---------</w:t>
      </w:r>
      <w:r w:rsidR="00AB14C7">
        <w:t>-</w:t>
      </w:r>
      <w:r w:rsidR="00AD4765">
        <w:t>--</w:t>
      </w:r>
      <w:r w:rsidR="00AB14C7">
        <w:t>-</w:t>
      </w:r>
      <w:r w:rsidR="00765EAB">
        <w:t xml:space="preserve"> </w:t>
      </w:r>
      <w:r w:rsidR="00AB14C7">
        <w:t xml:space="preserve">  </w:t>
      </w:r>
      <w:r>
        <w:t xml:space="preserve"> --------</w:t>
      </w:r>
    </w:p>
    <w:p w:rsidR="008E111D" w:rsidRDefault="008E111D" w:rsidP="00AD4765">
      <w:pPr>
        <w:pStyle w:val="CMDOutput"/>
        <w:ind w:rightChars="-186" w:right="-409"/>
      </w:pPr>
      <w:r>
        <w:t xml:space="preserve">  Volume 0 </w:t>
      </w:r>
      <w:r w:rsidR="00765EAB">
        <w:t xml:space="preserve">    </w:t>
      </w:r>
      <w:r>
        <w:t xml:space="preserve">E </w:t>
      </w:r>
      <w:r w:rsidR="00765EAB">
        <w:t xml:space="preserve">                                  </w:t>
      </w:r>
      <w:r w:rsidR="00AB14C7">
        <w:t xml:space="preserve"> </w:t>
      </w:r>
      <w:r>
        <w:t xml:space="preserve">CD-ROM </w:t>
      </w:r>
      <w:r w:rsidR="00765EAB">
        <w:t xml:space="preserve">     </w:t>
      </w:r>
      <w:r w:rsidR="00AD4765">
        <w:t xml:space="preserve"> </w:t>
      </w:r>
      <w:r w:rsidR="00765EAB">
        <w:t xml:space="preserve">    </w:t>
      </w:r>
      <w:r>
        <w:t xml:space="preserve">0 B </w:t>
      </w:r>
      <w:r w:rsidR="00765EAB">
        <w:t xml:space="preserve"> </w:t>
      </w:r>
      <w:r>
        <w:t>Aucun support</w:t>
      </w:r>
    </w:p>
    <w:p w:rsidR="008E111D" w:rsidRDefault="008E111D" w:rsidP="008E111D">
      <w:pPr>
        <w:pStyle w:val="CMDOutput"/>
      </w:pPr>
      <w:r>
        <w:t xml:space="preserve">  Volume 1 </w:t>
      </w:r>
      <w:r w:rsidR="00765EAB">
        <w:t xml:space="preserve">        </w:t>
      </w:r>
      <w:r>
        <w:t>Réinitialisation système</w:t>
      </w:r>
      <w:r w:rsidR="00AB14C7">
        <w:t xml:space="preserve"> </w:t>
      </w:r>
      <w:r>
        <w:t xml:space="preserve"> NTFS </w:t>
      </w:r>
      <w:r w:rsidR="00765EAB">
        <w:t xml:space="preserve">  </w:t>
      </w:r>
      <w:r>
        <w:t xml:space="preserve">Partition </w:t>
      </w:r>
      <w:r w:rsidR="00765EAB">
        <w:t xml:space="preserve"> </w:t>
      </w:r>
      <w:r w:rsidR="00AD4765">
        <w:t xml:space="preserve"> </w:t>
      </w:r>
      <w:r w:rsidR="00765EAB">
        <w:t xml:space="preserve">  </w:t>
      </w:r>
      <w:r>
        <w:t>549 Mo</w:t>
      </w:r>
      <w:r w:rsidR="00765EAB">
        <w:t xml:space="preserve"> </w:t>
      </w:r>
      <w:r>
        <w:t xml:space="preserve"> Sain </w:t>
      </w:r>
      <w:r w:rsidR="00765EAB">
        <w:t xml:space="preserve">   </w:t>
      </w:r>
      <w:r>
        <w:t>Système</w:t>
      </w:r>
    </w:p>
    <w:p w:rsidR="008E111D" w:rsidRDefault="008E111D" w:rsidP="008E111D">
      <w:pPr>
        <w:pStyle w:val="CMDOutput"/>
      </w:pPr>
      <w:r>
        <w:t xml:space="preserve">  Volume 2 </w:t>
      </w:r>
      <w:r w:rsidR="00765EAB">
        <w:t xml:space="preserve">    </w:t>
      </w:r>
      <w:r>
        <w:t xml:space="preserve">C </w:t>
      </w:r>
      <w:r w:rsidR="00765EAB">
        <w:t xml:space="preserve">                          </w:t>
      </w:r>
      <w:r w:rsidR="00AB14C7">
        <w:t xml:space="preserve"> </w:t>
      </w:r>
      <w:r w:rsidR="00765EAB">
        <w:t xml:space="preserve"> </w:t>
      </w:r>
      <w:r>
        <w:t xml:space="preserve">NTFS </w:t>
      </w:r>
      <w:r w:rsidR="00765EAB">
        <w:t xml:space="preserve">  </w:t>
      </w:r>
      <w:r>
        <w:t xml:space="preserve">Partition </w:t>
      </w:r>
      <w:r w:rsidR="00765EAB">
        <w:t xml:space="preserve"> </w:t>
      </w:r>
      <w:r w:rsidR="00AD4765">
        <w:t xml:space="preserve"> </w:t>
      </w:r>
      <w:r w:rsidR="00765EAB">
        <w:t xml:space="preserve">   </w:t>
      </w:r>
      <w:r>
        <w:t xml:space="preserve">47 Go </w:t>
      </w:r>
      <w:r w:rsidR="00765EAB">
        <w:t xml:space="preserve"> </w:t>
      </w:r>
      <w:r>
        <w:t xml:space="preserve">Sain </w:t>
      </w:r>
      <w:r w:rsidR="00765EAB">
        <w:t xml:space="preserve"> </w:t>
      </w:r>
      <w:r>
        <w:t>Démarrage</w:t>
      </w:r>
    </w:p>
    <w:p w:rsidR="008E111D" w:rsidRDefault="008E111D" w:rsidP="008E111D">
      <w:pPr>
        <w:pStyle w:val="CMDOutput"/>
      </w:pPr>
      <w:r>
        <w:t xml:space="preserve">  Volume 3 </w:t>
      </w:r>
      <w:r w:rsidR="00765EAB">
        <w:t xml:space="preserve">    </w:t>
      </w:r>
      <w:r>
        <w:t>I</w:t>
      </w:r>
      <w:r w:rsidR="00765EAB">
        <w:t xml:space="preserve">  </w:t>
      </w:r>
      <w:r>
        <w:t xml:space="preserve"> ITEINFO </w:t>
      </w:r>
      <w:r w:rsidR="00765EAB">
        <w:t xml:space="preserve">               </w:t>
      </w:r>
      <w:r w:rsidR="00AB14C7">
        <w:t xml:space="preserve"> </w:t>
      </w:r>
      <w:r w:rsidR="00765EAB">
        <w:t xml:space="preserve">  </w:t>
      </w:r>
      <w:r>
        <w:t xml:space="preserve">NTFS </w:t>
      </w:r>
      <w:r w:rsidR="00765EAB">
        <w:t xml:space="preserve">  </w:t>
      </w:r>
      <w:r>
        <w:t xml:space="preserve">Partition </w:t>
      </w:r>
      <w:r w:rsidR="00AD4765">
        <w:t xml:space="preserve"> </w:t>
      </w:r>
      <w:r w:rsidR="00765EAB">
        <w:t xml:space="preserve"> </w:t>
      </w:r>
      <w:r>
        <w:t xml:space="preserve">1 548 Mo </w:t>
      </w:r>
      <w:r w:rsidR="00765EAB">
        <w:t xml:space="preserve"> </w:t>
      </w:r>
      <w:r>
        <w:t>Sain</w:t>
      </w:r>
    </w:p>
    <w:p w:rsidR="008E111D" w:rsidRDefault="008E111D" w:rsidP="008E111D">
      <w:pPr>
        <w:pStyle w:val="CMDOutput"/>
      </w:pPr>
      <w:r>
        <w:t xml:space="preserve">  Volume 4 </w:t>
      </w:r>
      <w:r w:rsidR="00B3670B">
        <w:t xml:space="preserve">    </w:t>
      </w:r>
      <w:r>
        <w:t xml:space="preserve">D </w:t>
      </w:r>
      <w:r w:rsidR="00AB14C7">
        <w:t xml:space="preserve">  </w:t>
      </w:r>
      <w:r>
        <w:t xml:space="preserve">SecondDisk </w:t>
      </w:r>
      <w:r w:rsidR="00AB14C7">
        <w:t xml:space="preserve">               </w:t>
      </w:r>
      <w:r>
        <w:t xml:space="preserve">NTFS </w:t>
      </w:r>
      <w:r w:rsidR="00AB14C7">
        <w:t xml:space="preserve">  </w:t>
      </w:r>
      <w:r>
        <w:t xml:space="preserve">Partition </w:t>
      </w:r>
      <w:r w:rsidR="00AD4765">
        <w:t xml:space="preserve"> </w:t>
      </w:r>
      <w:r w:rsidR="00AB14C7">
        <w:t xml:space="preserve"> </w:t>
      </w:r>
      <w:r>
        <w:t xml:space="preserve">5 117 Mo </w:t>
      </w:r>
      <w:r w:rsidR="00AB14C7">
        <w:t xml:space="preserve"> </w:t>
      </w:r>
      <w:r>
        <w:t>Sain</w:t>
      </w:r>
    </w:p>
    <w:p w:rsidR="008E111D" w:rsidRDefault="008E111D" w:rsidP="008E111D">
      <w:pPr>
        <w:pStyle w:val="CMDOutput"/>
      </w:pPr>
      <w:r>
        <w:rPr>
          <w:highlight w:val="yellow"/>
        </w:rPr>
        <w:t xml:space="preserve">* Volume 5 </w:t>
      </w:r>
      <w:r w:rsidR="00AB14C7">
        <w:rPr>
          <w:highlight w:val="yellow"/>
        </w:rPr>
        <w:t xml:space="preserve">                                  </w:t>
      </w:r>
      <w:r>
        <w:rPr>
          <w:highlight w:val="yellow"/>
        </w:rPr>
        <w:t xml:space="preserve">RAW </w:t>
      </w:r>
      <w:r w:rsidR="00AB14C7">
        <w:rPr>
          <w:highlight w:val="yellow"/>
        </w:rPr>
        <w:t xml:space="preserve">   </w:t>
      </w:r>
      <w:r>
        <w:rPr>
          <w:highlight w:val="yellow"/>
        </w:rPr>
        <w:t xml:space="preserve">Partition </w:t>
      </w:r>
      <w:r w:rsidR="00AB14C7">
        <w:rPr>
          <w:highlight w:val="yellow"/>
        </w:rPr>
        <w:t xml:space="preserve"> </w:t>
      </w:r>
      <w:r w:rsidR="00AD4765">
        <w:rPr>
          <w:highlight w:val="yellow"/>
        </w:rPr>
        <w:t xml:space="preserve"> </w:t>
      </w:r>
      <w:r w:rsidR="00AB14C7">
        <w:rPr>
          <w:highlight w:val="yellow"/>
        </w:rPr>
        <w:t xml:space="preserve">  </w:t>
      </w:r>
      <w:r>
        <w:rPr>
          <w:highlight w:val="yellow"/>
        </w:rPr>
        <w:t xml:space="preserve">501 Mo </w:t>
      </w:r>
      <w:r w:rsidR="00AB14C7">
        <w:rPr>
          <w:highlight w:val="yellow"/>
        </w:rPr>
        <w:t xml:space="preserve"> </w:t>
      </w:r>
      <w:r>
        <w:rPr>
          <w:highlight w:val="yellow"/>
        </w:rPr>
        <w:t>Sain</w:t>
      </w:r>
    </w:p>
    <w:p w:rsidR="008E111D" w:rsidRDefault="008E111D" w:rsidP="008E111D">
      <w:pPr>
        <w:pStyle w:val="SubStepAlpha"/>
      </w:pPr>
      <w:r>
        <w:lastRenderedPageBreak/>
        <w:t xml:space="preserve">Le nouveau volume doit être formaté avec un système de fichiers approprié avant de pouvoir être utilisé. Le nouveau volume est au format NTFS et porte le nom </w:t>
      </w:r>
      <w:r>
        <w:rPr>
          <w:b/>
        </w:rPr>
        <w:t>new</w:t>
      </w:r>
      <w:r>
        <w:t>.</w:t>
      </w:r>
    </w:p>
    <w:p w:rsidR="008E111D" w:rsidRDefault="008E111D" w:rsidP="008E111D">
      <w:pPr>
        <w:pStyle w:val="CMD"/>
      </w:pPr>
      <w:r>
        <w:t xml:space="preserve">DISKPART&gt; </w:t>
      </w:r>
      <w:r>
        <w:rPr>
          <w:b/>
        </w:rPr>
        <w:t>format fs=ntfs label=new</w:t>
      </w:r>
    </w:p>
    <w:p w:rsidR="008E111D" w:rsidRPr="00B3670B" w:rsidRDefault="008E111D" w:rsidP="008E111D">
      <w:pPr>
        <w:pStyle w:val="CMDOutput"/>
        <w:rPr>
          <w:sz w:val="15"/>
          <w:szCs w:val="20"/>
        </w:rPr>
      </w:pPr>
    </w:p>
    <w:p w:rsidR="008E111D" w:rsidRDefault="008E111D" w:rsidP="008E111D">
      <w:pPr>
        <w:pStyle w:val="CMDOutput"/>
      </w:pPr>
      <w:r>
        <w:t xml:space="preserve">  100 pour cent effectués</w:t>
      </w:r>
    </w:p>
    <w:p w:rsidR="008E111D" w:rsidRPr="00B3670B" w:rsidRDefault="008E111D" w:rsidP="008E111D">
      <w:pPr>
        <w:pStyle w:val="CMDOutput"/>
        <w:rPr>
          <w:sz w:val="15"/>
          <w:szCs w:val="20"/>
        </w:rPr>
      </w:pPr>
    </w:p>
    <w:p w:rsidR="008E111D" w:rsidRDefault="008E111D" w:rsidP="008E111D">
      <w:pPr>
        <w:pStyle w:val="CMDOutput"/>
      </w:pPr>
      <w:r>
        <w:t>DiskPart a formaté le volume.</w:t>
      </w:r>
    </w:p>
    <w:p w:rsidR="008E111D" w:rsidRDefault="008E111D" w:rsidP="008E111D">
      <w:pPr>
        <w:pStyle w:val="SubStepAlpha"/>
      </w:pPr>
      <w:r>
        <w:t xml:space="preserve">Le nouveau volume se voit attribuer la lettre de lecteur </w:t>
      </w:r>
      <w:r>
        <w:rPr>
          <w:b/>
        </w:rPr>
        <w:t>w</w:t>
      </w:r>
      <w:r>
        <w:t>.</w:t>
      </w:r>
    </w:p>
    <w:p w:rsidR="008E111D" w:rsidRDefault="008E111D" w:rsidP="008E111D">
      <w:pPr>
        <w:pStyle w:val="CMD"/>
      </w:pPr>
      <w:r>
        <w:t xml:space="preserve">DISKPART&gt; </w:t>
      </w:r>
      <w:r w:rsidRPr="0095223A">
        <w:rPr>
          <w:b/>
        </w:rPr>
        <w:t>assign letter=w</w:t>
      </w:r>
    </w:p>
    <w:p w:rsidR="008E111D" w:rsidRPr="00B3670B" w:rsidRDefault="008E111D" w:rsidP="008E111D">
      <w:pPr>
        <w:pStyle w:val="CMDOutput"/>
        <w:rPr>
          <w:sz w:val="15"/>
          <w:szCs w:val="20"/>
        </w:rPr>
      </w:pPr>
    </w:p>
    <w:p w:rsidR="008E111D" w:rsidRDefault="008E111D" w:rsidP="008E111D">
      <w:pPr>
        <w:pStyle w:val="CMDOutput"/>
      </w:pPr>
      <w:r>
        <w:t>DiskPart a correctement assigné la lettre de lecteur ou le point de montage.</w:t>
      </w:r>
    </w:p>
    <w:p w:rsidR="008E111D" w:rsidRDefault="008E111D" w:rsidP="008E111D">
      <w:pPr>
        <w:pStyle w:val="SubStepAlpha"/>
      </w:pPr>
      <w:r>
        <w:t>Répertoriez le volume pour vérifier la nouvelle modification.</w:t>
      </w:r>
    </w:p>
    <w:p w:rsidR="008E111D" w:rsidRDefault="008E111D" w:rsidP="008E111D">
      <w:pPr>
        <w:pStyle w:val="CMD"/>
      </w:pPr>
      <w:r>
        <w:t xml:space="preserve">DISKPART&gt; </w:t>
      </w:r>
      <w:r w:rsidRPr="0095223A">
        <w:rPr>
          <w:b/>
        </w:rPr>
        <w:t>list volume</w:t>
      </w:r>
    </w:p>
    <w:p w:rsidR="008E111D" w:rsidRPr="00B3670B" w:rsidRDefault="008E111D" w:rsidP="008E111D">
      <w:pPr>
        <w:pStyle w:val="CMDOutput"/>
        <w:rPr>
          <w:sz w:val="15"/>
          <w:szCs w:val="20"/>
        </w:rPr>
      </w:pPr>
    </w:p>
    <w:p w:rsidR="008E111D" w:rsidRDefault="008E111D" w:rsidP="008E111D">
      <w:pPr>
        <w:pStyle w:val="CMDOutput"/>
      </w:pPr>
      <w:r>
        <w:t xml:space="preserve">  Nº volume</w:t>
      </w:r>
      <w:r w:rsidR="00B3670B">
        <w:t xml:space="preserve">  </w:t>
      </w:r>
      <w:r>
        <w:t xml:space="preserve"> Ltr </w:t>
      </w:r>
      <w:r w:rsidR="00B3670B">
        <w:t xml:space="preserve"> </w:t>
      </w:r>
      <w:r>
        <w:t xml:space="preserve">Nom </w:t>
      </w:r>
      <w:r w:rsidR="00B3670B">
        <w:t xml:space="preserve">                  </w:t>
      </w:r>
      <w:r w:rsidR="00AB14C7">
        <w:t xml:space="preserve"> </w:t>
      </w:r>
      <w:r w:rsidR="00B3670B">
        <w:t xml:space="preserve">   </w:t>
      </w:r>
      <w:r>
        <w:t xml:space="preserve">Fs </w:t>
      </w:r>
      <w:r w:rsidR="00B3670B">
        <w:t xml:space="preserve">    </w:t>
      </w:r>
      <w:r>
        <w:t xml:space="preserve">Type </w:t>
      </w:r>
      <w:r w:rsidR="00B3670B">
        <w:t xml:space="preserve">     </w:t>
      </w:r>
      <w:r w:rsidR="00333620">
        <w:t xml:space="preserve"> </w:t>
      </w:r>
      <w:r w:rsidR="00B3670B">
        <w:t xml:space="preserve">  </w:t>
      </w:r>
      <w:r>
        <w:t xml:space="preserve">Taille </w:t>
      </w:r>
      <w:r w:rsidR="00B3670B">
        <w:t xml:space="preserve"> </w:t>
      </w:r>
      <w:r w:rsidR="00AB14C7">
        <w:t xml:space="preserve"> </w:t>
      </w:r>
      <w:r w:rsidR="00B3670B">
        <w:t xml:space="preserve"> </w:t>
      </w:r>
      <w:r>
        <w:t xml:space="preserve">Statut </w:t>
      </w:r>
      <w:r w:rsidR="00B3670B">
        <w:t xml:space="preserve">    </w:t>
      </w:r>
      <w:r>
        <w:t>Info</w:t>
      </w:r>
    </w:p>
    <w:p w:rsidR="008E111D" w:rsidRDefault="008E111D" w:rsidP="00333620">
      <w:pPr>
        <w:pStyle w:val="CMDOutput"/>
        <w:tabs>
          <w:tab w:val="left" w:pos="7797"/>
        </w:tabs>
        <w:ind w:rightChars="-121" w:right="-266"/>
      </w:pPr>
      <w:r>
        <w:t xml:space="preserve">  ----------</w:t>
      </w:r>
      <w:r w:rsidR="00B3670B">
        <w:t xml:space="preserve"> </w:t>
      </w:r>
      <w:r>
        <w:t xml:space="preserve"> ---</w:t>
      </w:r>
      <w:r w:rsidR="00B3670B">
        <w:t xml:space="preserve"> </w:t>
      </w:r>
      <w:r>
        <w:t xml:space="preserve"> -----------</w:t>
      </w:r>
      <w:r w:rsidR="00AB14C7">
        <w:t>-----------</w:t>
      </w:r>
      <w:r w:rsidR="00AB14C7">
        <w:t>--</w:t>
      </w:r>
      <w:r w:rsidR="00B3670B">
        <w:t xml:space="preserve"> </w:t>
      </w:r>
      <w:r>
        <w:t xml:space="preserve"> ----</w:t>
      </w:r>
      <w:r w:rsidR="00AB14C7">
        <w:t>-</w:t>
      </w:r>
      <w:r>
        <w:t>-</w:t>
      </w:r>
      <w:r w:rsidR="00B3670B">
        <w:t xml:space="preserve"> </w:t>
      </w:r>
      <w:r>
        <w:t xml:space="preserve"> ----</w:t>
      </w:r>
      <w:r w:rsidR="00333620">
        <w:t>-</w:t>
      </w:r>
      <w:r>
        <w:t>-----</w:t>
      </w:r>
      <w:r w:rsidR="00AB14C7">
        <w:t xml:space="preserve"> </w:t>
      </w:r>
      <w:r w:rsidR="00B3670B">
        <w:t xml:space="preserve"> </w:t>
      </w:r>
      <w:r w:rsidR="00AB14C7">
        <w:t>-</w:t>
      </w:r>
      <w:r>
        <w:t>-------</w:t>
      </w:r>
      <w:r w:rsidR="00B3670B">
        <w:t xml:space="preserve"> </w:t>
      </w:r>
      <w:r>
        <w:t xml:space="preserve"> ---------</w:t>
      </w:r>
      <w:r w:rsidR="00AB14C7">
        <w:t>--</w:t>
      </w:r>
      <w:r w:rsidR="00333620">
        <w:t>-</w:t>
      </w:r>
      <w:r w:rsidR="00AB14C7">
        <w:t>-</w:t>
      </w:r>
      <w:r w:rsidR="00B3670B">
        <w:t xml:space="preserve"> </w:t>
      </w:r>
      <w:r>
        <w:t xml:space="preserve"> </w:t>
      </w:r>
      <w:r w:rsidR="00AB14C7">
        <w:t xml:space="preserve"> </w:t>
      </w:r>
      <w:r>
        <w:t>--------</w:t>
      </w:r>
    </w:p>
    <w:p w:rsidR="008E111D" w:rsidRDefault="008E111D" w:rsidP="00AB14C7">
      <w:pPr>
        <w:pStyle w:val="CMDOutput"/>
        <w:ind w:rightChars="-121" w:right="-266"/>
      </w:pPr>
      <w:r>
        <w:t xml:space="preserve">  Volume 0 </w:t>
      </w:r>
      <w:r w:rsidR="00B3670B">
        <w:t xml:space="preserve">    </w:t>
      </w:r>
      <w:r>
        <w:t xml:space="preserve">E </w:t>
      </w:r>
      <w:r w:rsidR="00B3670B">
        <w:t xml:space="preserve">                          </w:t>
      </w:r>
      <w:r w:rsidR="00AB14C7">
        <w:t xml:space="preserve"> </w:t>
      </w:r>
      <w:r w:rsidR="00B3670B">
        <w:t xml:space="preserve"> </w:t>
      </w:r>
      <w:r>
        <w:t xml:space="preserve">CD-ROM </w:t>
      </w:r>
      <w:r w:rsidR="00B3670B">
        <w:t xml:space="preserve">     </w:t>
      </w:r>
      <w:r w:rsidR="00333620">
        <w:t xml:space="preserve"> </w:t>
      </w:r>
      <w:r w:rsidR="00B3670B">
        <w:t xml:space="preserve">        </w:t>
      </w:r>
      <w:r w:rsidR="00AB14C7">
        <w:t xml:space="preserve"> </w:t>
      </w:r>
      <w:r w:rsidR="00B3670B">
        <w:t xml:space="preserve">   </w:t>
      </w:r>
      <w:r>
        <w:t xml:space="preserve">0 B </w:t>
      </w:r>
      <w:r w:rsidR="00B3670B">
        <w:t xml:space="preserve"> </w:t>
      </w:r>
      <w:r>
        <w:t>Aucun support</w:t>
      </w:r>
    </w:p>
    <w:p w:rsidR="008E111D" w:rsidRDefault="008E111D" w:rsidP="008E111D">
      <w:pPr>
        <w:pStyle w:val="CMDOutput"/>
      </w:pPr>
      <w:r>
        <w:t xml:space="preserve">  Volume 1 </w:t>
      </w:r>
      <w:r w:rsidR="00B3670B">
        <w:t xml:space="preserve">        </w:t>
      </w:r>
      <w:r>
        <w:t xml:space="preserve">Réinitialisation système </w:t>
      </w:r>
      <w:r w:rsidR="00AB14C7">
        <w:t xml:space="preserve"> </w:t>
      </w:r>
      <w:r>
        <w:t xml:space="preserve">NTFS </w:t>
      </w:r>
      <w:r w:rsidR="00B3670B">
        <w:t xml:space="preserve"> </w:t>
      </w:r>
      <w:r w:rsidR="00AB14C7">
        <w:t xml:space="preserve"> </w:t>
      </w:r>
      <w:r w:rsidR="00B3670B">
        <w:t xml:space="preserve"> </w:t>
      </w:r>
      <w:r>
        <w:t xml:space="preserve">Partition </w:t>
      </w:r>
      <w:r w:rsidR="00B3670B">
        <w:t xml:space="preserve"> </w:t>
      </w:r>
      <w:r w:rsidR="00333620">
        <w:t xml:space="preserve"> </w:t>
      </w:r>
      <w:r w:rsidR="00B3670B">
        <w:t xml:space="preserve">  </w:t>
      </w:r>
      <w:r>
        <w:t>549 Mo</w:t>
      </w:r>
      <w:r w:rsidR="00B3670B">
        <w:t xml:space="preserve"> </w:t>
      </w:r>
      <w:r>
        <w:t xml:space="preserve"> Sain </w:t>
      </w:r>
      <w:r w:rsidR="00B3670B">
        <w:t xml:space="preserve">   </w:t>
      </w:r>
      <w:r>
        <w:t>Système</w:t>
      </w:r>
    </w:p>
    <w:p w:rsidR="008E111D" w:rsidRDefault="008E111D" w:rsidP="008E111D">
      <w:pPr>
        <w:pStyle w:val="CMDOutput"/>
      </w:pPr>
      <w:r>
        <w:t xml:space="preserve">  Volume 2 </w:t>
      </w:r>
      <w:r w:rsidR="00B3670B">
        <w:t xml:space="preserve">    </w:t>
      </w:r>
      <w:r>
        <w:t xml:space="preserve">C </w:t>
      </w:r>
      <w:r w:rsidR="00B3670B">
        <w:t xml:space="preserve">                          </w:t>
      </w:r>
      <w:r w:rsidR="00AB14C7">
        <w:t xml:space="preserve"> </w:t>
      </w:r>
      <w:r w:rsidR="00B3670B">
        <w:t xml:space="preserve"> </w:t>
      </w:r>
      <w:r>
        <w:t xml:space="preserve">NTFS </w:t>
      </w:r>
      <w:r w:rsidR="00B3670B">
        <w:t xml:space="preserve"> </w:t>
      </w:r>
      <w:r w:rsidR="00AB14C7">
        <w:t xml:space="preserve"> </w:t>
      </w:r>
      <w:r w:rsidR="00B3670B">
        <w:t xml:space="preserve"> </w:t>
      </w:r>
      <w:r>
        <w:t xml:space="preserve">Partition </w:t>
      </w:r>
      <w:r w:rsidR="00B3670B">
        <w:t xml:space="preserve">  </w:t>
      </w:r>
      <w:r w:rsidR="00333620">
        <w:t xml:space="preserve"> </w:t>
      </w:r>
      <w:r w:rsidR="00B3670B">
        <w:t xml:space="preserve">  </w:t>
      </w:r>
      <w:r>
        <w:t xml:space="preserve">47 Go </w:t>
      </w:r>
      <w:r w:rsidR="00B3670B">
        <w:t xml:space="preserve"> </w:t>
      </w:r>
      <w:r>
        <w:t xml:space="preserve">Sain </w:t>
      </w:r>
      <w:r w:rsidR="00B3670B">
        <w:t xml:space="preserve"> </w:t>
      </w:r>
      <w:r>
        <w:t>Démarrage</w:t>
      </w:r>
    </w:p>
    <w:p w:rsidR="008E111D" w:rsidRDefault="008E111D" w:rsidP="008E111D">
      <w:pPr>
        <w:pStyle w:val="CMDOutput"/>
      </w:pPr>
      <w:r>
        <w:t xml:space="preserve">  Volume 3 </w:t>
      </w:r>
      <w:r w:rsidR="00B3670B">
        <w:t xml:space="preserve">    </w:t>
      </w:r>
      <w:r>
        <w:t>I</w:t>
      </w:r>
      <w:r w:rsidR="00B3670B">
        <w:t xml:space="preserve">   </w:t>
      </w:r>
      <w:r>
        <w:t xml:space="preserve">ITEINFO </w:t>
      </w:r>
      <w:r w:rsidR="00B3670B">
        <w:t xml:space="preserve">               </w:t>
      </w:r>
      <w:r w:rsidR="00AB14C7">
        <w:t xml:space="preserve"> </w:t>
      </w:r>
      <w:r w:rsidR="00B3670B">
        <w:t xml:space="preserve">  </w:t>
      </w:r>
      <w:r>
        <w:t xml:space="preserve">NTFS </w:t>
      </w:r>
      <w:r w:rsidR="00B3670B">
        <w:t xml:space="preserve"> </w:t>
      </w:r>
      <w:r w:rsidR="00AB14C7">
        <w:t xml:space="preserve"> </w:t>
      </w:r>
      <w:r w:rsidR="00B3670B">
        <w:t xml:space="preserve"> </w:t>
      </w:r>
      <w:r>
        <w:t xml:space="preserve">Partition </w:t>
      </w:r>
      <w:r w:rsidR="00333620">
        <w:t xml:space="preserve"> </w:t>
      </w:r>
      <w:r w:rsidR="00B3670B">
        <w:t xml:space="preserve"> </w:t>
      </w:r>
      <w:r>
        <w:t xml:space="preserve">1 548 Mo </w:t>
      </w:r>
      <w:r w:rsidR="00B3670B">
        <w:t xml:space="preserve"> </w:t>
      </w:r>
      <w:r>
        <w:t>Sain</w:t>
      </w:r>
    </w:p>
    <w:p w:rsidR="008E111D" w:rsidRDefault="008E111D" w:rsidP="008E111D">
      <w:pPr>
        <w:pStyle w:val="CMDOutput"/>
      </w:pPr>
      <w:r>
        <w:t xml:space="preserve">  Volume 4 </w:t>
      </w:r>
      <w:r w:rsidR="00B3670B">
        <w:t xml:space="preserve">    </w:t>
      </w:r>
      <w:r>
        <w:t xml:space="preserve">D </w:t>
      </w:r>
      <w:r w:rsidR="00B3670B">
        <w:t xml:space="preserve">  </w:t>
      </w:r>
      <w:r>
        <w:t xml:space="preserve">SecondDisk </w:t>
      </w:r>
      <w:r w:rsidR="00B3670B">
        <w:t xml:space="preserve">            </w:t>
      </w:r>
      <w:r w:rsidR="00AB14C7">
        <w:t xml:space="preserve"> </w:t>
      </w:r>
      <w:r w:rsidR="00B3670B">
        <w:t xml:space="preserve">  </w:t>
      </w:r>
      <w:r>
        <w:t xml:space="preserve">NTFS </w:t>
      </w:r>
      <w:r w:rsidR="00B3670B">
        <w:t xml:space="preserve"> </w:t>
      </w:r>
      <w:r w:rsidR="00AB14C7">
        <w:t xml:space="preserve"> </w:t>
      </w:r>
      <w:r w:rsidR="00B3670B">
        <w:t xml:space="preserve"> </w:t>
      </w:r>
      <w:r>
        <w:t>Partition</w:t>
      </w:r>
      <w:r w:rsidR="00B3670B">
        <w:t xml:space="preserve"> </w:t>
      </w:r>
      <w:r w:rsidR="00333620">
        <w:t xml:space="preserve"> </w:t>
      </w:r>
      <w:r>
        <w:t xml:space="preserve"> 5 117 Mo</w:t>
      </w:r>
      <w:r w:rsidR="00B3670B">
        <w:t xml:space="preserve"> </w:t>
      </w:r>
      <w:r>
        <w:t xml:space="preserve"> Sain</w:t>
      </w:r>
    </w:p>
    <w:p w:rsidR="008E111D" w:rsidRDefault="008E111D" w:rsidP="008E111D">
      <w:pPr>
        <w:pStyle w:val="CMDOutput"/>
      </w:pPr>
      <w:r>
        <w:rPr>
          <w:highlight w:val="yellow"/>
        </w:rPr>
        <w:t xml:space="preserve">* Volume 5 </w:t>
      </w:r>
      <w:r w:rsidR="00B3670B">
        <w:rPr>
          <w:highlight w:val="yellow"/>
        </w:rPr>
        <w:t xml:space="preserve">    </w:t>
      </w:r>
      <w:r>
        <w:rPr>
          <w:highlight w:val="yellow"/>
        </w:rPr>
        <w:t xml:space="preserve">W </w:t>
      </w:r>
      <w:r w:rsidR="00B3670B">
        <w:rPr>
          <w:highlight w:val="yellow"/>
        </w:rPr>
        <w:t xml:space="preserve">  </w:t>
      </w:r>
      <w:r>
        <w:rPr>
          <w:highlight w:val="yellow"/>
        </w:rPr>
        <w:t xml:space="preserve">Nouveau </w:t>
      </w:r>
      <w:r w:rsidR="00B3670B">
        <w:rPr>
          <w:highlight w:val="yellow"/>
        </w:rPr>
        <w:t xml:space="preserve">               </w:t>
      </w:r>
      <w:r w:rsidR="00AB14C7">
        <w:rPr>
          <w:highlight w:val="yellow"/>
        </w:rPr>
        <w:t xml:space="preserve"> </w:t>
      </w:r>
      <w:r w:rsidR="00B3670B">
        <w:rPr>
          <w:highlight w:val="yellow"/>
        </w:rPr>
        <w:t xml:space="preserve">  </w:t>
      </w:r>
      <w:r>
        <w:rPr>
          <w:highlight w:val="yellow"/>
        </w:rPr>
        <w:t xml:space="preserve">NTFS </w:t>
      </w:r>
      <w:r w:rsidR="00B3670B">
        <w:rPr>
          <w:highlight w:val="yellow"/>
        </w:rPr>
        <w:t xml:space="preserve"> </w:t>
      </w:r>
      <w:r w:rsidR="00AB14C7">
        <w:rPr>
          <w:highlight w:val="yellow"/>
        </w:rPr>
        <w:t xml:space="preserve"> </w:t>
      </w:r>
      <w:r w:rsidR="00B3670B">
        <w:rPr>
          <w:highlight w:val="yellow"/>
        </w:rPr>
        <w:t xml:space="preserve"> </w:t>
      </w:r>
      <w:r>
        <w:rPr>
          <w:highlight w:val="yellow"/>
        </w:rPr>
        <w:t xml:space="preserve">Partition </w:t>
      </w:r>
      <w:r w:rsidR="00333620">
        <w:rPr>
          <w:highlight w:val="yellow"/>
        </w:rPr>
        <w:t xml:space="preserve"> </w:t>
      </w:r>
      <w:r w:rsidR="00B3670B">
        <w:rPr>
          <w:highlight w:val="yellow"/>
        </w:rPr>
        <w:t xml:space="preserve">   </w:t>
      </w:r>
      <w:r>
        <w:rPr>
          <w:highlight w:val="yellow"/>
        </w:rPr>
        <w:t>501 Mo</w:t>
      </w:r>
      <w:r w:rsidR="00B3670B">
        <w:rPr>
          <w:highlight w:val="yellow"/>
        </w:rPr>
        <w:t xml:space="preserve"> </w:t>
      </w:r>
      <w:r>
        <w:rPr>
          <w:highlight w:val="yellow"/>
        </w:rPr>
        <w:t xml:space="preserve"> Sain</w:t>
      </w:r>
    </w:p>
    <w:p w:rsidR="008E111D" w:rsidRDefault="008E111D" w:rsidP="008E111D">
      <w:pPr>
        <w:pStyle w:val="SubStepAlpha"/>
      </w:pPr>
      <w:r>
        <w:t xml:space="preserve">Saisissez </w:t>
      </w:r>
      <w:r>
        <w:rPr>
          <w:b/>
        </w:rPr>
        <w:t>exit</w:t>
      </w:r>
      <w:r>
        <w:t xml:space="preserve"> à l'invite DISKPART&gt; pour quitter l'utilitaire DiskPart.</w:t>
      </w:r>
    </w:p>
    <w:p w:rsidR="008E111D" w:rsidRDefault="008E111D" w:rsidP="008E111D">
      <w:pPr>
        <w:pStyle w:val="3"/>
      </w:pPr>
      <w:r>
        <w:t>Formatez le nouveau volume avec le système de fichiers FAT.</w:t>
      </w:r>
    </w:p>
    <w:p w:rsidR="008E111D" w:rsidRDefault="008E111D" w:rsidP="008E111D">
      <w:pPr>
        <w:pStyle w:val="BodyTextL25"/>
      </w:pPr>
      <w:r>
        <w:t>Le formatage peut également être effectué en dehors de l'utilitaire DiskPart.</w:t>
      </w:r>
    </w:p>
    <w:p w:rsidR="008E111D" w:rsidRDefault="008E111D" w:rsidP="008E111D">
      <w:pPr>
        <w:pStyle w:val="SubStepAlpha"/>
      </w:pPr>
      <w:r>
        <w:t xml:space="preserve">Dans une invite de commandes avec privilèges élevés, saisissez la commande </w:t>
      </w:r>
      <w:r>
        <w:rPr>
          <w:b/>
        </w:rPr>
        <w:t>format</w:t>
      </w:r>
      <w:r>
        <w:t xml:space="preserve"> pour reformater w: en vue d'utiliser un système de fichiers FAT32. Lorsque vous y êtes invité, saisissez </w:t>
      </w:r>
      <w:r>
        <w:rPr>
          <w:b/>
        </w:rPr>
        <w:t>new</w:t>
      </w:r>
      <w:r>
        <w:t xml:space="preserve"> comme nom de volume actuel. Saisissez </w:t>
      </w:r>
      <w:r>
        <w:rPr>
          <w:b/>
        </w:rPr>
        <w:t>NewVol</w:t>
      </w:r>
      <w:r>
        <w:t xml:space="preserve"> comme nom du nouveau volume.</w:t>
      </w:r>
    </w:p>
    <w:p w:rsidR="008E111D" w:rsidRDefault="008E111D" w:rsidP="00B3670B">
      <w:pPr>
        <w:pStyle w:val="CMD"/>
        <w:spacing w:line="228" w:lineRule="auto"/>
      </w:pPr>
      <w:r>
        <w:t xml:space="preserve">C:\Windows\system32&gt; </w:t>
      </w:r>
      <w:r>
        <w:rPr>
          <w:b/>
        </w:rPr>
        <w:t>format /fs:fat32 w:</w:t>
      </w:r>
    </w:p>
    <w:p w:rsidR="008E111D" w:rsidRDefault="008E111D" w:rsidP="00B3670B">
      <w:pPr>
        <w:pStyle w:val="CMD"/>
        <w:spacing w:line="228" w:lineRule="auto"/>
      </w:pPr>
      <w:r>
        <w:t>Le type de système de fichiers est NTFS.</w:t>
      </w:r>
    </w:p>
    <w:p w:rsidR="008E111D" w:rsidRDefault="008E111D" w:rsidP="00B3670B">
      <w:pPr>
        <w:pStyle w:val="CMD"/>
        <w:spacing w:line="228" w:lineRule="auto"/>
      </w:pPr>
      <w:r>
        <w:t>Le nouveau système de fichiers est FAT32.</w:t>
      </w:r>
    </w:p>
    <w:p w:rsidR="008E111D" w:rsidRDefault="008E111D" w:rsidP="00B3670B">
      <w:pPr>
        <w:pStyle w:val="CMD"/>
        <w:spacing w:line="228" w:lineRule="auto"/>
      </w:pPr>
      <w:r>
        <w:t xml:space="preserve">Entrez le nom de volume en cours pour le lecteur W: </w:t>
      </w:r>
      <w:r w:rsidRPr="00316ACB">
        <w:rPr>
          <w:b/>
          <w:highlight w:val="yellow"/>
        </w:rPr>
        <w:t>new</w:t>
      </w:r>
    </w:p>
    <w:p w:rsidR="008E111D" w:rsidRPr="00B3670B" w:rsidRDefault="008E111D" w:rsidP="00B3670B">
      <w:pPr>
        <w:pStyle w:val="CMDOutput"/>
        <w:spacing w:line="228" w:lineRule="auto"/>
        <w:rPr>
          <w:sz w:val="15"/>
          <w:szCs w:val="20"/>
        </w:rPr>
      </w:pPr>
    </w:p>
    <w:p w:rsidR="008E111D" w:rsidRDefault="008E111D" w:rsidP="00B3670B">
      <w:pPr>
        <w:pStyle w:val="CMD"/>
        <w:spacing w:line="228" w:lineRule="auto"/>
      </w:pPr>
      <w:r>
        <w:t>Attention : toutes les données sur le lecteur de disque non amovible</w:t>
      </w:r>
    </w:p>
    <w:p w:rsidR="008E111D" w:rsidRDefault="008E111D" w:rsidP="00B3670B">
      <w:pPr>
        <w:pStyle w:val="CMD"/>
        <w:spacing w:line="228" w:lineRule="auto"/>
      </w:pPr>
      <w:r>
        <w:t>W: seront perdues !</w:t>
      </w:r>
    </w:p>
    <w:p w:rsidR="008E111D" w:rsidRDefault="008E111D" w:rsidP="00B3670B">
      <w:pPr>
        <w:pStyle w:val="CMD"/>
        <w:spacing w:line="228" w:lineRule="auto"/>
      </w:pPr>
      <w:r>
        <w:t>Continuer le formatage (O/N) ? o</w:t>
      </w:r>
    </w:p>
    <w:p w:rsidR="008E111D" w:rsidRDefault="008E111D" w:rsidP="00B3670B">
      <w:pPr>
        <w:pStyle w:val="CMD"/>
        <w:spacing w:line="228" w:lineRule="auto"/>
      </w:pPr>
      <w:r>
        <w:t>Formatage de 500 0 Mo</w:t>
      </w:r>
    </w:p>
    <w:p w:rsidR="008E111D" w:rsidRDefault="008E111D" w:rsidP="00B3670B">
      <w:pPr>
        <w:pStyle w:val="CMD"/>
        <w:spacing w:line="228" w:lineRule="auto"/>
      </w:pPr>
      <w:r>
        <w:t>Initialisation de table d'allocation des fichiers (FAT) en cours...</w:t>
      </w:r>
    </w:p>
    <w:p w:rsidR="008E111D" w:rsidRDefault="008E111D" w:rsidP="00B3670B">
      <w:pPr>
        <w:pStyle w:val="CMD"/>
        <w:spacing w:line="228" w:lineRule="auto"/>
      </w:pPr>
      <w:r>
        <w:t xml:space="preserve">Nom du volume (11 caractères, Entrée pour ne rien mettre) ? </w:t>
      </w:r>
      <w:r w:rsidRPr="00316ACB">
        <w:rPr>
          <w:b/>
          <w:highlight w:val="yellow"/>
        </w:rPr>
        <w:t>NewVol</w:t>
      </w:r>
    </w:p>
    <w:p w:rsidR="008E111D" w:rsidRDefault="008E111D" w:rsidP="00B3670B">
      <w:pPr>
        <w:pStyle w:val="CMD"/>
        <w:spacing w:line="228" w:lineRule="auto"/>
      </w:pPr>
      <w:r>
        <w:t>Formatage terminé.</w:t>
      </w:r>
    </w:p>
    <w:p w:rsidR="008E111D" w:rsidRDefault="008E111D" w:rsidP="00B3670B">
      <w:pPr>
        <w:pStyle w:val="CMD"/>
        <w:spacing w:line="228" w:lineRule="auto"/>
      </w:pPr>
      <w:r>
        <w:t xml:space="preserve">     496 Mo d'espace disque au total.</w:t>
      </w:r>
    </w:p>
    <w:p w:rsidR="008E111D" w:rsidRDefault="008E111D" w:rsidP="00B3670B">
      <w:pPr>
        <w:pStyle w:val="CMD"/>
        <w:spacing w:line="228" w:lineRule="auto"/>
      </w:pPr>
      <w:r>
        <w:t xml:space="preserve">     496 Mo sont disponibles.</w:t>
      </w:r>
    </w:p>
    <w:p w:rsidR="008E111D" w:rsidRPr="00B3670B" w:rsidRDefault="008E111D" w:rsidP="00B3670B">
      <w:pPr>
        <w:pStyle w:val="CMDOutput"/>
        <w:spacing w:line="228" w:lineRule="auto"/>
        <w:rPr>
          <w:sz w:val="15"/>
          <w:szCs w:val="20"/>
        </w:rPr>
      </w:pPr>
    </w:p>
    <w:p w:rsidR="008E111D" w:rsidRDefault="008E111D" w:rsidP="00B3670B">
      <w:pPr>
        <w:pStyle w:val="CMD"/>
        <w:spacing w:line="228" w:lineRule="auto"/>
      </w:pPr>
      <w:r>
        <w:lastRenderedPageBreak/>
        <w:t xml:space="preserve">        4 096 octets dans chaque unité d'allocation.</w:t>
      </w:r>
    </w:p>
    <w:p w:rsidR="008E111D" w:rsidRDefault="008E111D" w:rsidP="00B3670B">
      <w:pPr>
        <w:pStyle w:val="CMD"/>
        <w:spacing w:line="228" w:lineRule="auto"/>
      </w:pPr>
      <w:r>
        <w:t xml:space="preserve">      126 975 unités d'allocation disponibles sur le disque.</w:t>
      </w:r>
    </w:p>
    <w:p w:rsidR="008E111D" w:rsidRPr="00B3670B" w:rsidRDefault="008E111D" w:rsidP="00B3670B">
      <w:pPr>
        <w:pStyle w:val="CMDOutput"/>
        <w:spacing w:line="228" w:lineRule="auto"/>
        <w:rPr>
          <w:sz w:val="15"/>
          <w:szCs w:val="20"/>
        </w:rPr>
      </w:pPr>
    </w:p>
    <w:p w:rsidR="008E111D" w:rsidRDefault="008E111D" w:rsidP="00B3670B">
      <w:pPr>
        <w:pStyle w:val="CMD"/>
        <w:spacing w:line="228" w:lineRule="auto"/>
      </w:pPr>
      <w:r>
        <w:t xml:space="preserve">           32 bits dans chaque entrée FAT.</w:t>
      </w:r>
    </w:p>
    <w:p w:rsidR="008E111D" w:rsidRPr="00B3670B" w:rsidRDefault="008E111D" w:rsidP="00B3670B">
      <w:pPr>
        <w:pStyle w:val="CMDOutput"/>
        <w:spacing w:line="228" w:lineRule="auto"/>
        <w:rPr>
          <w:sz w:val="15"/>
          <w:szCs w:val="20"/>
        </w:rPr>
      </w:pPr>
    </w:p>
    <w:p w:rsidR="008E111D" w:rsidRDefault="008E111D" w:rsidP="00B3670B">
      <w:pPr>
        <w:pStyle w:val="CMD"/>
        <w:spacing w:line="228" w:lineRule="auto"/>
      </w:pPr>
      <w:r>
        <w:t>Le numéro de série du volume est 90C2-A65F</w:t>
      </w:r>
    </w:p>
    <w:p w:rsidR="008E111D" w:rsidRDefault="008E111D" w:rsidP="008E111D">
      <w:pPr>
        <w:pStyle w:val="SubStepAlpha"/>
      </w:pPr>
      <w:r>
        <w:t>Accédez au nouveau lecteur W:, puis créez des dossiers et des fichiers, si vous le souhaitez.</w:t>
      </w:r>
    </w:p>
    <w:p w:rsidR="008E111D" w:rsidRDefault="008E111D" w:rsidP="008E111D">
      <w:pPr>
        <w:pStyle w:val="2"/>
      </w:pPr>
      <w:r>
        <w:t>Nettoyage</w:t>
      </w:r>
    </w:p>
    <w:p w:rsidR="008E111D" w:rsidRDefault="008E111D" w:rsidP="008E111D">
      <w:pPr>
        <w:pStyle w:val="BodyTextL25"/>
      </w:pPr>
      <w:r>
        <w:t>Après avoir vérifié que la nouvelle partition fonctionne, vous allez supprimer le volume que vous venez de créer afin d'ajouter de l'espace libre à la deuxième partition d'origine.</w:t>
      </w:r>
    </w:p>
    <w:p w:rsidR="008E111D" w:rsidRDefault="008E111D" w:rsidP="008E111D">
      <w:pPr>
        <w:pStyle w:val="SubStepAlpha"/>
      </w:pPr>
      <w:r>
        <w:t xml:space="preserve">À l'invite de commandes avec privilèges élevés, saisissez </w:t>
      </w:r>
      <w:r>
        <w:rPr>
          <w:b/>
        </w:rPr>
        <w:t>diskpart</w:t>
      </w:r>
      <w:r>
        <w:t xml:space="preserve"> pour revenir à l'utilitaire DiskPart.</w:t>
      </w:r>
    </w:p>
    <w:p w:rsidR="008E111D" w:rsidRDefault="008E111D" w:rsidP="008E111D">
      <w:pPr>
        <w:pStyle w:val="SubStepAlpha"/>
      </w:pPr>
      <w:r>
        <w:t xml:space="preserve">Répertoriez tous les disques de l'ordinateur à l'aide de la commande </w:t>
      </w:r>
      <w:r>
        <w:rPr>
          <w:b/>
        </w:rPr>
        <w:t>list disk</w:t>
      </w:r>
      <w:r>
        <w:t>.</w:t>
      </w:r>
    </w:p>
    <w:p w:rsidR="008E111D" w:rsidRDefault="008E111D" w:rsidP="008E111D">
      <w:pPr>
        <w:pStyle w:val="CMD"/>
      </w:pPr>
      <w:r>
        <w:t xml:space="preserve">DISKPART&gt; </w:t>
      </w:r>
      <w:r w:rsidRPr="00316ACB">
        <w:rPr>
          <w:b/>
        </w:rPr>
        <w:t>list disk</w:t>
      </w:r>
    </w:p>
    <w:p w:rsidR="008E111D" w:rsidRDefault="008E111D" w:rsidP="008E111D">
      <w:pPr>
        <w:pStyle w:val="CMDOutput"/>
      </w:pPr>
    </w:p>
    <w:p w:rsidR="008E111D" w:rsidRDefault="008E111D" w:rsidP="008E111D">
      <w:pPr>
        <w:pStyle w:val="CMDOutput"/>
      </w:pPr>
      <w:r>
        <w:t xml:space="preserve">  Nº disque Statut </w:t>
      </w:r>
      <w:r w:rsidR="00B3670B">
        <w:t xml:space="preserve">        </w:t>
      </w:r>
      <w:r>
        <w:t>Taille</w:t>
      </w:r>
      <w:r w:rsidR="00B3670B">
        <w:t xml:space="preserve">  </w:t>
      </w:r>
      <w:r>
        <w:t xml:space="preserve"> Libre </w:t>
      </w:r>
      <w:r w:rsidR="00B3670B">
        <w:t xml:space="preserve">   </w:t>
      </w:r>
      <w:r>
        <w:t>Dyn</w:t>
      </w:r>
      <w:r w:rsidR="00B3670B">
        <w:t xml:space="preserve"> </w:t>
      </w:r>
      <w:r>
        <w:t xml:space="preserve"> Gpt</w:t>
      </w:r>
    </w:p>
    <w:p w:rsidR="008E111D" w:rsidRDefault="008E111D" w:rsidP="008E111D">
      <w:pPr>
        <w:pStyle w:val="CMDOutput"/>
      </w:pPr>
      <w:r>
        <w:t xml:space="preserve">  -------- </w:t>
      </w:r>
      <w:r w:rsidR="00B3670B">
        <w:t xml:space="preserve"> </w:t>
      </w:r>
      <w:r>
        <w:t>-------------</w:t>
      </w:r>
      <w:r w:rsidR="00B3670B">
        <w:t xml:space="preserve"> </w:t>
      </w:r>
      <w:r>
        <w:t xml:space="preserve"> -------</w:t>
      </w:r>
      <w:r w:rsidR="00B3670B">
        <w:t xml:space="preserve"> </w:t>
      </w:r>
      <w:r>
        <w:t xml:space="preserve"> -------</w:t>
      </w:r>
      <w:r w:rsidR="00B3670B">
        <w:t xml:space="preserve"> </w:t>
      </w:r>
      <w:r>
        <w:t xml:space="preserve"> ---</w:t>
      </w:r>
      <w:r w:rsidR="00B3670B">
        <w:t xml:space="preserve"> </w:t>
      </w:r>
      <w:r>
        <w:t xml:space="preserve"> ---</w:t>
      </w:r>
    </w:p>
    <w:p w:rsidR="008E111D" w:rsidRDefault="008E111D" w:rsidP="008E111D">
      <w:pPr>
        <w:pStyle w:val="CMDOutput"/>
      </w:pPr>
      <w:r>
        <w:t xml:space="preserve">  Disque 0 </w:t>
      </w:r>
      <w:r w:rsidR="00B3670B">
        <w:t xml:space="preserve"> </w:t>
      </w:r>
      <w:r>
        <w:t xml:space="preserve">En ligne </w:t>
      </w:r>
      <w:r w:rsidR="00B3670B">
        <w:t xml:space="preserve">        </w:t>
      </w:r>
      <w:r>
        <w:t xml:space="preserve">50 Go </w:t>
      </w:r>
      <w:r w:rsidR="00B3670B">
        <w:t xml:space="preserve">     </w:t>
      </w:r>
      <w:r>
        <w:t>0 B</w:t>
      </w:r>
    </w:p>
    <w:p w:rsidR="008E111D" w:rsidRDefault="008E111D" w:rsidP="008E111D">
      <w:pPr>
        <w:pStyle w:val="CMDOutput"/>
      </w:pPr>
      <w:r>
        <w:t xml:space="preserve">  Disque 1 </w:t>
      </w:r>
      <w:r w:rsidR="00B3670B">
        <w:t xml:space="preserve"> </w:t>
      </w:r>
      <w:r>
        <w:t xml:space="preserve">En ligne </w:t>
      </w:r>
      <w:r w:rsidR="00B3670B">
        <w:t xml:space="preserve">     </w:t>
      </w:r>
      <w:r>
        <w:t>5 120 Mo 1 024 Ko</w:t>
      </w:r>
    </w:p>
    <w:p w:rsidR="008E111D" w:rsidRDefault="008E111D" w:rsidP="008E111D">
      <w:pPr>
        <w:pStyle w:val="SubStepAlpha"/>
      </w:pPr>
      <w:r>
        <w:t>Sélectionnez le disque approprié qui contient le volume que vous venez de créer.</w:t>
      </w:r>
    </w:p>
    <w:p w:rsidR="008E111D" w:rsidRDefault="008E111D" w:rsidP="008E111D">
      <w:pPr>
        <w:pStyle w:val="CMD"/>
      </w:pPr>
      <w:r>
        <w:t xml:space="preserve">DISKPART&gt; </w:t>
      </w:r>
      <w:r w:rsidRPr="00316ACB">
        <w:rPr>
          <w:b/>
        </w:rPr>
        <w:t>select disk 0</w:t>
      </w:r>
    </w:p>
    <w:p w:rsidR="008E111D" w:rsidRDefault="008E111D" w:rsidP="008E111D">
      <w:pPr>
        <w:pStyle w:val="CMDOutput"/>
      </w:pPr>
    </w:p>
    <w:p w:rsidR="008E111D" w:rsidRDefault="008E111D" w:rsidP="008E111D">
      <w:pPr>
        <w:pStyle w:val="CMDOutput"/>
      </w:pPr>
      <w:r>
        <w:t>Le disque 0 est maintenant le disque sélectionné.</w:t>
      </w:r>
    </w:p>
    <w:p w:rsidR="008E111D" w:rsidRDefault="008E111D" w:rsidP="008E111D">
      <w:pPr>
        <w:pStyle w:val="SubStepAlpha"/>
      </w:pPr>
      <w:r>
        <w:t xml:space="preserve">Répertoriez tous les volumes de l'ordinateur à l'aide de la commande </w:t>
      </w:r>
      <w:r>
        <w:rPr>
          <w:b/>
        </w:rPr>
        <w:t>list volume</w:t>
      </w:r>
      <w:r>
        <w:t>.</w:t>
      </w:r>
    </w:p>
    <w:p w:rsidR="008E111D" w:rsidRDefault="008E111D" w:rsidP="008E111D">
      <w:pPr>
        <w:pStyle w:val="CMD"/>
      </w:pPr>
      <w:r>
        <w:t xml:space="preserve">DISKPART&gt; </w:t>
      </w:r>
      <w:r w:rsidRPr="009962C5">
        <w:rPr>
          <w:b/>
        </w:rPr>
        <w:t>list volume</w:t>
      </w:r>
    </w:p>
    <w:p w:rsidR="008E111D" w:rsidRDefault="008E111D" w:rsidP="008E111D">
      <w:pPr>
        <w:pStyle w:val="CMDOutput"/>
      </w:pPr>
    </w:p>
    <w:p w:rsidR="008E111D" w:rsidRDefault="008E111D" w:rsidP="008E111D">
      <w:pPr>
        <w:pStyle w:val="CMDOutput"/>
      </w:pPr>
      <w:r>
        <w:t xml:space="preserve">  Nº volume </w:t>
      </w:r>
      <w:r w:rsidR="00B3670B">
        <w:t xml:space="preserve">  </w:t>
      </w:r>
      <w:r>
        <w:t>Ltr</w:t>
      </w:r>
      <w:r w:rsidR="00B3670B">
        <w:t xml:space="preserve"> </w:t>
      </w:r>
      <w:r>
        <w:t xml:space="preserve"> Nom </w:t>
      </w:r>
      <w:r w:rsidR="00B3670B">
        <w:t xml:space="preserve">                    </w:t>
      </w:r>
      <w:r w:rsidR="00AB14C7">
        <w:t xml:space="preserve"> </w:t>
      </w:r>
      <w:r w:rsidR="00B3670B">
        <w:t xml:space="preserve"> </w:t>
      </w:r>
      <w:r>
        <w:t xml:space="preserve">Fs </w:t>
      </w:r>
      <w:r w:rsidR="00B3670B">
        <w:t xml:space="preserve">    </w:t>
      </w:r>
      <w:r>
        <w:t>Type</w:t>
      </w:r>
      <w:r w:rsidR="00B3670B">
        <w:t xml:space="preserve">       </w:t>
      </w:r>
      <w:r>
        <w:t xml:space="preserve"> Taille </w:t>
      </w:r>
      <w:r w:rsidR="00B3670B">
        <w:t xml:space="preserve"> </w:t>
      </w:r>
      <w:r w:rsidR="00AB14C7">
        <w:t xml:space="preserve"> </w:t>
      </w:r>
      <w:r w:rsidR="00B3670B">
        <w:t xml:space="preserve"> </w:t>
      </w:r>
      <w:r>
        <w:t>Statut</w:t>
      </w:r>
      <w:r w:rsidR="00B3670B">
        <w:t xml:space="preserve">  </w:t>
      </w:r>
      <w:r w:rsidR="00A018B2">
        <w:t xml:space="preserve"> </w:t>
      </w:r>
      <w:r w:rsidR="00B3670B">
        <w:t xml:space="preserve"> </w:t>
      </w:r>
      <w:r>
        <w:t xml:space="preserve"> Info</w:t>
      </w:r>
    </w:p>
    <w:p w:rsidR="008E111D" w:rsidRDefault="008E111D" w:rsidP="00333620">
      <w:pPr>
        <w:pStyle w:val="CMDOutput"/>
        <w:tabs>
          <w:tab w:val="left" w:pos="7655"/>
        </w:tabs>
        <w:ind w:rightChars="-57" w:right="-125"/>
      </w:pPr>
      <w:r>
        <w:t xml:space="preserve">  ----------</w:t>
      </w:r>
      <w:r w:rsidR="00B3670B">
        <w:t xml:space="preserve"> </w:t>
      </w:r>
      <w:r>
        <w:t xml:space="preserve"> ---</w:t>
      </w:r>
      <w:r w:rsidR="00B3670B">
        <w:t xml:space="preserve"> </w:t>
      </w:r>
      <w:r>
        <w:t xml:space="preserve"> --------</w:t>
      </w:r>
      <w:r w:rsidR="00AB14C7">
        <w:t>---------</w:t>
      </w:r>
      <w:r w:rsidR="00AB14C7">
        <w:t>----</w:t>
      </w:r>
      <w:r>
        <w:t>---</w:t>
      </w:r>
      <w:r w:rsidR="00B3670B">
        <w:t xml:space="preserve">  </w:t>
      </w:r>
      <w:r>
        <w:t>-----</w:t>
      </w:r>
      <w:r w:rsidR="00B3670B">
        <w:t xml:space="preserve"> </w:t>
      </w:r>
      <w:r>
        <w:t xml:space="preserve"> ----------</w:t>
      </w:r>
      <w:r w:rsidR="00B3670B">
        <w:t xml:space="preserve"> </w:t>
      </w:r>
      <w:r>
        <w:t xml:space="preserve"> </w:t>
      </w:r>
      <w:r w:rsidR="00AB14C7">
        <w:t>-</w:t>
      </w:r>
      <w:r>
        <w:t>-------</w:t>
      </w:r>
      <w:r w:rsidR="00B3670B">
        <w:t xml:space="preserve"> </w:t>
      </w:r>
      <w:r>
        <w:t xml:space="preserve"> -------</w:t>
      </w:r>
      <w:r w:rsidR="00AB14C7">
        <w:t>---</w:t>
      </w:r>
      <w:r>
        <w:t>--</w:t>
      </w:r>
      <w:r w:rsidR="00333620">
        <w:t>-</w:t>
      </w:r>
      <w:r w:rsidR="00B3670B">
        <w:t xml:space="preserve"> </w:t>
      </w:r>
      <w:r>
        <w:t xml:space="preserve"> --------</w:t>
      </w:r>
    </w:p>
    <w:p w:rsidR="008E111D" w:rsidRDefault="008E111D" w:rsidP="00AB14C7">
      <w:pPr>
        <w:pStyle w:val="CMDOutput"/>
        <w:ind w:rightChars="-121" w:right="-266"/>
      </w:pPr>
      <w:r>
        <w:t xml:space="preserve">  Volume 0 </w:t>
      </w:r>
      <w:r w:rsidR="00B3670B">
        <w:t xml:space="preserve">    </w:t>
      </w:r>
      <w:r>
        <w:t xml:space="preserve">E </w:t>
      </w:r>
      <w:r w:rsidR="00B3670B">
        <w:t xml:space="preserve">  </w:t>
      </w:r>
      <w:r>
        <w:t xml:space="preserve">CD-ROM </w:t>
      </w:r>
      <w:r w:rsidR="00B3670B">
        <w:t xml:space="preserve">                                      </w:t>
      </w:r>
      <w:r w:rsidR="00AB14C7">
        <w:t xml:space="preserve">  </w:t>
      </w:r>
      <w:r w:rsidR="00B3670B">
        <w:t xml:space="preserve">   </w:t>
      </w:r>
      <w:r>
        <w:t xml:space="preserve">0 B </w:t>
      </w:r>
      <w:r w:rsidR="00B3670B">
        <w:t xml:space="preserve"> </w:t>
      </w:r>
      <w:r>
        <w:t>Aucun support</w:t>
      </w:r>
    </w:p>
    <w:p w:rsidR="008E111D" w:rsidRDefault="008E111D" w:rsidP="008E111D">
      <w:pPr>
        <w:pStyle w:val="CMDOutput"/>
      </w:pPr>
      <w:r>
        <w:t xml:space="preserve">  Volume 1 </w:t>
      </w:r>
      <w:r w:rsidR="00B3670B">
        <w:t xml:space="preserve">        </w:t>
      </w:r>
      <w:r>
        <w:t xml:space="preserve">Réinitialisation système </w:t>
      </w:r>
      <w:r w:rsidR="00AB14C7">
        <w:t xml:space="preserve"> </w:t>
      </w:r>
      <w:r>
        <w:t xml:space="preserve">NTFS </w:t>
      </w:r>
      <w:r w:rsidR="00B3670B">
        <w:t xml:space="preserve">  </w:t>
      </w:r>
      <w:r>
        <w:t xml:space="preserve">Partition </w:t>
      </w:r>
      <w:r w:rsidR="00B3670B">
        <w:t xml:space="preserve">  </w:t>
      </w:r>
      <w:r w:rsidR="00AB14C7">
        <w:t xml:space="preserve"> </w:t>
      </w:r>
      <w:r w:rsidR="00B3670B">
        <w:t xml:space="preserve"> </w:t>
      </w:r>
      <w:r>
        <w:t xml:space="preserve">549 Mo </w:t>
      </w:r>
      <w:r w:rsidR="00B3670B">
        <w:t xml:space="preserve"> </w:t>
      </w:r>
      <w:r>
        <w:t xml:space="preserve">Sain </w:t>
      </w:r>
      <w:r w:rsidR="00B3670B">
        <w:t xml:space="preserve">   </w:t>
      </w:r>
      <w:r>
        <w:t>Système</w:t>
      </w:r>
    </w:p>
    <w:p w:rsidR="008E111D" w:rsidRDefault="008E111D" w:rsidP="008E111D">
      <w:pPr>
        <w:pStyle w:val="CMDOutput"/>
      </w:pPr>
      <w:r>
        <w:t xml:space="preserve">  Volume 2 </w:t>
      </w:r>
      <w:r w:rsidR="00B3670B">
        <w:t xml:space="preserve">    </w:t>
      </w:r>
      <w:r>
        <w:t xml:space="preserve">C </w:t>
      </w:r>
      <w:r w:rsidR="00B3670B">
        <w:t xml:space="preserve">                          </w:t>
      </w:r>
      <w:r w:rsidR="00AB14C7">
        <w:t xml:space="preserve"> </w:t>
      </w:r>
      <w:r w:rsidR="00B3670B">
        <w:t xml:space="preserve"> </w:t>
      </w:r>
      <w:r>
        <w:t xml:space="preserve">NTFS </w:t>
      </w:r>
      <w:r w:rsidR="00B3670B">
        <w:t xml:space="preserve">  </w:t>
      </w:r>
      <w:r>
        <w:t xml:space="preserve">Partition </w:t>
      </w:r>
      <w:r w:rsidR="00B3670B">
        <w:t xml:space="preserve"> </w:t>
      </w:r>
      <w:r w:rsidR="00AB14C7">
        <w:t xml:space="preserve"> </w:t>
      </w:r>
      <w:r w:rsidR="00B3670B">
        <w:t xml:space="preserve">   </w:t>
      </w:r>
      <w:r>
        <w:t xml:space="preserve">47 Go </w:t>
      </w:r>
      <w:r w:rsidR="00B3670B">
        <w:t xml:space="preserve"> </w:t>
      </w:r>
      <w:r>
        <w:t xml:space="preserve">Sain </w:t>
      </w:r>
      <w:r w:rsidR="00B3670B">
        <w:t xml:space="preserve"> </w:t>
      </w:r>
      <w:r>
        <w:t>Démarrage</w:t>
      </w:r>
    </w:p>
    <w:p w:rsidR="008E111D" w:rsidRDefault="008E111D" w:rsidP="008E111D">
      <w:pPr>
        <w:pStyle w:val="CMDOutput"/>
      </w:pPr>
      <w:r>
        <w:t xml:space="preserve">  Volume 3 </w:t>
      </w:r>
      <w:r w:rsidR="00B3670B">
        <w:t xml:space="preserve">    </w:t>
      </w:r>
      <w:r>
        <w:t xml:space="preserve">I </w:t>
      </w:r>
      <w:r w:rsidR="00B3670B">
        <w:t xml:space="preserve">  </w:t>
      </w:r>
      <w:r>
        <w:t xml:space="preserve">ITE </w:t>
      </w:r>
      <w:r w:rsidR="00B3670B">
        <w:t xml:space="preserve">                    </w:t>
      </w:r>
      <w:r w:rsidR="00AB14C7">
        <w:t xml:space="preserve"> </w:t>
      </w:r>
      <w:r w:rsidR="00B3670B">
        <w:t xml:space="preserve"> </w:t>
      </w:r>
      <w:r>
        <w:t xml:space="preserve">NTFS </w:t>
      </w:r>
      <w:r w:rsidR="00B3670B">
        <w:t xml:space="preserve">  </w:t>
      </w:r>
      <w:r>
        <w:t xml:space="preserve">Partition </w:t>
      </w:r>
      <w:r w:rsidR="00AB14C7">
        <w:t xml:space="preserve"> </w:t>
      </w:r>
      <w:r w:rsidR="00B3670B">
        <w:t xml:space="preserve"> </w:t>
      </w:r>
      <w:r>
        <w:t xml:space="preserve">1 148 Mo </w:t>
      </w:r>
      <w:r w:rsidR="00B3670B">
        <w:t xml:space="preserve"> </w:t>
      </w:r>
      <w:r>
        <w:t>Sain</w:t>
      </w:r>
    </w:p>
    <w:p w:rsidR="008E111D" w:rsidRPr="00FF61C1" w:rsidRDefault="008E111D" w:rsidP="008E111D">
      <w:pPr>
        <w:pStyle w:val="CMDOutput"/>
      </w:pPr>
      <w:r>
        <w:rPr>
          <w:highlight w:val="yellow"/>
        </w:rPr>
        <w:t xml:space="preserve">  Volume 4</w:t>
      </w:r>
      <w:r w:rsidR="00B3670B">
        <w:rPr>
          <w:highlight w:val="yellow"/>
        </w:rPr>
        <w:t xml:space="preserve">    </w:t>
      </w:r>
      <w:r>
        <w:rPr>
          <w:highlight w:val="yellow"/>
        </w:rPr>
        <w:t xml:space="preserve"> W </w:t>
      </w:r>
      <w:r w:rsidR="00B3670B">
        <w:rPr>
          <w:highlight w:val="yellow"/>
        </w:rPr>
        <w:t xml:space="preserve">  </w:t>
      </w:r>
      <w:r>
        <w:rPr>
          <w:highlight w:val="yellow"/>
        </w:rPr>
        <w:t xml:space="preserve">NEWVOL </w:t>
      </w:r>
      <w:r w:rsidR="00B3670B">
        <w:rPr>
          <w:highlight w:val="yellow"/>
        </w:rPr>
        <w:t xml:space="preserve">                </w:t>
      </w:r>
      <w:r w:rsidR="00AB14C7">
        <w:rPr>
          <w:highlight w:val="yellow"/>
        </w:rPr>
        <w:t xml:space="preserve"> </w:t>
      </w:r>
      <w:r w:rsidR="00B3670B">
        <w:rPr>
          <w:highlight w:val="yellow"/>
        </w:rPr>
        <w:t xml:space="preserve">  </w:t>
      </w:r>
      <w:r>
        <w:rPr>
          <w:highlight w:val="yellow"/>
        </w:rPr>
        <w:t xml:space="preserve">FAT32 </w:t>
      </w:r>
      <w:r w:rsidR="00B3670B">
        <w:rPr>
          <w:highlight w:val="yellow"/>
        </w:rPr>
        <w:t xml:space="preserve"> </w:t>
      </w:r>
      <w:r>
        <w:rPr>
          <w:highlight w:val="yellow"/>
        </w:rPr>
        <w:t xml:space="preserve">Partition </w:t>
      </w:r>
      <w:r w:rsidR="00AB14C7">
        <w:rPr>
          <w:highlight w:val="yellow"/>
        </w:rPr>
        <w:t xml:space="preserve"> </w:t>
      </w:r>
      <w:r w:rsidR="00B3670B">
        <w:rPr>
          <w:highlight w:val="yellow"/>
        </w:rPr>
        <w:t xml:space="preserve">   </w:t>
      </w:r>
      <w:r>
        <w:rPr>
          <w:highlight w:val="yellow"/>
        </w:rPr>
        <w:t>500 Mo</w:t>
      </w:r>
      <w:r w:rsidR="00B3670B">
        <w:rPr>
          <w:highlight w:val="yellow"/>
        </w:rPr>
        <w:t xml:space="preserve"> </w:t>
      </w:r>
      <w:r>
        <w:rPr>
          <w:highlight w:val="yellow"/>
        </w:rPr>
        <w:t xml:space="preserve"> Sain</w:t>
      </w:r>
    </w:p>
    <w:p w:rsidR="008E111D" w:rsidRPr="00FF61C1" w:rsidRDefault="008E111D" w:rsidP="008E111D">
      <w:pPr>
        <w:pStyle w:val="CMDOutput"/>
        <w:rPr>
          <w:rFonts w:ascii="Arial" w:hAnsi="Arial"/>
          <w:sz w:val="20"/>
        </w:rPr>
      </w:pPr>
      <w:r>
        <w:t xml:space="preserve">  Volume 5 </w:t>
      </w:r>
      <w:r w:rsidR="00B3670B">
        <w:t xml:space="preserve">    </w:t>
      </w:r>
      <w:r>
        <w:t xml:space="preserve">D </w:t>
      </w:r>
      <w:r w:rsidR="00B3670B">
        <w:t xml:space="preserve">  </w:t>
      </w:r>
      <w:r>
        <w:t xml:space="preserve">SecondDisk </w:t>
      </w:r>
      <w:r w:rsidR="00B3670B">
        <w:t xml:space="preserve">           </w:t>
      </w:r>
      <w:r w:rsidR="00AB14C7">
        <w:t xml:space="preserve"> </w:t>
      </w:r>
      <w:r w:rsidR="00B3670B">
        <w:t xml:space="preserve">   </w:t>
      </w:r>
      <w:r>
        <w:t xml:space="preserve">NTFS </w:t>
      </w:r>
      <w:r w:rsidR="00B3670B">
        <w:t xml:space="preserve">  </w:t>
      </w:r>
      <w:r>
        <w:t xml:space="preserve">Partition </w:t>
      </w:r>
      <w:r w:rsidR="00AB14C7">
        <w:t xml:space="preserve"> </w:t>
      </w:r>
      <w:r w:rsidR="00B3670B">
        <w:t xml:space="preserve"> </w:t>
      </w:r>
      <w:r>
        <w:t>5 117 Mo</w:t>
      </w:r>
      <w:r w:rsidR="00B3670B">
        <w:t xml:space="preserve"> </w:t>
      </w:r>
      <w:r>
        <w:t xml:space="preserve"> Sain</w:t>
      </w:r>
    </w:p>
    <w:p w:rsidR="008E111D" w:rsidRDefault="008E111D" w:rsidP="008E111D">
      <w:pPr>
        <w:pStyle w:val="SubStepAlpha"/>
      </w:pPr>
      <w:r>
        <w:t>Sélectionnez le volume à supprimer.</w:t>
      </w:r>
    </w:p>
    <w:p w:rsidR="008E111D" w:rsidRDefault="008E111D" w:rsidP="008E111D">
      <w:pPr>
        <w:pStyle w:val="CMD"/>
      </w:pPr>
      <w:r>
        <w:t xml:space="preserve">DISKPART&gt; </w:t>
      </w:r>
      <w:r>
        <w:rPr>
          <w:b/>
        </w:rPr>
        <w:t>select volume 4</w:t>
      </w:r>
    </w:p>
    <w:p w:rsidR="008E111D" w:rsidRDefault="008E111D" w:rsidP="008E111D">
      <w:pPr>
        <w:pStyle w:val="CMD"/>
      </w:pPr>
    </w:p>
    <w:p w:rsidR="008E111D" w:rsidRDefault="008E111D" w:rsidP="008E111D">
      <w:pPr>
        <w:pStyle w:val="CMDOutput"/>
      </w:pPr>
      <w:r>
        <w:t>Le volume 4 est le volume sélectionné.</w:t>
      </w:r>
    </w:p>
    <w:p w:rsidR="008E111D" w:rsidRDefault="008E111D" w:rsidP="008E111D">
      <w:pPr>
        <w:pStyle w:val="SubStepAlpha"/>
      </w:pPr>
      <w:r>
        <w:t xml:space="preserve">Supprimez le volume à l'aide de la commande </w:t>
      </w:r>
      <w:r>
        <w:rPr>
          <w:b/>
        </w:rPr>
        <w:t>delete volume</w:t>
      </w:r>
      <w:r>
        <w:t>.</w:t>
      </w:r>
    </w:p>
    <w:p w:rsidR="008E111D" w:rsidRDefault="008E111D" w:rsidP="008E111D">
      <w:pPr>
        <w:pStyle w:val="CMD"/>
      </w:pPr>
      <w:r>
        <w:t xml:space="preserve">DISKPART&gt; </w:t>
      </w:r>
      <w:r w:rsidRPr="009962C5">
        <w:rPr>
          <w:b/>
        </w:rPr>
        <w:t>delete volume</w:t>
      </w:r>
    </w:p>
    <w:p w:rsidR="008E111D" w:rsidRDefault="008E111D" w:rsidP="008E111D">
      <w:pPr>
        <w:pStyle w:val="CMD"/>
      </w:pPr>
    </w:p>
    <w:p w:rsidR="008E111D" w:rsidRDefault="008E111D" w:rsidP="008E111D">
      <w:pPr>
        <w:pStyle w:val="CMDOutput"/>
      </w:pPr>
      <w:r>
        <w:t>DiskPart a correctement supprimé le volume.</w:t>
      </w:r>
    </w:p>
    <w:p w:rsidR="008E111D" w:rsidRDefault="008E111D" w:rsidP="008E111D">
      <w:pPr>
        <w:pStyle w:val="SubStepAlpha"/>
      </w:pPr>
      <w:r>
        <w:lastRenderedPageBreak/>
        <w:t xml:space="preserve">Vérifiez que le volume a été supprimé à l'aide de la commande </w:t>
      </w:r>
      <w:r>
        <w:rPr>
          <w:b/>
        </w:rPr>
        <w:t>list volume</w:t>
      </w:r>
      <w:r>
        <w:t>.</w:t>
      </w:r>
    </w:p>
    <w:p w:rsidR="008E111D" w:rsidRDefault="008E111D" w:rsidP="008E111D">
      <w:pPr>
        <w:pStyle w:val="CMD"/>
      </w:pPr>
      <w:r>
        <w:t xml:space="preserve">DISKPART&gt; </w:t>
      </w:r>
      <w:r w:rsidRPr="009962C5">
        <w:rPr>
          <w:b/>
        </w:rPr>
        <w:t>list volume</w:t>
      </w:r>
    </w:p>
    <w:p w:rsidR="008E111D" w:rsidRDefault="008E111D" w:rsidP="008E111D">
      <w:pPr>
        <w:pStyle w:val="CMDOutput"/>
      </w:pPr>
    </w:p>
    <w:p w:rsidR="008E111D" w:rsidRDefault="008E111D" w:rsidP="00333620">
      <w:pPr>
        <w:pStyle w:val="CMDOutput"/>
      </w:pPr>
      <w:r>
        <w:t xml:space="preserve">  Nº volume </w:t>
      </w:r>
      <w:r w:rsidR="00A018B2">
        <w:t xml:space="preserve">  </w:t>
      </w:r>
      <w:r>
        <w:t xml:space="preserve">Ltr </w:t>
      </w:r>
      <w:r w:rsidR="00A018B2">
        <w:t xml:space="preserve"> </w:t>
      </w:r>
      <w:r>
        <w:t xml:space="preserve">Nom </w:t>
      </w:r>
      <w:r w:rsidR="00A018B2">
        <w:t xml:space="preserve">                   </w:t>
      </w:r>
      <w:r w:rsidR="00A47CE4">
        <w:t xml:space="preserve"> </w:t>
      </w:r>
      <w:r w:rsidR="00A018B2">
        <w:t xml:space="preserve">  </w:t>
      </w:r>
      <w:r>
        <w:t xml:space="preserve">Fs </w:t>
      </w:r>
      <w:r w:rsidR="00A018B2">
        <w:t xml:space="preserve">   </w:t>
      </w:r>
      <w:r>
        <w:t xml:space="preserve">Type </w:t>
      </w:r>
      <w:r w:rsidR="00A018B2">
        <w:t xml:space="preserve">        </w:t>
      </w:r>
      <w:r>
        <w:t xml:space="preserve">Taille </w:t>
      </w:r>
      <w:r w:rsidR="00A47CE4">
        <w:t xml:space="preserve"> </w:t>
      </w:r>
      <w:r w:rsidR="00A018B2">
        <w:t xml:space="preserve">  </w:t>
      </w:r>
      <w:r>
        <w:t xml:space="preserve">Statut </w:t>
      </w:r>
      <w:r w:rsidR="00A018B2">
        <w:t xml:space="preserve">    </w:t>
      </w:r>
      <w:r>
        <w:t>Info</w:t>
      </w:r>
    </w:p>
    <w:p w:rsidR="008E111D" w:rsidRDefault="008E111D" w:rsidP="00333620">
      <w:pPr>
        <w:pStyle w:val="CMDOutput"/>
        <w:tabs>
          <w:tab w:val="left" w:pos="7655"/>
          <w:tab w:val="left" w:pos="7797"/>
        </w:tabs>
        <w:ind w:rightChars="-57" w:right="-125"/>
      </w:pPr>
      <w:r>
        <w:t xml:space="preserve">  ----------</w:t>
      </w:r>
      <w:r w:rsidR="00A018B2">
        <w:t xml:space="preserve"> </w:t>
      </w:r>
      <w:r>
        <w:t xml:space="preserve"> --- </w:t>
      </w:r>
      <w:r w:rsidR="00A018B2">
        <w:t xml:space="preserve"> </w:t>
      </w:r>
      <w:r>
        <w:t>-----------</w:t>
      </w:r>
      <w:r w:rsidR="00A47CE4">
        <w:t>-------</w:t>
      </w:r>
      <w:r w:rsidR="00A47CE4">
        <w:t>------</w:t>
      </w:r>
      <w:r w:rsidR="00A018B2">
        <w:t xml:space="preserve">  </w:t>
      </w:r>
      <w:r>
        <w:t>-----</w:t>
      </w:r>
      <w:r w:rsidR="00A018B2">
        <w:t xml:space="preserve"> </w:t>
      </w:r>
      <w:r>
        <w:t xml:space="preserve"> ----------</w:t>
      </w:r>
      <w:r w:rsidR="00A47CE4">
        <w:t xml:space="preserve"> </w:t>
      </w:r>
      <w:r w:rsidR="00A018B2">
        <w:t xml:space="preserve"> </w:t>
      </w:r>
      <w:r w:rsidR="00A47CE4">
        <w:t>-</w:t>
      </w:r>
      <w:r>
        <w:t>-------</w:t>
      </w:r>
      <w:r w:rsidR="00A018B2">
        <w:t xml:space="preserve"> </w:t>
      </w:r>
      <w:r>
        <w:t xml:space="preserve"> ------</w:t>
      </w:r>
      <w:r w:rsidR="00A47CE4">
        <w:t>---</w:t>
      </w:r>
      <w:r>
        <w:t>--</w:t>
      </w:r>
      <w:r w:rsidR="00333620">
        <w:t>-</w:t>
      </w:r>
      <w:r>
        <w:t>-</w:t>
      </w:r>
      <w:r w:rsidR="00A018B2">
        <w:t xml:space="preserve"> </w:t>
      </w:r>
      <w:r>
        <w:t xml:space="preserve"> --------</w:t>
      </w:r>
    </w:p>
    <w:p w:rsidR="008E111D" w:rsidRDefault="008E111D" w:rsidP="00A47CE4">
      <w:pPr>
        <w:pStyle w:val="CMDOutput"/>
        <w:ind w:rightChars="-121" w:right="-266"/>
      </w:pPr>
      <w:r>
        <w:t xml:space="preserve">  Volume 0 </w:t>
      </w:r>
      <w:r w:rsidR="00A018B2">
        <w:t xml:space="preserve">    </w:t>
      </w:r>
      <w:r>
        <w:t xml:space="preserve">E </w:t>
      </w:r>
      <w:r w:rsidR="00A018B2">
        <w:t xml:space="preserve">                                 </w:t>
      </w:r>
      <w:r w:rsidR="00A47CE4">
        <w:t xml:space="preserve"> </w:t>
      </w:r>
      <w:r w:rsidR="00A018B2">
        <w:t xml:space="preserve"> </w:t>
      </w:r>
      <w:r>
        <w:t xml:space="preserve">CD-ROM </w:t>
      </w:r>
      <w:r w:rsidR="00A018B2">
        <w:t xml:space="preserve">          </w:t>
      </w:r>
      <w:r>
        <w:t xml:space="preserve">0 B </w:t>
      </w:r>
      <w:r w:rsidR="00A018B2">
        <w:t xml:space="preserve"> </w:t>
      </w:r>
      <w:r>
        <w:t>Aucun support</w:t>
      </w:r>
    </w:p>
    <w:p w:rsidR="008E111D" w:rsidRDefault="008E111D" w:rsidP="008E111D">
      <w:pPr>
        <w:pStyle w:val="CMDOutput"/>
      </w:pPr>
      <w:r>
        <w:t xml:space="preserve">  Volume 1 </w:t>
      </w:r>
      <w:r w:rsidR="00A018B2">
        <w:t xml:space="preserve">        </w:t>
      </w:r>
      <w:r>
        <w:t xml:space="preserve">Réinitialisation système </w:t>
      </w:r>
      <w:r w:rsidR="00A47CE4">
        <w:t xml:space="preserve"> </w:t>
      </w:r>
      <w:r>
        <w:t>NTFS</w:t>
      </w:r>
      <w:r w:rsidR="00A018B2">
        <w:t xml:space="preserve">  </w:t>
      </w:r>
      <w:r>
        <w:t xml:space="preserve"> Partition </w:t>
      </w:r>
      <w:r w:rsidR="00A018B2">
        <w:t xml:space="preserve">    </w:t>
      </w:r>
      <w:r>
        <w:t xml:space="preserve">549 Mo </w:t>
      </w:r>
      <w:r w:rsidR="00A018B2">
        <w:t xml:space="preserve"> </w:t>
      </w:r>
      <w:r>
        <w:t xml:space="preserve">Sain </w:t>
      </w:r>
      <w:r w:rsidR="00A47CE4">
        <w:t xml:space="preserve"> </w:t>
      </w:r>
      <w:r>
        <w:t>Système</w:t>
      </w:r>
    </w:p>
    <w:p w:rsidR="008E111D" w:rsidRDefault="008E111D" w:rsidP="008E111D">
      <w:pPr>
        <w:pStyle w:val="CMDOutput"/>
      </w:pPr>
      <w:r>
        <w:t xml:space="preserve">  Volume 2 </w:t>
      </w:r>
      <w:r w:rsidR="00A018B2">
        <w:t xml:space="preserve">    </w:t>
      </w:r>
      <w:r>
        <w:t xml:space="preserve">C </w:t>
      </w:r>
      <w:r w:rsidR="00A018B2">
        <w:t xml:space="preserve">                         </w:t>
      </w:r>
      <w:r w:rsidR="00A47CE4">
        <w:t xml:space="preserve"> </w:t>
      </w:r>
      <w:r w:rsidR="00A018B2">
        <w:t xml:space="preserve">  </w:t>
      </w:r>
      <w:r>
        <w:t xml:space="preserve">NTFS </w:t>
      </w:r>
      <w:r w:rsidR="00A018B2">
        <w:t xml:space="preserve">  </w:t>
      </w:r>
      <w:r>
        <w:t xml:space="preserve">Partition </w:t>
      </w:r>
      <w:r w:rsidR="00A018B2">
        <w:t xml:space="preserve">     </w:t>
      </w:r>
      <w:r>
        <w:t>47 Go</w:t>
      </w:r>
      <w:r w:rsidR="00A018B2">
        <w:t xml:space="preserve"> </w:t>
      </w:r>
      <w:r>
        <w:t xml:space="preserve"> Sain Démarrage</w:t>
      </w:r>
    </w:p>
    <w:p w:rsidR="008E111D" w:rsidRDefault="008E111D" w:rsidP="008E111D">
      <w:pPr>
        <w:pStyle w:val="CMDOutput"/>
      </w:pPr>
      <w:r>
        <w:t xml:space="preserve">  Volume 3 </w:t>
      </w:r>
      <w:r w:rsidR="00A018B2">
        <w:t xml:space="preserve">    </w:t>
      </w:r>
      <w:r>
        <w:t>I</w:t>
      </w:r>
      <w:r w:rsidR="00A018B2">
        <w:t xml:space="preserve">  </w:t>
      </w:r>
      <w:r>
        <w:t xml:space="preserve"> ITE </w:t>
      </w:r>
      <w:r w:rsidR="00A018B2">
        <w:t xml:space="preserve">                   </w:t>
      </w:r>
      <w:r w:rsidR="00A47CE4">
        <w:t xml:space="preserve"> </w:t>
      </w:r>
      <w:r w:rsidR="00A018B2">
        <w:t xml:space="preserve">  </w:t>
      </w:r>
      <w:r>
        <w:t>NTFS</w:t>
      </w:r>
      <w:r w:rsidR="00A018B2">
        <w:t xml:space="preserve">  </w:t>
      </w:r>
      <w:r>
        <w:t xml:space="preserve"> Partition</w:t>
      </w:r>
      <w:r w:rsidR="00A018B2">
        <w:t xml:space="preserve">  </w:t>
      </w:r>
      <w:r>
        <w:t xml:space="preserve"> 1 148 Mo</w:t>
      </w:r>
      <w:r w:rsidR="00A018B2">
        <w:t xml:space="preserve"> </w:t>
      </w:r>
      <w:r>
        <w:t xml:space="preserve"> Sain</w:t>
      </w:r>
    </w:p>
    <w:p w:rsidR="008E111D" w:rsidRDefault="008E111D" w:rsidP="008E111D">
      <w:pPr>
        <w:pStyle w:val="CMDOutput"/>
      </w:pPr>
      <w:r>
        <w:t xml:space="preserve">  Volume 4 </w:t>
      </w:r>
      <w:r w:rsidR="00A018B2">
        <w:t xml:space="preserve">    </w:t>
      </w:r>
      <w:r>
        <w:t xml:space="preserve">D </w:t>
      </w:r>
      <w:r w:rsidR="00A018B2">
        <w:t xml:space="preserve">  </w:t>
      </w:r>
      <w:r>
        <w:t xml:space="preserve">SecondDisk </w:t>
      </w:r>
      <w:r w:rsidR="00A018B2">
        <w:t xml:space="preserve">           </w:t>
      </w:r>
      <w:r w:rsidR="00A47CE4">
        <w:t xml:space="preserve"> </w:t>
      </w:r>
      <w:r w:rsidR="00A018B2">
        <w:t xml:space="preserve">   </w:t>
      </w:r>
      <w:r>
        <w:t xml:space="preserve">NTFS </w:t>
      </w:r>
      <w:r w:rsidR="00A018B2">
        <w:t xml:space="preserve">  </w:t>
      </w:r>
      <w:r>
        <w:t xml:space="preserve">Partition </w:t>
      </w:r>
      <w:r w:rsidR="00A018B2">
        <w:t xml:space="preserve">  </w:t>
      </w:r>
      <w:r>
        <w:t xml:space="preserve">5 117 Mo </w:t>
      </w:r>
      <w:r w:rsidR="00A018B2">
        <w:t xml:space="preserve"> </w:t>
      </w:r>
      <w:r>
        <w:t>Sain</w:t>
      </w:r>
    </w:p>
    <w:p w:rsidR="008E111D" w:rsidRDefault="008E111D" w:rsidP="008E111D">
      <w:pPr>
        <w:pStyle w:val="SubStepAlpha"/>
      </w:pPr>
      <w:r>
        <w:t xml:space="preserve">Vous pouvez maintenant récupérer l'espace libre du volume 4 supprimé en étendant le volume 3 pour qu'il inclue l'espace libre. Sélectionnez le volume 3 et utilisez la commande </w:t>
      </w:r>
      <w:r>
        <w:rPr>
          <w:b/>
        </w:rPr>
        <w:t>extend</w:t>
      </w:r>
      <w:r>
        <w:t xml:space="preserve"> pour étendre le volume 3.</w:t>
      </w:r>
    </w:p>
    <w:p w:rsidR="008E111D" w:rsidRDefault="008E111D" w:rsidP="008E111D">
      <w:pPr>
        <w:pStyle w:val="CMD"/>
      </w:pPr>
      <w:r>
        <w:t xml:space="preserve">DISKPART&gt; </w:t>
      </w:r>
      <w:r w:rsidRPr="00FF61C1">
        <w:rPr>
          <w:b/>
        </w:rPr>
        <w:t>select volume 3</w:t>
      </w:r>
    </w:p>
    <w:p w:rsidR="008E111D" w:rsidRDefault="008E111D" w:rsidP="008E111D">
      <w:pPr>
        <w:pStyle w:val="CMD"/>
      </w:pPr>
    </w:p>
    <w:p w:rsidR="008E111D" w:rsidRDefault="008E111D" w:rsidP="008E111D">
      <w:pPr>
        <w:pStyle w:val="CMDOutput"/>
      </w:pPr>
      <w:r>
        <w:t>Le volume 3 correspond au volume sélectionné.</w:t>
      </w:r>
    </w:p>
    <w:p w:rsidR="008E111D" w:rsidRDefault="008E111D" w:rsidP="008E111D">
      <w:pPr>
        <w:pStyle w:val="CMD"/>
      </w:pPr>
    </w:p>
    <w:p w:rsidR="008E111D" w:rsidRDefault="008E111D" w:rsidP="008E111D">
      <w:pPr>
        <w:pStyle w:val="CMD"/>
      </w:pPr>
      <w:r>
        <w:t xml:space="preserve">DISKPART&gt; </w:t>
      </w:r>
      <w:r w:rsidRPr="00FF61C1">
        <w:rPr>
          <w:b/>
        </w:rPr>
        <w:t>extend</w:t>
      </w:r>
    </w:p>
    <w:p w:rsidR="008E111D" w:rsidRDefault="008E111D" w:rsidP="008E111D">
      <w:pPr>
        <w:pStyle w:val="CMD"/>
      </w:pPr>
    </w:p>
    <w:p w:rsidR="008E111D" w:rsidRDefault="008E111D" w:rsidP="008E111D">
      <w:pPr>
        <w:pStyle w:val="CMDOutput"/>
      </w:pPr>
      <w:r>
        <w:t>DiskPart a correctement étendu le volume.</w:t>
      </w:r>
    </w:p>
    <w:p w:rsidR="008E111D" w:rsidRDefault="008E111D" w:rsidP="008E111D">
      <w:pPr>
        <w:pStyle w:val="SubStepAlpha"/>
      </w:pPr>
      <w:r>
        <w:t xml:space="preserve">Utilisez la commande </w:t>
      </w:r>
      <w:r>
        <w:rPr>
          <w:b/>
        </w:rPr>
        <w:t>list partition</w:t>
      </w:r>
      <w:r>
        <w:t xml:space="preserve"> pour vérifier que la partition nouvellement créée a été supprimée et que la partition réduite dispose à nouveau de sa capacité initiale.</w:t>
      </w:r>
    </w:p>
    <w:p w:rsidR="008E111D" w:rsidRDefault="008E111D" w:rsidP="008E111D">
      <w:pPr>
        <w:pStyle w:val="CMD"/>
      </w:pPr>
      <w:r>
        <w:t xml:space="preserve">DISKPART&gt; </w:t>
      </w:r>
      <w:r w:rsidRPr="009962C5">
        <w:rPr>
          <w:b/>
        </w:rPr>
        <w:t>list partition</w:t>
      </w:r>
    </w:p>
    <w:p w:rsidR="008E111D" w:rsidRDefault="008E111D" w:rsidP="008E111D">
      <w:pPr>
        <w:pStyle w:val="CMDOutput"/>
      </w:pPr>
    </w:p>
    <w:p w:rsidR="008E111D" w:rsidRDefault="008E111D" w:rsidP="008E111D">
      <w:pPr>
        <w:pStyle w:val="CMDOutput"/>
      </w:pPr>
      <w:r>
        <w:t xml:space="preserve">  Nº partition </w:t>
      </w:r>
      <w:r w:rsidR="00A018B2">
        <w:t xml:space="preserve">  </w:t>
      </w:r>
      <w:r>
        <w:t xml:space="preserve">Type </w:t>
      </w:r>
      <w:r w:rsidR="00A018B2">
        <w:t xml:space="preserve">             </w:t>
      </w:r>
      <w:r>
        <w:t xml:space="preserve">Taille </w:t>
      </w:r>
      <w:r w:rsidR="00A018B2">
        <w:t xml:space="preserve">  </w:t>
      </w:r>
      <w:r>
        <w:t>Décalage</w:t>
      </w:r>
    </w:p>
    <w:p w:rsidR="008E111D" w:rsidRDefault="008E111D" w:rsidP="008E111D">
      <w:pPr>
        <w:pStyle w:val="CMDOutput"/>
      </w:pPr>
      <w:r>
        <w:t xml:space="preserve">  -------------</w:t>
      </w:r>
      <w:r w:rsidR="00A018B2">
        <w:t xml:space="preserve"> </w:t>
      </w:r>
      <w:r>
        <w:t xml:space="preserve"> ----------------</w:t>
      </w:r>
      <w:r w:rsidR="00A018B2">
        <w:t xml:space="preserve"> </w:t>
      </w:r>
      <w:r>
        <w:t xml:space="preserve"> -------</w:t>
      </w:r>
      <w:r w:rsidR="00A018B2">
        <w:t xml:space="preserve"> </w:t>
      </w:r>
      <w:r>
        <w:t xml:space="preserve"> -------</w:t>
      </w:r>
    </w:p>
    <w:p w:rsidR="008E111D" w:rsidRDefault="008E111D" w:rsidP="008E111D">
      <w:pPr>
        <w:pStyle w:val="CMDOutput"/>
      </w:pPr>
      <w:r>
        <w:t xml:space="preserve">  Partition 1 </w:t>
      </w:r>
      <w:r w:rsidR="00A018B2">
        <w:t xml:space="preserve">   </w:t>
      </w:r>
      <w:r>
        <w:t>Principale</w:t>
      </w:r>
      <w:r w:rsidR="00A018B2">
        <w:t xml:space="preserve">        </w:t>
      </w:r>
      <w:r>
        <w:t xml:space="preserve"> 549 Mo </w:t>
      </w:r>
      <w:r w:rsidR="00A018B2">
        <w:t xml:space="preserve"> </w:t>
      </w:r>
      <w:r>
        <w:t>1 024 Ko</w:t>
      </w:r>
    </w:p>
    <w:p w:rsidR="008E111D" w:rsidRDefault="008E111D" w:rsidP="008E111D">
      <w:pPr>
        <w:pStyle w:val="CMDOutput"/>
      </w:pPr>
      <w:r>
        <w:t xml:space="preserve">  Partition 2 </w:t>
      </w:r>
      <w:r w:rsidR="00A018B2">
        <w:t xml:space="preserve">   </w:t>
      </w:r>
      <w:r>
        <w:t xml:space="preserve">Principale </w:t>
      </w:r>
      <w:r w:rsidR="00A018B2">
        <w:t xml:space="preserve">         </w:t>
      </w:r>
      <w:r>
        <w:t>47 Go</w:t>
      </w:r>
      <w:r w:rsidR="00A018B2">
        <w:t xml:space="preserve">   </w:t>
      </w:r>
      <w:r>
        <w:t xml:space="preserve"> 550 Mo</w:t>
      </w:r>
    </w:p>
    <w:p w:rsidR="008E111D" w:rsidRDefault="008E111D" w:rsidP="008E111D">
      <w:pPr>
        <w:pStyle w:val="CMDOutput"/>
      </w:pPr>
      <w:r>
        <w:t xml:space="preserve">  Partition 3 </w:t>
      </w:r>
      <w:r w:rsidR="00A018B2">
        <w:t xml:space="preserve">   </w:t>
      </w:r>
      <w:r>
        <w:t>Principale</w:t>
      </w:r>
      <w:r w:rsidR="00A018B2">
        <w:t xml:space="preserve">      </w:t>
      </w:r>
      <w:r>
        <w:t xml:space="preserve"> 2 049 Mo</w:t>
      </w:r>
      <w:r w:rsidR="00A018B2">
        <w:t xml:space="preserve">    </w:t>
      </w:r>
      <w:r>
        <w:t xml:space="preserve"> 47 Go</w:t>
      </w:r>
    </w:p>
    <w:p w:rsidR="008E111D" w:rsidRPr="001474C4" w:rsidRDefault="008E111D" w:rsidP="008E111D">
      <w:pPr>
        <w:pStyle w:val="SubStepAlpha"/>
      </w:pPr>
      <w:r>
        <w:t xml:space="preserve">Saisissez </w:t>
      </w:r>
      <w:r>
        <w:rPr>
          <w:b/>
        </w:rPr>
        <w:t>exit</w:t>
      </w:r>
      <w:r>
        <w:t xml:space="preserve"> à l'invite DISKPART&gt; pour quitter l'utilitaire DiskPart.</w:t>
      </w:r>
    </w:p>
    <w:p w:rsidR="008E111D" w:rsidRPr="009A1CF4" w:rsidRDefault="00473578" w:rsidP="00473578">
      <w:pPr>
        <w:pStyle w:val="ConfigWindow"/>
      </w:pPr>
      <w:r>
        <w:t>Fin du document</w:t>
      </w:r>
    </w:p>
    <w:sectPr w:rsidR="008E111D" w:rsidRPr="009A1CF4"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2C37" w:rsidRDefault="008D2C37" w:rsidP="00710659">
      <w:pPr>
        <w:spacing w:after="0" w:line="240" w:lineRule="auto"/>
      </w:pPr>
      <w:r>
        <w:separator/>
      </w:r>
    </w:p>
    <w:p w:rsidR="008D2C37" w:rsidRDefault="008D2C37"/>
  </w:endnote>
  <w:endnote w:type="continuationSeparator" w:id="0">
    <w:p w:rsidR="008D2C37" w:rsidRDefault="008D2C37" w:rsidP="00710659">
      <w:pPr>
        <w:spacing w:after="0" w:line="240" w:lineRule="auto"/>
      </w:pPr>
      <w:r>
        <w:continuationSeparator/>
      </w:r>
    </w:p>
    <w:p w:rsidR="008D2C37" w:rsidRDefault="008D2C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Pr="00882B63" w:rsidRDefault="008E00D5" w:rsidP="00E859E3">
    <w:pPr>
      <w:pStyle w:val="a4"/>
      <w:rPr>
        <w:szCs w:val="16"/>
      </w:rPr>
    </w:pPr>
    <w:r w:rsidRPr="00B31F19">
      <w:sym w:font="Symbol" w:char="F0E3"/>
    </w:r>
    <w:r>
      <w:t xml:space="preserve"> 2019 </w:t>
    </w:r>
    <w:r w:rsidR="004F5D7C">
      <w:t xml:space="preserve">– </w:t>
    </w:r>
    <w:r w:rsidR="004F5D7C">
      <w:fldChar w:fldCharType="begin"/>
    </w:r>
    <w:r w:rsidR="004F5D7C">
      <w:instrText xml:space="preserve"> DATE  \@ "yyyy"  \* MERGEFORMAT </w:instrText>
    </w:r>
    <w:r w:rsidR="004F5D7C">
      <w:fldChar w:fldCharType="separate"/>
    </w:r>
    <w:r w:rsidR="003A10DE">
      <w:rPr>
        <w:noProof/>
      </w:rPr>
      <w:t>2020</w:t>
    </w:r>
    <w:r w:rsidR="004F5D7C">
      <w:fldChar w:fldCharType="end"/>
    </w:r>
    <w:r>
      <w:t xml:space="preserve"> Cisco et/ou ses filiales. Tous droits réservés. Document public</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33620">
      <w:rPr>
        <w:b/>
        <w:noProof/>
        <w:szCs w:val="16"/>
      </w:rPr>
      <w:t>2</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333620">
      <w:rPr>
        <w:b/>
        <w:noProof/>
        <w:szCs w:val="16"/>
      </w:rPr>
      <w:t>8</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B63" w:rsidRPr="00882B63" w:rsidRDefault="00882B63" w:rsidP="00E859E3">
    <w:pPr>
      <w:pStyle w:val="a4"/>
      <w:rPr>
        <w:szCs w:val="16"/>
      </w:rPr>
    </w:pPr>
    <w:r w:rsidRPr="00B31F19">
      <w:sym w:font="Symbol" w:char="F0E3"/>
    </w:r>
    <w:r>
      <w:t xml:space="preserve"> 2019 </w:t>
    </w:r>
    <w:r w:rsidR="004F5D7C">
      <w:t xml:space="preserve">– </w:t>
    </w:r>
    <w:r w:rsidR="004F5D7C">
      <w:fldChar w:fldCharType="begin"/>
    </w:r>
    <w:r w:rsidR="004F5D7C">
      <w:instrText xml:space="preserve"> DATE  \@ "yyyy"  \* MERGEFORMAT </w:instrText>
    </w:r>
    <w:r w:rsidR="004F5D7C">
      <w:fldChar w:fldCharType="separate"/>
    </w:r>
    <w:r w:rsidR="003A10DE">
      <w:rPr>
        <w:noProof/>
      </w:rPr>
      <w:t>2020</w:t>
    </w:r>
    <w:r w:rsidR="004F5D7C">
      <w:fldChar w:fldCharType="end"/>
    </w:r>
    <w:r>
      <w:t xml:space="preserve"> Cisco et/ou ses filiales. Tous droits réservés. Document public</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33620">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333620">
      <w:rPr>
        <w:b/>
        <w:noProof/>
        <w:szCs w:val="16"/>
      </w:rPr>
      <w:t>8</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2C37" w:rsidRDefault="008D2C37" w:rsidP="00710659">
      <w:pPr>
        <w:spacing w:after="0" w:line="240" w:lineRule="auto"/>
      </w:pPr>
      <w:r>
        <w:separator/>
      </w:r>
    </w:p>
    <w:p w:rsidR="008D2C37" w:rsidRDefault="008D2C37"/>
  </w:footnote>
  <w:footnote w:type="continuationSeparator" w:id="0">
    <w:p w:rsidR="008D2C37" w:rsidRDefault="008D2C37" w:rsidP="00710659">
      <w:pPr>
        <w:spacing w:after="0" w:line="240" w:lineRule="auto"/>
      </w:pPr>
      <w:r>
        <w:continuationSeparator/>
      </w:r>
    </w:p>
    <w:p w:rsidR="008D2C37" w:rsidRDefault="008D2C3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455A6F" w:rsidP="008402F2">
    <w:pPr>
      <w:pStyle w:val="PageHead"/>
    </w:pPr>
    <w:r>
      <w:t>Travaux pratiques : Commandes de l'interface de ligne de commande du disque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1C06C3" w:rsidP="006C3FCF">
    <w:pPr>
      <w:ind w:left="-288"/>
    </w:pPr>
    <w:r w:rsidRPr="00455A6F">
      <w:rPr>
        <w:noProof/>
        <w:lang w:val="en-US" w:eastAsia="zh-CN" w:bidi="th-TH"/>
      </w:rPr>
      <w:drawing>
        <wp:inline distT="0" distB="0" distL="0" distR="0">
          <wp:extent cx="2587625" cy="802005"/>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625" cy="80200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7398136E"/>
    <w:styleLink w:val="PartStepSubStepList"/>
    <w:lvl w:ilvl="0">
      <w:start w:val="1"/>
      <w:numFmt w:val="decimal"/>
      <w:suff w:val="space"/>
      <w:lvlText w:val="Partie %1 :"/>
      <w:lvlJc w:val="left"/>
      <w:pPr>
        <w:ind w:left="0" w:firstLine="0"/>
      </w:pPr>
      <w:rPr>
        <w:rFonts w:hint="default"/>
      </w:rPr>
    </w:lvl>
    <w:lvl w:ilvl="1">
      <w:start w:val="1"/>
      <w:numFmt w:val="decimal"/>
      <w:suff w:val="space"/>
      <w:lvlText w:val="Tâch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00CE23E6"/>
    <w:styleLink w:val="LabList"/>
    <w:lvl w:ilvl="0">
      <w:start w:val="1"/>
      <w:numFmt w:val="none"/>
      <w:suff w:val="space"/>
      <w:lvlText w:val=""/>
      <w:lvlJc w:val="left"/>
      <w:pPr>
        <w:ind w:left="0" w:firstLine="0"/>
      </w:pPr>
      <w:rPr>
        <w:rFonts w:hint="default"/>
      </w:rPr>
    </w:lvl>
    <w:lvl w:ilvl="1">
      <w:start w:val="1"/>
      <w:numFmt w:val="decimal"/>
      <w:suff w:val="space"/>
      <w:lvlText w:val="Parti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9892C1D"/>
    <w:multiLevelType w:val="multilevel"/>
    <w:tmpl w:val="01D80306"/>
    <w:lvl w:ilvl="0">
      <w:start w:val="1"/>
      <w:numFmt w:val="none"/>
      <w:pStyle w:val="1"/>
      <w:suff w:val="space"/>
      <w:lvlText w:val=""/>
      <w:lvlJc w:val="left"/>
      <w:pPr>
        <w:ind w:left="0" w:firstLine="0"/>
      </w:pPr>
      <w:rPr>
        <w:rFonts w:hint="default"/>
      </w:rPr>
    </w:lvl>
    <w:lvl w:ilvl="1">
      <w:start w:val="1"/>
      <w:numFmt w:val="decimal"/>
      <w:pStyle w:val="2"/>
      <w:suff w:val="space"/>
      <w:lvlText w:val="Partie %2 :"/>
      <w:lvlJc w:val="left"/>
      <w:pPr>
        <w:ind w:left="0" w:firstLine="0"/>
      </w:pPr>
      <w:rPr>
        <w:rFonts w:hint="default"/>
      </w:rPr>
    </w:lvl>
    <w:lvl w:ilvl="2">
      <w:start w:val="1"/>
      <w:numFmt w:val="decimal"/>
      <w:pStyle w:val="3"/>
      <w:suff w:val="space"/>
      <w:lvlText w:val="Étape %3 :"/>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ie %1 :"/>
        <w:lvlJc w:val="left"/>
        <w:pPr>
          <w:ind w:left="0" w:firstLine="0"/>
        </w:pPr>
        <w:rPr>
          <w:rFonts w:hint="default"/>
        </w:rPr>
      </w:lvl>
    </w:lvlOverride>
    <w:lvlOverride w:ilvl="1">
      <w:startOverride w:val="1"/>
      <w:lvl w:ilvl="1">
        <w:start w:val="1"/>
        <w:numFmt w:val="decimal"/>
        <w:suff w:val="space"/>
        <w:lvlText w:val="Tâche %2 :"/>
        <w:lvlJc w:val="left"/>
        <w:pPr>
          <w:ind w:left="0" w:firstLine="0"/>
        </w:pPr>
        <w:rPr>
          <w:rFonts w:hint="default"/>
        </w:rPr>
      </w:lvl>
    </w:lvlOverride>
    <w:lvlOverride w:ilvl="2">
      <w:startOverride w:val="1"/>
      <w:lvl w:ilvl="2">
        <w:start w:val="1"/>
        <w:numFmt w:val="decimal"/>
        <w:suff w:val="space"/>
        <w:lvlText w:val="Étape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ie %1 :"/>
        <w:lvlJc w:val="left"/>
        <w:pPr>
          <w:tabs>
            <w:tab w:val="num" w:pos="1152"/>
          </w:tabs>
          <w:ind w:left="1152" w:hanging="792"/>
        </w:pPr>
        <w:rPr>
          <w:rFonts w:hint="default"/>
        </w:rPr>
      </w:lvl>
    </w:lvlOverride>
  </w:num>
  <w:num w:numId="9">
    <w:abstractNumId w:val="4"/>
    <w:lvlOverride w:ilvl="2">
      <w:lvl w:ilvl="2">
        <w:start w:val="1"/>
        <w:numFmt w:val="lowerLetter"/>
        <w:lvlText w:val="%3."/>
        <w:lvlJc w:val="left"/>
        <w:pPr>
          <w:tabs>
            <w:tab w:val="num" w:pos="720"/>
          </w:tabs>
          <w:ind w:left="720" w:hanging="360"/>
        </w:pPr>
        <w:rPr>
          <w:rFonts w:hint="default"/>
          <w:b w:val="0"/>
        </w:rPr>
      </w:lvl>
    </w:lvlOverride>
  </w:num>
  <w:num w:numId="10">
    <w:abstractNumId w:val="3"/>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num>
  <w:num w:numId="1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80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2A59"/>
    <w:rsid w:val="000F31D7"/>
    <w:rsid w:val="000F6743"/>
    <w:rsid w:val="001006C2"/>
    <w:rsid w:val="00101BE8"/>
    <w:rsid w:val="00103401"/>
    <w:rsid w:val="00103A44"/>
    <w:rsid w:val="00103D36"/>
    <w:rsid w:val="0010436E"/>
    <w:rsid w:val="00107B2B"/>
    <w:rsid w:val="0011097C"/>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66604"/>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06C3"/>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789F"/>
    <w:rsid w:val="00320788"/>
    <w:rsid w:val="003233A3"/>
    <w:rsid w:val="00333620"/>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0DE"/>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A6F"/>
    <w:rsid w:val="00455E0B"/>
    <w:rsid w:val="0045724D"/>
    <w:rsid w:val="00457934"/>
    <w:rsid w:val="00462B9F"/>
    <w:rsid w:val="004659EE"/>
    <w:rsid w:val="00473578"/>
    <w:rsid w:val="00473E34"/>
    <w:rsid w:val="00476BA9"/>
    <w:rsid w:val="004936C2"/>
    <w:rsid w:val="0049379C"/>
    <w:rsid w:val="004A1CA0"/>
    <w:rsid w:val="004A22E9"/>
    <w:rsid w:val="004A4ACD"/>
    <w:rsid w:val="004A506C"/>
    <w:rsid w:val="004A5BC5"/>
    <w:rsid w:val="004B023D"/>
    <w:rsid w:val="004B09AA"/>
    <w:rsid w:val="004C0909"/>
    <w:rsid w:val="004C3F97"/>
    <w:rsid w:val="004D01F2"/>
    <w:rsid w:val="004D2CED"/>
    <w:rsid w:val="004D3339"/>
    <w:rsid w:val="004D353F"/>
    <w:rsid w:val="004D36D7"/>
    <w:rsid w:val="004D682B"/>
    <w:rsid w:val="004E6152"/>
    <w:rsid w:val="004F344A"/>
    <w:rsid w:val="004F5D7C"/>
    <w:rsid w:val="00504ED4"/>
    <w:rsid w:val="00510639"/>
    <w:rsid w:val="00511791"/>
    <w:rsid w:val="005139BE"/>
    <w:rsid w:val="00514809"/>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34F0"/>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47E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4D15"/>
    <w:rsid w:val="00745DCE"/>
    <w:rsid w:val="00753D89"/>
    <w:rsid w:val="00753DDA"/>
    <w:rsid w:val="00754A6E"/>
    <w:rsid w:val="007553D8"/>
    <w:rsid w:val="00755C9B"/>
    <w:rsid w:val="00760FE4"/>
    <w:rsid w:val="007636C2"/>
    <w:rsid w:val="00763D8B"/>
    <w:rsid w:val="007657F6"/>
    <w:rsid w:val="00765E47"/>
    <w:rsid w:val="00765EAB"/>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147C"/>
    <w:rsid w:val="008402F2"/>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27CF"/>
    <w:rsid w:val="008B4F20"/>
    <w:rsid w:val="008B68E7"/>
    <w:rsid w:val="008B7FFD"/>
    <w:rsid w:val="008C286A"/>
    <w:rsid w:val="008C2920"/>
    <w:rsid w:val="008C4307"/>
    <w:rsid w:val="008D23DF"/>
    <w:rsid w:val="008D2C37"/>
    <w:rsid w:val="008D73BF"/>
    <w:rsid w:val="008D7F09"/>
    <w:rsid w:val="008E00D5"/>
    <w:rsid w:val="008E111D"/>
    <w:rsid w:val="008E5B64"/>
    <w:rsid w:val="008E7DAA"/>
    <w:rsid w:val="008F0094"/>
    <w:rsid w:val="008F03EF"/>
    <w:rsid w:val="008F340F"/>
    <w:rsid w:val="008F34FC"/>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574BE"/>
    <w:rsid w:val="00963E34"/>
    <w:rsid w:val="00964DFA"/>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3FFB"/>
    <w:rsid w:val="009F4C2E"/>
    <w:rsid w:val="009F5DE9"/>
    <w:rsid w:val="00A00C45"/>
    <w:rsid w:val="00A014A3"/>
    <w:rsid w:val="00A018B2"/>
    <w:rsid w:val="00A027CC"/>
    <w:rsid w:val="00A0412D"/>
    <w:rsid w:val="00A15DF0"/>
    <w:rsid w:val="00A21211"/>
    <w:rsid w:val="00A30F8A"/>
    <w:rsid w:val="00A34E7F"/>
    <w:rsid w:val="00A46F0A"/>
    <w:rsid w:val="00A46F25"/>
    <w:rsid w:val="00A47CC2"/>
    <w:rsid w:val="00A47CE4"/>
    <w:rsid w:val="00A502BA"/>
    <w:rsid w:val="00A60146"/>
    <w:rsid w:val="00A601A9"/>
    <w:rsid w:val="00A622C4"/>
    <w:rsid w:val="00A6283D"/>
    <w:rsid w:val="00A676FF"/>
    <w:rsid w:val="00A73EBA"/>
    <w:rsid w:val="00A754B4"/>
    <w:rsid w:val="00A76749"/>
    <w:rsid w:val="00A807C1"/>
    <w:rsid w:val="00A82658"/>
    <w:rsid w:val="00A83374"/>
    <w:rsid w:val="00A96172"/>
    <w:rsid w:val="00A96D52"/>
    <w:rsid w:val="00A97C5F"/>
    <w:rsid w:val="00AB0D6A"/>
    <w:rsid w:val="00AB14C7"/>
    <w:rsid w:val="00AB43B3"/>
    <w:rsid w:val="00AB49B9"/>
    <w:rsid w:val="00AB501D"/>
    <w:rsid w:val="00AB758A"/>
    <w:rsid w:val="00AC027E"/>
    <w:rsid w:val="00AC1E7E"/>
    <w:rsid w:val="00AC507D"/>
    <w:rsid w:val="00AC66E4"/>
    <w:rsid w:val="00AD04F2"/>
    <w:rsid w:val="00AD4578"/>
    <w:rsid w:val="00AD4765"/>
    <w:rsid w:val="00AD68E9"/>
    <w:rsid w:val="00AE2812"/>
    <w:rsid w:val="00AE56C0"/>
    <w:rsid w:val="00AF7ACC"/>
    <w:rsid w:val="00B00914"/>
    <w:rsid w:val="00B02A8E"/>
    <w:rsid w:val="00B052EE"/>
    <w:rsid w:val="00B1081F"/>
    <w:rsid w:val="00B2496B"/>
    <w:rsid w:val="00B27499"/>
    <w:rsid w:val="00B3010D"/>
    <w:rsid w:val="00B35151"/>
    <w:rsid w:val="00B3670B"/>
    <w:rsid w:val="00B433F2"/>
    <w:rsid w:val="00B458E8"/>
    <w:rsid w:val="00B5397B"/>
    <w:rsid w:val="00B53EE9"/>
    <w:rsid w:val="00B54999"/>
    <w:rsid w:val="00B6183E"/>
    <w:rsid w:val="00B6280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3E16"/>
    <w:rsid w:val="00C27E37"/>
    <w:rsid w:val="00C32713"/>
    <w:rsid w:val="00C351B8"/>
    <w:rsid w:val="00C410D9"/>
    <w:rsid w:val="00C44DB7"/>
    <w:rsid w:val="00C4510A"/>
    <w:rsid w:val="00C47F2E"/>
    <w:rsid w:val="00C52443"/>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2DC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3687"/>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1C5B"/>
    <w:rsid w:val="00DC252F"/>
    <w:rsid w:val="00DC6050"/>
    <w:rsid w:val="00DC6445"/>
    <w:rsid w:val="00DD35E1"/>
    <w:rsid w:val="00DD43EA"/>
    <w:rsid w:val="00DE6F44"/>
    <w:rsid w:val="00DF1B58"/>
    <w:rsid w:val="00DF3209"/>
    <w:rsid w:val="00E009DA"/>
    <w:rsid w:val="00E01C62"/>
    <w:rsid w:val="00E037D9"/>
    <w:rsid w:val="00E04927"/>
    <w:rsid w:val="00E11A48"/>
    <w:rsid w:val="00E130EB"/>
    <w:rsid w:val="00E162CD"/>
    <w:rsid w:val="00E17FA5"/>
    <w:rsid w:val="00E21BFE"/>
    <w:rsid w:val="00E21C88"/>
    <w:rsid w:val="00E223AC"/>
    <w:rsid w:val="00E24F55"/>
    <w:rsid w:val="00E26930"/>
    <w:rsid w:val="00E27257"/>
    <w:rsid w:val="00E27F4F"/>
    <w:rsid w:val="00E37FDB"/>
    <w:rsid w:val="00E449D0"/>
    <w:rsid w:val="00E44A34"/>
    <w:rsid w:val="00E4506A"/>
    <w:rsid w:val="00E53F99"/>
    <w:rsid w:val="00E56510"/>
    <w:rsid w:val="00E62EA8"/>
    <w:rsid w:val="00E66BA3"/>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3909"/>
    <w:rsid w:val="00EF4205"/>
    <w:rsid w:val="00EF5939"/>
    <w:rsid w:val="00F0007A"/>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 w:val="00FF7F4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11B360C-AC9E-4B3E-BC74-15EF06FF6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Times New Roman"/>
        <w:lang w:val="en-US" w:eastAsia="zh-CN" w:bidi="th-TH"/>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nhideWhenUsed/>
    <w:qFormat/>
    <w:rsid w:val="006576AF"/>
    <w:pPr>
      <w:spacing w:before="60" w:after="60" w:line="276" w:lineRule="auto"/>
    </w:pPr>
    <w:rPr>
      <w:sz w:val="22"/>
      <w:szCs w:val="22"/>
      <w:lang w:val="fr-FR" w:eastAsia="en-US" w:bidi="ar-SA"/>
    </w:rPr>
  </w:style>
  <w:style w:type="paragraph" w:styleId="1">
    <w:name w:val="heading 1"/>
    <w:basedOn w:val="a"/>
    <w:next w:val="BodyTextL25"/>
    <w:link w:val="1Char"/>
    <w:autoRedefine/>
    <w:uiPriority w:val="9"/>
    <w:unhideWhenUsed/>
    <w:qFormat/>
    <w:rsid w:val="000C6425"/>
    <w:pPr>
      <w:keepNext/>
      <w:keepLines/>
      <w:numPr>
        <w:numId w:val="12"/>
      </w:numPr>
      <w:spacing w:before="240" w:after="120"/>
      <w:outlineLvl w:val="0"/>
    </w:pPr>
    <w:rPr>
      <w:b/>
      <w:bCs/>
      <w:sz w:val="26"/>
      <w:szCs w:val="28"/>
    </w:rPr>
  </w:style>
  <w:style w:type="paragraph" w:styleId="2">
    <w:name w:val="heading 2"/>
    <w:basedOn w:val="a"/>
    <w:next w:val="BodyTextL25"/>
    <w:link w:val="2Char"/>
    <w:autoRedefine/>
    <w:uiPriority w:val="9"/>
    <w:unhideWhenUsed/>
    <w:qFormat/>
    <w:rsid w:val="006576AF"/>
    <w:pPr>
      <w:keepNext/>
      <w:numPr>
        <w:ilvl w:val="1"/>
        <w:numId w:val="12"/>
      </w:numPr>
      <w:spacing w:before="120" w:after="120"/>
      <w:outlineLvl w:val="1"/>
    </w:pPr>
    <w:rPr>
      <w:rFonts w:eastAsia="Times New Roman"/>
      <w:b/>
      <w:bCs/>
      <w:sz w:val="26"/>
      <w:szCs w:val="26"/>
    </w:rPr>
  </w:style>
  <w:style w:type="paragraph" w:styleId="3">
    <w:name w:val="heading 3"/>
    <w:basedOn w:val="a"/>
    <w:next w:val="a"/>
    <w:link w:val="3Char"/>
    <w:unhideWhenUsed/>
    <w:qFormat/>
    <w:rsid w:val="006576AF"/>
    <w:pPr>
      <w:keepNext/>
      <w:numPr>
        <w:ilvl w:val="2"/>
        <w:numId w:val="12"/>
      </w:numPr>
      <w:spacing w:before="240" w:line="240" w:lineRule="auto"/>
      <w:outlineLvl w:val="2"/>
    </w:pPr>
    <w:rPr>
      <w:rFonts w:eastAsia="Times New Roman"/>
      <w:b/>
      <w:bCs/>
      <w:sz w:val="24"/>
      <w:szCs w:val="26"/>
    </w:rPr>
  </w:style>
  <w:style w:type="paragraph" w:styleId="4">
    <w:name w:val="heading 4"/>
    <w:basedOn w:val="BodyTextL25"/>
    <w:next w:val="BodyTextL25"/>
    <w:link w:val="4Char"/>
    <w:unhideWhenUsed/>
    <w:qFormat/>
    <w:rsid w:val="00075EA9"/>
    <w:pPr>
      <w:keepNext/>
      <w:ind w:left="720"/>
      <w:outlineLvl w:val="3"/>
    </w:pPr>
    <w:rPr>
      <w:rFonts w:eastAsia="Times New Roman"/>
      <w:bCs/>
      <w:szCs w:val="28"/>
    </w:rPr>
  </w:style>
  <w:style w:type="paragraph" w:styleId="5">
    <w:name w:val="heading 5"/>
    <w:basedOn w:val="a"/>
    <w:next w:val="a"/>
    <w:link w:val="5Char"/>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Char"/>
    <w:semiHidden/>
    <w:unhideWhenUsed/>
    <w:qFormat/>
    <w:rsid w:val="00231DCA"/>
    <w:pPr>
      <w:spacing w:before="240" w:line="240" w:lineRule="auto"/>
      <w:outlineLvl w:val="5"/>
    </w:pPr>
    <w:rPr>
      <w:rFonts w:eastAsia="Times New Roman"/>
      <w:b/>
      <w:bCs/>
    </w:rPr>
  </w:style>
  <w:style w:type="paragraph" w:styleId="7">
    <w:name w:val="heading 7"/>
    <w:basedOn w:val="a"/>
    <w:next w:val="a"/>
    <w:link w:val="7Char"/>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Char"/>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Char"/>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0C6425"/>
    <w:rPr>
      <w:b/>
      <w:bCs/>
      <w:sz w:val="26"/>
      <w:szCs w:val="28"/>
    </w:rPr>
  </w:style>
  <w:style w:type="character" w:customStyle="1" w:styleId="2Char">
    <w:name w:val="标题 2 Char"/>
    <w:link w:val="2"/>
    <w:uiPriority w:val="9"/>
    <w:rsid w:val="000C6425"/>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Char"/>
    <w:unhideWhenUsed/>
    <w:rsid w:val="008402F2"/>
    <w:pPr>
      <w:tabs>
        <w:tab w:val="center" w:pos="4680"/>
        <w:tab w:val="right" w:pos="9360"/>
      </w:tabs>
    </w:pPr>
  </w:style>
  <w:style w:type="character" w:customStyle="1" w:styleId="Char">
    <w:name w:val="页眉 Char"/>
    <w:link w:val="a3"/>
    <w:rsid w:val="008402F2"/>
    <w:rPr>
      <w:sz w:val="22"/>
      <w:szCs w:val="22"/>
    </w:rPr>
  </w:style>
  <w:style w:type="paragraph" w:styleId="a4">
    <w:name w:val="footer"/>
    <w:basedOn w:val="a"/>
    <w:link w:val="Char0"/>
    <w:autoRedefine/>
    <w:uiPriority w:val="99"/>
    <w:unhideWhenUsed/>
    <w:rsid w:val="00E859E3"/>
    <w:pPr>
      <w:tabs>
        <w:tab w:val="left" w:pos="6570"/>
        <w:tab w:val="right" w:pos="10080"/>
        <w:tab w:val="right" w:pos="10800"/>
      </w:tabs>
      <w:spacing w:after="0" w:line="240" w:lineRule="auto"/>
    </w:pPr>
    <w:rPr>
      <w:sz w:val="16"/>
    </w:rPr>
  </w:style>
  <w:style w:type="character" w:customStyle="1" w:styleId="Char0">
    <w:name w:val="页脚 Char"/>
    <w:link w:val="a4"/>
    <w:uiPriority w:val="99"/>
    <w:rsid w:val="00E859E3"/>
    <w:rPr>
      <w:sz w:val="16"/>
      <w:szCs w:val="22"/>
    </w:rPr>
  </w:style>
  <w:style w:type="paragraph" w:styleId="a5">
    <w:name w:val="Balloon Text"/>
    <w:basedOn w:val="a"/>
    <w:link w:val="Char1"/>
    <w:uiPriority w:val="99"/>
    <w:semiHidden/>
    <w:unhideWhenUsed/>
    <w:rsid w:val="0090659A"/>
    <w:pPr>
      <w:spacing w:after="0" w:line="240" w:lineRule="auto"/>
    </w:pPr>
    <w:rPr>
      <w:rFonts w:ascii="Tahoma" w:hAnsi="Tahoma"/>
      <w:sz w:val="16"/>
      <w:szCs w:val="16"/>
    </w:rPr>
  </w:style>
  <w:style w:type="character" w:customStyle="1" w:styleId="Char1">
    <w:name w:val="批注框文本 Char"/>
    <w:link w:val="a5"/>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6">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7"/>
    <w:next w:val="BodyTextL25"/>
    <w:qFormat/>
    <w:rsid w:val="00473578"/>
    <w:pPr>
      <w:spacing w:before="0" w:after="0"/>
    </w:pPr>
    <w:rPr>
      <w:i/>
      <w:color w:val="FFFFFF"/>
    </w:rPr>
  </w:style>
  <w:style w:type="paragraph" w:customStyle="1" w:styleId="SubStepAlpha">
    <w:name w:val="SubStep Alpha"/>
    <w:basedOn w:val="BodyTextL25"/>
    <w:qFormat/>
    <w:rsid w:val="006576AF"/>
    <w:pPr>
      <w:numPr>
        <w:ilvl w:val="3"/>
        <w:numId w:val="12"/>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8">
    <w:name w:val="Document Map"/>
    <w:basedOn w:val="a"/>
    <w:link w:val="Char2"/>
    <w:uiPriority w:val="99"/>
    <w:semiHidden/>
    <w:unhideWhenUsed/>
    <w:rsid w:val="00AB758A"/>
    <w:pPr>
      <w:spacing w:after="0" w:line="240" w:lineRule="auto"/>
    </w:pPr>
    <w:rPr>
      <w:rFonts w:ascii="Tahoma" w:hAnsi="Tahoma"/>
      <w:sz w:val="16"/>
      <w:szCs w:val="16"/>
    </w:rPr>
  </w:style>
  <w:style w:type="character" w:customStyle="1" w:styleId="Char2">
    <w:name w:val="文档结构图 Char"/>
    <w:link w:val="a8"/>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6576AF"/>
    <w:pPr>
      <w:numPr>
        <w:ilvl w:val="4"/>
        <w:numId w:val="12"/>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6576AF"/>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har">
    <w:name w:val="HTML 预设格式 Char"/>
    <w:link w:val="HTML"/>
    <w:uiPriority w:val="99"/>
    <w:semiHidden/>
    <w:rsid w:val="00C6495E"/>
    <w:rPr>
      <w:rFonts w:ascii="Courier New" w:eastAsia="Times New Roman" w:hAnsi="Courier New" w:cs="Courier New"/>
    </w:rPr>
  </w:style>
  <w:style w:type="character" w:styleId="a9">
    <w:name w:val="annotation reference"/>
    <w:semiHidden/>
    <w:unhideWhenUsed/>
    <w:rsid w:val="000B2344"/>
    <w:rPr>
      <w:sz w:val="16"/>
      <w:szCs w:val="16"/>
    </w:rPr>
  </w:style>
  <w:style w:type="paragraph" w:styleId="aa">
    <w:name w:val="annotation text"/>
    <w:basedOn w:val="a"/>
    <w:link w:val="Char3"/>
    <w:semiHidden/>
    <w:unhideWhenUsed/>
    <w:rsid w:val="000B2344"/>
    <w:rPr>
      <w:sz w:val="20"/>
      <w:szCs w:val="20"/>
    </w:rPr>
  </w:style>
  <w:style w:type="character" w:customStyle="1" w:styleId="Char3">
    <w:name w:val="批注文字 Char"/>
    <w:basedOn w:val="a0"/>
    <w:link w:val="aa"/>
    <w:semiHidden/>
    <w:rsid w:val="000B2344"/>
  </w:style>
  <w:style w:type="paragraph" w:styleId="ab">
    <w:name w:val="annotation subject"/>
    <w:basedOn w:val="aa"/>
    <w:next w:val="aa"/>
    <w:link w:val="Char4"/>
    <w:uiPriority w:val="99"/>
    <w:semiHidden/>
    <w:unhideWhenUsed/>
    <w:rsid w:val="000B2344"/>
    <w:rPr>
      <w:b/>
      <w:bCs/>
    </w:rPr>
  </w:style>
  <w:style w:type="character" w:customStyle="1" w:styleId="Char4">
    <w:name w:val="批注主题 Char"/>
    <w:link w:val="ab"/>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Char">
    <w:name w:val="标题 4 Char"/>
    <w:link w:val="4"/>
    <w:rsid w:val="00075EA9"/>
    <w:rPr>
      <w:rFonts w:eastAsia="Times New Roman"/>
      <w:bCs/>
      <w:szCs w:val="28"/>
    </w:rPr>
  </w:style>
  <w:style w:type="character" w:customStyle="1" w:styleId="5Char">
    <w:name w:val="标题 5 Char"/>
    <w:link w:val="5"/>
    <w:semiHidden/>
    <w:rsid w:val="00BF76BE"/>
    <w:rPr>
      <w:rFonts w:eastAsia="Times New Roman"/>
      <w:b/>
      <w:bCs/>
      <w:i/>
      <w:iCs/>
      <w:sz w:val="26"/>
      <w:szCs w:val="26"/>
    </w:rPr>
  </w:style>
  <w:style w:type="character" w:customStyle="1" w:styleId="6Char">
    <w:name w:val="标题 6 Char"/>
    <w:link w:val="6"/>
    <w:semiHidden/>
    <w:rsid w:val="00BF76BE"/>
    <w:rPr>
      <w:rFonts w:eastAsia="Times New Roman"/>
      <w:b/>
      <w:bCs/>
      <w:sz w:val="22"/>
      <w:szCs w:val="22"/>
    </w:rPr>
  </w:style>
  <w:style w:type="character" w:customStyle="1" w:styleId="7Char">
    <w:name w:val="标题 7 Char"/>
    <w:link w:val="7"/>
    <w:semiHidden/>
    <w:rsid w:val="00BF76BE"/>
    <w:rPr>
      <w:rFonts w:eastAsia="Times New Roman"/>
      <w:szCs w:val="24"/>
    </w:rPr>
  </w:style>
  <w:style w:type="character" w:customStyle="1" w:styleId="8Char">
    <w:name w:val="标题 8 Char"/>
    <w:link w:val="8"/>
    <w:semiHidden/>
    <w:rsid w:val="00BF76BE"/>
    <w:rPr>
      <w:rFonts w:eastAsia="Times New Roman"/>
      <w:i/>
      <w:iCs/>
      <w:szCs w:val="24"/>
    </w:rPr>
  </w:style>
  <w:style w:type="character" w:customStyle="1" w:styleId="9Char">
    <w:name w:val="标题 9 Char"/>
    <w:link w:val="9"/>
    <w:semiHidden/>
    <w:rsid w:val="00BF76BE"/>
    <w:rPr>
      <w:rFonts w:eastAsia="Times New Roman" w:cs="Arial"/>
      <w:sz w:val="22"/>
      <w:szCs w:val="22"/>
    </w:rPr>
  </w:style>
  <w:style w:type="character" w:customStyle="1" w:styleId="3Char">
    <w:name w:val="标题 3 Char"/>
    <w:link w:val="3"/>
    <w:rsid w:val="000C6425"/>
    <w:rPr>
      <w:rFonts w:eastAsia="Times New Roman"/>
      <w:b/>
      <w:bCs/>
      <w:sz w:val="24"/>
      <w:szCs w:val="26"/>
    </w:rPr>
  </w:style>
  <w:style w:type="paragraph" w:styleId="ac">
    <w:name w:val="endnote text"/>
    <w:basedOn w:val="a"/>
    <w:link w:val="Char5"/>
    <w:semiHidden/>
    <w:rsid w:val="00231DCA"/>
    <w:pPr>
      <w:spacing w:before="0" w:after="0" w:line="240" w:lineRule="auto"/>
    </w:pPr>
    <w:rPr>
      <w:rFonts w:eastAsia="Times New Roman"/>
      <w:sz w:val="20"/>
      <w:szCs w:val="20"/>
    </w:rPr>
  </w:style>
  <w:style w:type="character" w:customStyle="1" w:styleId="Char5">
    <w:name w:val="尾注文本 Char"/>
    <w:link w:val="ac"/>
    <w:semiHidden/>
    <w:rsid w:val="00231DCA"/>
    <w:rPr>
      <w:rFonts w:eastAsia="Times New Roman"/>
    </w:rPr>
  </w:style>
  <w:style w:type="paragraph" w:styleId="ad">
    <w:name w:val="footnote text"/>
    <w:basedOn w:val="a"/>
    <w:link w:val="Char6"/>
    <w:semiHidden/>
    <w:rsid w:val="00231DCA"/>
    <w:pPr>
      <w:spacing w:before="0" w:after="0" w:line="240" w:lineRule="auto"/>
    </w:pPr>
    <w:rPr>
      <w:rFonts w:eastAsia="Times New Roman"/>
      <w:sz w:val="20"/>
      <w:szCs w:val="20"/>
    </w:rPr>
  </w:style>
  <w:style w:type="character" w:customStyle="1" w:styleId="Char6">
    <w:name w:val="脚注文本 Char"/>
    <w:link w:val="ad"/>
    <w:semiHidden/>
    <w:rsid w:val="00231DCA"/>
    <w:rPr>
      <w:rFonts w:eastAsia="Times New Roman"/>
    </w:rPr>
  </w:style>
  <w:style w:type="paragraph" w:styleId="10">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0">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0">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0">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0">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0">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0">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0">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0">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e">
    <w:name w:val="index heading"/>
    <w:basedOn w:val="a"/>
    <w:next w:val="10"/>
    <w:semiHidden/>
    <w:rsid w:val="00231DCA"/>
    <w:pPr>
      <w:spacing w:before="0" w:after="0" w:line="240" w:lineRule="auto"/>
    </w:pPr>
    <w:rPr>
      <w:rFonts w:eastAsia="Times New Roman" w:cs="Arial"/>
      <w:b/>
      <w:bCs/>
      <w:sz w:val="20"/>
      <w:szCs w:val="24"/>
    </w:rPr>
  </w:style>
  <w:style w:type="paragraph" w:styleId="af">
    <w:name w:val="macro"/>
    <w:link w:val="Char7"/>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fr-FR" w:eastAsia="en-US" w:bidi="ar-SA"/>
    </w:rPr>
  </w:style>
  <w:style w:type="character" w:customStyle="1" w:styleId="Char7">
    <w:name w:val="宏文本 Char"/>
    <w:link w:val="af"/>
    <w:semiHidden/>
    <w:rsid w:val="00231DCA"/>
    <w:rPr>
      <w:rFonts w:ascii="Courier New" w:eastAsia="Times New Roman" w:hAnsi="Courier New" w:cs="Courier New"/>
      <w:lang w:val="fr-FR" w:eastAsia="en-US" w:bidi="ar-SA"/>
    </w:rPr>
  </w:style>
  <w:style w:type="paragraph" w:styleId="af0">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1">
    <w:name w:val="table of figures"/>
    <w:basedOn w:val="a"/>
    <w:next w:val="a"/>
    <w:semiHidden/>
    <w:rsid w:val="00231DCA"/>
    <w:pPr>
      <w:spacing w:before="0" w:after="0" w:line="240" w:lineRule="auto"/>
      <w:ind w:left="480" w:hanging="480"/>
    </w:pPr>
    <w:rPr>
      <w:rFonts w:eastAsia="Times New Roman"/>
      <w:sz w:val="20"/>
      <w:szCs w:val="24"/>
    </w:rPr>
  </w:style>
  <w:style w:type="paragraph" w:styleId="af2">
    <w:name w:val="toa heading"/>
    <w:basedOn w:val="a"/>
    <w:next w:val="a"/>
    <w:semiHidden/>
    <w:rsid w:val="00231DCA"/>
    <w:pPr>
      <w:spacing w:before="120" w:after="0" w:line="240" w:lineRule="auto"/>
    </w:pPr>
    <w:rPr>
      <w:rFonts w:eastAsia="Times New Roman" w:cs="Arial"/>
      <w:b/>
      <w:bCs/>
      <w:sz w:val="20"/>
      <w:szCs w:val="24"/>
    </w:rPr>
  </w:style>
  <w:style w:type="paragraph" w:styleId="11">
    <w:name w:val="toc 1"/>
    <w:basedOn w:val="a"/>
    <w:next w:val="a"/>
    <w:autoRedefine/>
    <w:semiHidden/>
    <w:rsid w:val="00231DCA"/>
    <w:pPr>
      <w:spacing w:before="0" w:after="0" w:line="240" w:lineRule="auto"/>
    </w:pPr>
    <w:rPr>
      <w:rFonts w:eastAsia="Times New Roman"/>
      <w:sz w:val="20"/>
      <w:szCs w:val="24"/>
    </w:rPr>
  </w:style>
  <w:style w:type="paragraph" w:styleId="21">
    <w:name w:val="toc 2"/>
    <w:basedOn w:val="a"/>
    <w:next w:val="a"/>
    <w:autoRedefine/>
    <w:semiHidden/>
    <w:rsid w:val="00231DCA"/>
    <w:pPr>
      <w:spacing w:before="0" w:after="0" w:line="240" w:lineRule="auto"/>
      <w:ind w:left="240"/>
    </w:pPr>
    <w:rPr>
      <w:rFonts w:eastAsia="Times New Roman"/>
      <w:sz w:val="20"/>
      <w:szCs w:val="24"/>
    </w:rPr>
  </w:style>
  <w:style w:type="paragraph" w:styleId="31">
    <w:name w:val="toc 3"/>
    <w:basedOn w:val="a"/>
    <w:next w:val="a"/>
    <w:autoRedefine/>
    <w:semiHidden/>
    <w:rsid w:val="00231DCA"/>
    <w:pPr>
      <w:spacing w:before="0" w:after="0" w:line="240" w:lineRule="auto"/>
      <w:ind w:left="480"/>
    </w:pPr>
    <w:rPr>
      <w:rFonts w:eastAsia="Times New Roman"/>
      <w:sz w:val="20"/>
      <w:szCs w:val="24"/>
    </w:rPr>
  </w:style>
  <w:style w:type="paragraph" w:styleId="41">
    <w:name w:val="toc 4"/>
    <w:basedOn w:val="a"/>
    <w:next w:val="a"/>
    <w:autoRedefine/>
    <w:semiHidden/>
    <w:rsid w:val="00231DCA"/>
    <w:pPr>
      <w:spacing w:before="0" w:after="0" w:line="240" w:lineRule="auto"/>
      <w:ind w:left="720"/>
    </w:pPr>
    <w:rPr>
      <w:rFonts w:eastAsia="Times New Roman"/>
      <w:sz w:val="20"/>
      <w:szCs w:val="24"/>
    </w:rPr>
  </w:style>
  <w:style w:type="paragraph" w:styleId="51">
    <w:name w:val="toc 5"/>
    <w:basedOn w:val="a"/>
    <w:next w:val="a"/>
    <w:autoRedefine/>
    <w:semiHidden/>
    <w:rsid w:val="00231DCA"/>
    <w:pPr>
      <w:spacing w:before="0" w:after="0" w:line="240" w:lineRule="auto"/>
      <w:ind w:left="960"/>
    </w:pPr>
    <w:rPr>
      <w:rFonts w:eastAsia="Times New Roman"/>
      <w:sz w:val="20"/>
      <w:szCs w:val="24"/>
    </w:rPr>
  </w:style>
  <w:style w:type="paragraph" w:styleId="61">
    <w:name w:val="toc 6"/>
    <w:basedOn w:val="a"/>
    <w:next w:val="a"/>
    <w:autoRedefine/>
    <w:semiHidden/>
    <w:rsid w:val="00231DCA"/>
    <w:pPr>
      <w:spacing w:before="0" w:after="0" w:line="240" w:lineRule="auto"/>
      <w:ind w:left="1200"/>
    </w:pPr>
    <w:rPr>
      <w:rFonts w:eastAsia="Times New Roman"/>
      <w:sz w:val="20"/>
      <w:szCs w:val="24"/>
    </w:rPr>
  </w:style>
  <w:style w:type="paragraph" w:styleId="71">
    <w:name w:val="toc 7"/>
    <w:basedOn w:val="a"/>
    <w:next w:val="a"/>
    <w:autoRedefine/>
    <w:semiHidden/>
    <w:rsid w:val="00231DCA"/>
    <w:pPr>
      <w:spacing w:before="0" w:after="0" w:line="240" w:lineRule="auto"/>
      <w:ind w:left="1440"/>
    </w:pPr>
    <w:rPr>
      <w:rFonts w:eastAsia="Times New Roman"/>
      <w:sz w:val="20"/>
      <w:szCs w:val="24"/>
    </w:rPr>
  </w:style>
  <w:style w:type="paragraph" w:styleId="81">
    <w:name w:val="toc 8"/>
    <w:basedOn w:val="a"/>
    <w:next w:val="a"/>
    <w:autoRedefine/>
    <w:semiHidden/>
    <w:rsid w:val="00231DCA"/>
    <w:pPr>
      <w:spacing w:before="0" w:after="0" w:line="240" w:lineRule="auto"/>
      <w:ind w:left="1680"/>
    </w:pPr>
    <w:rPr>
      <w:rFonts w:eastAsia="Times New Roman"/>
      <w:sz w:val="20"/>
      <w:szCs w:val="24"/>
    </w:rPr>
  </w:style>
  <w:style w:type="paragraph" w:styleId="91">
    <w:name w:val="toc 9"/>
    <w:basedOn w:val="a"/>
    <w:next w:val="a"/>
    <w:autoRedefine/>
    <w:semiHidden/>
    <w:rsid w:val="00231DCA"/>
    <w:pPr>
      <w:spacing w:before="0" w:after="0" w:line="240" w:lineRule="auto"/>
      <w:ind w:left="1920"/>
    </w:pPr>
    <w:rPr>
      <w:rFonts w:eastAsia="Times New Roman"/>
      <w:sz w:val="20"/>
      <w:szCs w:val="24"/>
    </w:rPr>
  </w:style>
  <w:style w:type="paragraph" w:styleId="a7">
    <w:name w:val="Body Text"/>
    <w:basedOn w:val="a"/>
    <w:link w:val="Char8"/>
    <w:rsid w:val="00603503"/>
    <w:pPr>
      <w:spacing w:before="120" w:after="120" w:line="240" w:lineRule="auto"/>
    </w:pPr>
    <w:rPr>
      <w:rFonts w:eastAsia="Times New Roman"/>
      <w:sz w:val="20"/>
      <w:szCs w:val="24"/>
    </w:rPr>
  </w:style>
  <w:style w:type="character" w:customStyle="1" w:styleId="Char8">
    <w:name w:val="正文文本 Char"/>
    <w:link w:val="a7"/>
    <w:rsid w:val="00603503"/>
    <w:rPr>
      <w:rFonts w:eastAsia="Times New Roman"/>
      <w:szCs w:val="24"/>
    </w:rPr>
  </w:style>
  <w:style w:type="paragraph" w:customStyle="1" w:styleId="ColorfulShading-Accent11">
    <w:name w:val="Colorful Shading - Accent 11"/>
    <w:hidden/>
    <w:semiHidden/>
    <w:rsid w:val="00231DCA"/>
    <w:rPr>
      <w:rFonts w:eastAsia="Times New Roman" w:cs="Arial"/>
      <w:lang w:val="fr-FR" w:eastAsia="en-US" w:bidi="ar-SA"/>
    </w:rPr>
  </w:style>
  <w:style w:type="paragraph" w:customStyle="1" w:styleId="LabTitle">
    <w:name w:val="Lab Title"/>
    <w:basedOn w:val="a"/>
    <w:link w:val="LabTitleChar"/>
    <w:qFormat/>
    <w:rsid w:val="008E111D"/>
    <w:rPr>
      <w:b/>
      <w:sz w:val="32"/>
    </w:rPr>
  </w:style>
  <w:style w:type="paragraph" w:customStyle="1" w:styleId="BodyTextBold">
    <w:name w:val="Body Text Bold"/>
    <w:basedOn w:val="a7"/>
    <w:next w:val="BodyTextL25"/>
    <w:link w:val="BodyTextBoldChar"/>
    <w:qFormat/>
    <w:rsid w:val="00C73E03"/>
    <w:rPr>
      <w:b/>
    </w:rPr>
  </w:style>
  <w:style w:type="character" w:customStyle="1" w:styleId="CMDChar">
    <w:name w:val="CMD Char"/>
    <w:link w:val="CMD"/>
    <w:rsid w:val="0010436E"/>
    <w:rPr>
      <w:rFonts w:ascii="Courier New" w:hAnsi="Courier New"/>
      <w:szCs w:val="22"/>
    </w:rPr>
  </w:style>
  <w:style w:type="character" w:customStyle="1" w:styleId="BodyTextBoldChar">
    <w:name w:val="Body Text Bold Char"/>
    <w:link w:val="BodyTextBold"/>
    <w:rsid w:val="00C73E03"/>
    <w:rPr>
      <w:rFonts w:eastAsia="Times New Roman" w:cs="Arial"/>
      <w:b/>
      <w:szCs w:val="24"/>
    </w:rPr>
  </w:style>
  <w:style w:type="paragraph" w:styleId="af3">
    <w:name w:val="Title"/>
    <w:basedOn w:val="a"/>
    <w:next w:val="BodyTextL25"/>
    <w:link w:val="Char9"/>
    <w:qFormat/>
    <w:rsid w:val="0073604C"/>
    <w:pPr>
      <w:spacing w:before="0" w:after="0" w:line="240" w:lineRule="auto"/>
      <w:contextualSpacing/>
    </w:pPr>
    <w:rPr>
      <w:rFonts w:cs="Angsana New"/>
      <w:b/>
      <w:kern w:val="28"/>
      <w:sz w:val="32"/>
      <w:szCs w:val="56"/>
    </w:rPr>
  </w:style>
  <w:style w:type="character" w:customStyle="1" w:styleId="Char9">
    <w:name w:val="标题 Char"/>
    <w:link w:val="af3"/>
    <w:rsid w:val="0073604C"/>
    <w:rPr>
      <w:rFonts w:eastAsia="宋体" w:cs="Angsana New"/>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4">
    <w:name w:val="Placeholder Text"/>
    <w:uiPriority w:val="99"/>
    <w:semiHidden/>
    <w:rsid w:val="00FA154B"/>
    <w:rPr>
      <w:color w:val="808080"/>
    </w:rPr>
  </w:style>
  <w:style w:type="numbering" w:customStyle="1" w:styleId="PartStepSubStepList">
    <w:name w:val="Part_Step_SubStep_List"/>
    <w:basedOn w:val="a2"/>
    <w:uiPriority w:val="99"/>
    <w:rsid w:val="008E111D"/>
    <w:pPr>
      <w:numPr>
        <w:numId w:val="11"/>
      </w:numPr>
    </w:pPr>
  </w:style>
  <w:style w:type="character" w:customStyle="1" w:styleId="LabTitleChar">
    <w:name w:val="Lab Title Char"/>
    <w:link w:val="LabTitle"/>
    <w:rsid w:val="008E111D"/>
    <w:rPr>
      <w:b/>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629522-C3DC-4DD4-A0EC-E2B096928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45</TotalTime>
  <Pages>8</Pages>
  <Words>2298</Words>
  <Characters>13102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Lab – Disk CLI Commands</vt:lpstr>
    </vt:vector>
  </TitlesOfParts>
  <Company>China</Company>
  <LinksUpToDate>false</LinksUpToDate>
  <CharactersWithSpaces>15370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Commandes de l'interface de ligne de commande du disque</dc:title>
  <dc:subject/>
  <dc:creator>Administrator</dc:creator>
  <cp:keywords/>
  <dc:description>2019</dc:description>
  <cp:lastModifiedBy>User</cp:lastModifiedBy>
  <cp:revision>18</cp:revision>
  <cp:lastPrinted>2019-07-22T17:16:00Z</cp:lastPrinted>
  <dcterms:created xsi:type="dcterms:W3CDTF">2020-01-21T09:43:00Z</dcterms:created>
  <dcterms:modified xsi:type="dcterms:W3CDTF">2020-02-03T07:02:00Z</dcterms:modified>
</cp:coreProperties>
</file>