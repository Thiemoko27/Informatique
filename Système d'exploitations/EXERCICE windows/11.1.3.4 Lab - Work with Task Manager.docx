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1F30AD" w:rsidRDefault="00AB23E8" w:rsidP="007755E8">
      <w:pPr>
        <w:pStyle w:val="af3"/>
        <w:rPr>
          <w:rStyle w:val="LabTitleInstVersred"/>
          <w:bCs/>
          <w:color w:val="auto"/>
        </w:rPr>
      </w:pPr>
      <w:r w:rsidRPr="001F30AD">
        <w:rPr>
          <w:bCs/>
        </w:rPr>
        <w:t>Travaux pratiques : Utilisation du gestionnaire des tâches</w:t>
      </w:r>
    </w:p>
    <w:p w:rsidR="007755E8" w:rsidRPr="00FB7650" w:rsidRDefault="007755E8" w:rsidP="007755E8">
      <w:pPr>
        <w:pStyle w:val="1"/>
        <w:numPr>
          <w:ilvl w:val="0"/>
          <w:numId w:val="3"/>
        </w:numPr>
      </w:pPr>
      <w:r>
        <w:t>Introduction</w:t>
      </w:r>
    </w:p>
    <w:p w:rsidR="007755E8" w:rsidRPr="00FB7650" w:rsidRDefault="007755E8" w:rsidP="007755E8">
      <w:pPr>
        <w:pStyle w:val="BodyTextL25"/>
      </w:pPr>
      <w:r>
        <w:t>Dans ces travaux pratiques, vous allez explorer le Gestionnaire des tâches et y gérer les processus.</w:t>
      </w:r>
    </w:p>
    <w:p w:rsidR="007755E8" w:rsidRPr="00FB7650" w:rsidRDefault="007755E8" w:rsidP="007755E8">
      <w:pPr>
        <w:pStyle w:val="1"/>
        <w:numPr>
          <w:ilvl w:val="0"/>
          <w:numId w:val="3"/>
        </w:numPr>
      </w:pPr>
      <w:r>
        <w:t>Ressources requises</w:t>
      </w:r>
    </w:p>
    <w:p w:rsidR="007755E8" w:rsidRPr="00FB7650" w:rsidRDefault="007755E8" w:rsidP="007755E8">
      <w:pPr>
        <w:pStyle w:val="Bulletlevel1"/>
        <w:spacing w:before="60" w:after="60" w:line="276" w:lineRule="auto"/>
      </w:pPr>
      <w:r>
        <w:t>Un ordinateur exécutant Windows</w:t>
      </w:r>
    </w:p>
    <w:p w:rsidR="007755E8" w:rsidRDefault="007755E8" w:rsidP="007755E8">
      <w:pPr>
        <w:pStyle w:val="1"/>
        <w:numPr>
          <w:ilvl w:val="0"/>
          <w:numId w:val="3"/>
        </w:numPr>
      </w:pPr>
      <w:r>
        <w:t>Instructions</w:t>
      </w:r>
    </w:p>
    <w:p w:rsidR="007755E8" w:rsidRPr="00FB7650" w:rsidRDefault="007755E8" w:rsidP="001F30AD">
      <w:pPr>
        <w:pStyle w:val="2"/>
      </w:pPr>
      <w:r>
        <w:t>Onglet Applications.</w:t>
      </w:r>
    </w:p>
    <w:p w:rsidR="007755E8" w:rsidRPr="00FB7650" w:rsidRDefault="007755E8" w:rsidP="007755E8">
      <w:pPr>
        <w:pStyle w:val="SubStepAlpha"/>
      </w:pPr>
      <w:r>
        <w:t>Ouvrez une session Windows en tant qu'administrateur.</w:t>
      </w:r>
    </w:p>
    <w:p w:rsidR="007755E8" w:rsidRPr="00FB7650" w:rsidRDefault="007755E8" w:rsidP="007755E8">
      <w:pPr>
        <w:pStyle w:val="SubStepAlpha"/>
      </w:pPr>
      <w:r>
        <w:t>Ouvrez un navigateur web et un dossier.</w:t>
      </w:r>
    </w:p>
    <w:p w:rsidR="007755E8" w:rsidRDefault="007755E8" w:rsidP="007755E8">
      <w:pPr>
        <w:pStyle w:val="SubStepAlpha"/>
      </w:pPr>
      <w:r>
        <w:t xml:space="preserve">Cliquez sur </w:t>
      </w:r>
      <w:r w:rsidRPr="00560D8C">
        <w:rPr>
          <w:b/>
        </w:rPr>
        <w:t>Démarrer</w:t>
      </w:r>
      <w:r>
        <w:t xml:space="preserve"> et tapez </w:t>
      </w:r>
      <w:r w:rsidRPr="009477F4">
        <w:rPr>
          <w:b/>
        </w:rPr>
        <w:t>gestionnaire des tâches</w:t>
      </w:r>
      <w:r>
        <w:t xml:space="preserve"> dans le champ de recherche. Appuyez sur la touche </w:t>
      </w:r>
      <w:r>
        <w:rPr>
          <w:b/>
        </w:rPr>
        <w:t>Entrée</w:t>
      </w:r>
      <w:r>
        <w:t xml:space="preserve"> pour ouvrir l'utilitaire Gestionnaire des tâches.</w:t>
      </w:r>
    </w:p>
    <w:p w:rsidR="007755E8" w:rsidRPr="008F4F53" w:rsidRDefault="007755E8" w:rsidP="007755E8">
      <w:pPr>
        <w:pStyle w:val="BodyTextL50"/>
        <w:rPr>
          <w:spacing w:val="-6"/>
        </w:rPr>
      </w:pPr>
      <w:r w:rsidRPr="008F4F53">
        <w:rPr>
          <w:b/>
          <w:spacing w:val="-6"/>
        </w:rPr>
        <w:t>Remarque</w:t>
      </w:r>
      <w:r w:rsidRPr="008F4F53">
        <w:rPr>
          <w:spacing w:val="-6"/>
        </w:rPr>
        <w:t xml:space="preserve"> : dans Windows 8.x, utilisez le menu d'icônes, puis cliquez sur l'icône de recherche. Tapez </w:t>
      </w:r>
      <w:r w:rsidRPr="008F4F53">
        <w:rPr>
          <w:b/>
          <w:spacing w:val="-6"/>
        </w:rPr>
        <w:t>gestionnaire des tâches</w:t>
      </w:r>
      <w:r w:rsidRPr="008F4F53">
        <w:rPr>
          <w:spacing w:val="-6"/>
        </w:rPr>
        <w:t xml:space="preserve">, puis appuyez sur la touche </w:t>
      </w:r>
      <w:r w:rsidRPr="008F4F53">
        <w:rPr>
          <w:b/>
          <w:spacing w:val="-6"/>
        </w:rPr>
        <w:t>Entrée</w:t>
      </w:r>
      <w:r w:rsidRPr="008F4F53">
        <w:rPr>
          <w:spacing w:val="-6"/>
        </w:rPr>
        <w:t xml:space="preserve"> pour ouvrir l'utilitaire Gestionnaire des tâches.</w:t>
      </w:r>
    </w:p>
    <w:p w:rsidR="007755E8" w:rsidRPr="00FB7650" w:rsidRDefault="007755E8" w:rsidP="007755E8">
      <w:pPr>
        <w:pStyle w:val="SubStepAlpha"/>
      </w:pPr>
      <w:r>
        <w:t xml:space="preserve">Cliquez sur </w:t>
      </w:r>
      <w:r w:rsidRPr="009477F4">
        <w:rPr>
          <w:b/>
        </w:rPr>
        <w:t>Moins de détails</w:t>
      </w:r>
      <w:r>
        <w:t xml:space="preserve"> si cette option est disponible pour afficher la liste des applications ouvertes.</w:t>
      </w:r>
    </w:p>
    <w:p w:rsidR="007755E8" w:rsidRDefault="007755E8" w:rsidP="007755E8">
      <w:pPr>
        <w:pStyle w:val="SubStepAlpha"/>
      </w:pPr>
      <w:r>
        <w:t xml:space="preserve">Pour forcer la fermeture du navigateur web, sélectionnez le navigateur et cliquez sur </w:t>
      </w:r>
      <w:r w:rsidRPr="009477F4">
        <w:rPr>
          <w:b/>
        </w:rPr>
        <w:t>fin de tâche</w:t>
      </w:r>
      <w:r>
        <w:t>.</w:t>
      </w:r>
    </w:p>
    <w:p w:rsidR="007755E8" w:rsidRDefault="007755E8" w:rsidP="008F4F53">
      <w:pPr>
        <w:pStyle w:val="3"/>
        <w:spacing w:line="216" w:lineRule="auto"/>
      </w:pPr>
      <w:r>
        <w:t>Question :</w:t>
      </w:r>
    </w:p>
    <w:p w:rsidR="007755E8" w:rsidRDefault="007755E8" w:rsidP="008F4F53">
      <w:pPr>
        <w:pStyle w:val="BodyTextL50"/>
        <w:keepNext/>
        <w:spacing w:line="216" w:lineRule="auto"/>
      </w:pPr>
      <w:r>
        <w:t>Que s'est-il passé ?</w:t>
      </w:r>
    </w:p>
    <w:p w:rsidR="007755E8" w:rsidRPr="00FB7650" w:rsidRDefault="007755E8" w:rsidP="008F4F53">
      <w:pPr>
        <w:pStyle w:val="AnswerLineL50"/>
        <w:spacing w:line="216" w:lineRule="auto"/>
      </w:pPr>
      <w:r>
        <w:t>Saisissez vos réponses ici</w:t>
      </w:r>
    </w:p>
    <w:p w:rsidR="007755E8" w:rsidRDefault="007755E8" w:rsidP="007755E8">
      <w:pPr>
        <w:pStyle w:val="SubStepAlpha"/>
        <w:keepNext/>
      </w:pPr>
      <w:r>
        <w:t>Ouvrez de nouveau le navigateur web. Cliquez avec le bouton droit de la souris sur le navigateur web dans le Gestionnaire des tâches.</w:t>
      </w:r>
    </w:p>
    <w:p w:rsidR="007755E8" w:rsidRDefault="007755E8" w:rsidP="008F4F53">
      <w:pPr>
        <w:pStyle w:val="3"/>
        <w:spacing w:line="216" w:lineRule="auto"/>
      </w:pPr>
      <w:r>
        <w:t>Question :</w:t>
      </w:r>
    </w:p>
    <w:p w:rsidR="007755E8" w:rsidRDefault="007755E8" w:rsidP="008F4F53">
      <w:pPr>
        <w:pStyle w:val="BodyTextL50"/>
        <w:keepNext/>
        <w:spacing w:line="216" w:lineRule="auto"/>
      </w:pPr>
      <w:r>
        <w:t>Quelles sont les options disponibles ?</w:t>
      </w:r>
    </w:p>
    <w:p w:rsidR="007755E8" w:rsidRPr="00FB7650" w:rsidRDefault="007755E8" w:rsidP="008F4F53">
      <w:pPr>
        <w:pStyle w:val="AnswerLineL50"/>
        <w:spacing w:line="216" w:lineRule="auto"/>
      </w:pPr>
      <w:r>
        <w:t>Saisissez vos réponses ici</w:t>
      </w:r>
    </w:p>
    <w:p w:rsidR="007755E8" w:rsidRPr="00FB7650" w:rsidRDefault="007755E8" w:rsidP="001F30AD">
      <w:pPr>
        <w:pStyle w:val="2"/>
      </w:pPr>
      <w:r>
        <w:t>Onglet Services.</w:t>
      </w:r>
    </w:p>
    <w:p w:rsidR="007755E8" w:rsidRDefault="007755E8" w:rsidP="007755E8">
      <w:pPr>
        <w:pStyle w:val="SubStepAlpha"/>
      </w:pPr>
      <w:r>
        <w:t xml:space="preserve">Cliquez sur </w:t>
      </w:r>
      <w:r w:rsidRPr="009477F4">
        <w:rPr>
          <w:b/>
        </w:rPr>
        <w:t>Plus de détails</w:t>
      </w:r>
      <w:r>
        <w:t xml:space="preserve"> dans le coin inférieur gauche du Gestionnaire des tâches. </w:t>
      </w:r>
      <w:r>
        <w:rPr>
          <w:b/>
        </w:rPr>
        <w:t>Remarque</w:t>
      </w:r>
      <w:r>
        <w:t> : cet onglet n'est pas disponible sous Windows 7.</w:t>
      </w:r>
    </w:p>
    <w:p w:rsidR="007755E8" w:rsidRPr="00FB7650" w:rsidRDefault="007755E8" w:rsidP="007755E8">
      <w:pPr>
        <w:pStyle w:val="SubStepAlpha"/>
      </w:pPr>
      <w:r>
        <w:t xml:space="preserve">Cliquez sur l'onglet </w:t>
      </w:r>
      <w:r w:rsidRPr="009477F4">
        <w:rPr>
          <w:b/>
        </w:rPr>
        <w:t>Services</w:t>
      </w:r>
      <w:r>
        <w:t xml:space="preserve">. Utilisez la barre de défilement située à droite de la fenêtre </w:t>
      </w:r>
      <w:r w:rsidRPr="009477F4">
        <w:rPr>
          <w:b/>
        </w:rPr>
        <w:t>Services</w:t>
      </w:r>
      <w:r>
        <w:t xml:space="preserve"> pour afficher l'ensemble des services répertoriés.</w:t>
      </w:r>
    </w:p>
    <w:p w:rsidR="007755E8" w:rsidRDefault="007755E8" w:rsidP="008F4F53">
      <w:pPr>
        <w:pStyle w:val="3"/>
        <w:spacing w:line="216" w:lineRule="auto"/>
      </w:pPr>
      <w:r>
        <w:t>Question :</w:t>
      </w:r>
    </w:p>
    <w:p w:rsidR="007755E8" w:rsidRDefault="007755E8" w:rsidP="008F4F53">
      <w:pPr>
        <w:pStyle w:val="BodyTextL50"/>
        <w:keepNext/>
        <w:spacing w:line="216" w:lineRule="auto"/>
      </w:pPr>
      <w:r>
        <w:t>Quels sont les états répertoriés ?</w:t>
      </w:r>
    </w:p>
    <w:p w:rsidR="007755E8" w:rsidRPr="00FB7650" w:rsidRDefault="007755E8" w:rsidP="008F4F53">
      <w:pPr>
        <w:pStyle w:val="AnswerLineL50"/>
        <w:spacing w:line="216" w:lineRule="auto"/>
      </w:pPr>
      <w:r>
        <w:t>Saisissez vos réponses ici</w:t>
      </w:r>
    </w:p>
    <w:p w:rsidR="007755E8" w:rsidRDefault="007755E8" w:rsidP="007755E8">
      <w:pPr>
        <w:pStyle w:val="SubStepAlpha"/>
      </w:pPr>
      <w:r>
        <w:t>Cliquez avec le bouton droit de la souris sur l'un des services répertoriés.</w:t>
      </w:r>
    </w:p>
    <w:p w:rsidR="007755E8" w:rsidRDefault="007755E8" w:rsidP="008F4F53">
      <w:pPr>
        <w:pStyle w:val="3"/>
        <w:spacing w:line="216" w:lineRule="auto"/>
      </w:pPr>
      <w:r>
        <w:t>Question :</w:t>
      </w:r>
    </w:p>
    <w:p w:rsidR="007755E8" w:rsidRDefault="007755E8" w:rsidP="008F4F53">
      <w:pPr>
        <w:pStyle w:val="BodyTextL50"/>
        <w:keepNext/>
        <w:spacing w:line="216" w:lineRule="auto"/>
      </w:pPr>
      <w:r>
        <w:t>Quelles actions pouvez-vous exécuter ?</w:t>
      </w:r>
    </w:p>
    <w:p w:rsidR="007755E8" w:rsidRPr="00604C8D" w:rsidRDefault="007755E8" w:rsidP="008F4F53">
      <w:pPr>
        <w:pStyle w:val="AnswerLineL50"/>
        <w:spacing w:line="216" w:lineRule="auto"/>
      </w:pPr>
      <w:r>
        <w:t>Saisissez vos réponses ici</w:t>
      </w:r>
    </w:p>
    <w:p w:rsidR="007755E8" w:rsidRDefault="007755E8" w:rsidP="001F30AD">
      <w:pPr>
        <w:pStyle w:val="2"/>
      </w:pPr>
      <w:r>
        <w:lastRenderedPageBreak/>
        <w:t>Onglet Performance.</w:t>
      </w:r>
    </w:p>
    <w:p w:rsidR="007755E8" w:rsidRPr="00FB7650" w:rsidRDefault="007755E8" w:rsidP="007755E8">
      <w:pPr>
        <w:pStyle w:val="SubStepAlpha"/>
        <w:keepNext/>
      </w:pPr>
      <w:r>
        <w:t xml:space="preserve">Cliquez sur l'onglet </w:t>
      </w:r>
      <w:r w:rsidRPr="00FB7650">
        <w:rPr>
          <w:b/>
        </w:rPr>
        <w:t>Performances</w:t>
      </w:r>
      <w:r>
        <w:t xml:space="preserve">. Sélectionnez </w:t>
      </w:r>
      <w:r>
        <w:rPr>
          <w:b/>
        </w:rPr>
        <w:t>CPU</w:t>
      </w:r>
      <w:r>
        <w:t xml:space="preserve"> pour afficher l'utilisation dans le volet de gauche. </w:t>
      </w:r>
      <w:r>
        <w:rPr>
          <w:b/>
        </w:rPr>
        <w:t>Remarque</w:t>
      </w:r>
      <w:r>
        <w:t> : l'option CPU n'est pas disponible dans l'onglet Performance sous Windows 7.</w:t>
      </w:r>
    </w:p>
    <w:p w:rsidR="007755E8" w:rsidRDefault="007755E8" w:rsidP="008F4F53">
      <w:pPr>
        <w:pStyle w:val="3"/>
        <w:spacing w:line="228" w:lineRule="auto"/>
      </w:pPr>
      <w:r>
        <w:t>Questions :</w:t>
      </w:r>
    </w:p>
    <w:p w:rsidR="007755E8" w:rsidRDefault="007755E8" w:rsidP="008F4F53">
      <w:pPr>
        <w:pStyle w:val="BodyTextL50"/>
        <w:keepNext/>
        <w:spacing w:line="228" w:lineRule="auto"/>
      </w:pPr>
      <w:r>
        <w:t>Quel est le taux d'utilisation actuel du processeur ?</w:t>
      </w:r>
    </w:p>
    <w:p w:rsidR="007755E8" w:rsidRPr="00604C8D" w:rsidRDefault="007755E8" w:rsidP="008F4F53">
      <w:pPr>
        <w:pStyle w:val="AnswerLineL50"/>
        <w:spacing w:line="228" w:lineRule="auto"/>
      </w:pPr>
      <w:r>
        <w:t>Saisissez vos réponses ici</w:t>
      </w:r>
    </w:p>
    <w:p w:rsidR="007755E8" w:rsidRPr="00FB7650" w:rsidRDefault="007755E8" w:rsidP="008F4F53">
      <w:pPr>
        <w:pStyle w:val="BodyTextL50"/>
        <w:keepNext/>
        <w:spacing w:line="228" w:lineRule="auto"/>
      </w:pPr>
      <w:r>
        <w:t>Combien de flux d'instructions (c'est-à-dire de threads) sont-ils exécutés ?</w:t>
      </w:r>
    </w:p>
    <w:p w:rsidR="007755E8" w:rsidRPr="00604C8D" w:rsidRDefault="007755E8" w:rsidP="008F4F53">
      <w:pPr>
        <w:pStyle w:val="AnswerLineL50"/>
        <w:spacing w:line="228" w:lineRule="auto"/>
      </w:pPr>
      <w:r>
        <w:t>Saisissez vos réponses ici</w:t>
      </w:r>
    </w:p>
    <w:p w:rsidR="007755E8" w:rsidRDefault="007755E8" w:rsidP="008F4F53">
      <w:pPr>
        <w:pStyle w:val="BodyTextL50"/>
        <w:keepNext/>
        <w:spacing w:line="228" w:lineRule="auto"/>
      </w:pPr>
      <w:r>
        <w:t>Combien d'applications, de processus en arrière-plan et de processus Windows (c.-à-d., de processus) sont-ils exécutés ?</w:t>
      </w:r>
    </w:p>
    <w:p w:rsidR="007755E8" w:rsidRPr="00604C8D" w:rsidRDefault="007755E8" w:rsidP="008F4F53">
      <w:pPr>
        <w:pStyle w:val="AnswerLineL50"/>
        <w:spacing w:line="228" w:lineRule="auto"/>
      </w:pPr>
      <w:r>
        <w:t>Saisissez vos réponses ici</w:t>
      </w:r>
    </w:p>
    <w:p w:rsidR="007755E8" w:rsidRDefault="007755E8" w:rsidP="007755E8">
      <w:pPr>
        <w:pStyle w:val="SubStepAlpha"/>
      </w:pPr>
      <w:r>
        <w:t xml:space="preserve">Cliquez sur le </w:t>
      </w:r>
      <w:r w:rsidRPr="009477F4">
        <w:rPr>
          <w:b/>
        </w:rPr>
        <w:t>Graphique de la mémoire</w:t>
      </w:r>
      <w:r>
        <w:t xml:space="preserve"> dans le volet de gauche de l'onglet </w:t>
      </w:r>
      <w:r w:rsidRPr="009477F4">
        <w:rPr>
          <w:b/>
        </w:rPr>
        <w:t>Performance</w:t>
      </w:r>
      <w:r>
        <w:t xml:space="preserve">. </w:t>
      </w:r>
      <w:r>
        <w:rPr>
          <w:b/>
        </w:rPr>
        <w:t>Remarque</w:t>
      </w:r>
      <w:r>
        <w:t> : l'option CPU n'est pas disponible dans l'onglet Performance sous Windows 7.</w:t>
      </w:r>
    </w:p>
    <w:p w:rsidR="007755E8" w:rsidRDefault="007755E8" w:rsidP="008F4F53">
      <w:pPr>
        <w:pStyle w:val="3"/>
        <w:spacing w:line="221" w:lineRule="auto"/>
      </w:pPr>
      <w:r>
        <w:t>Question :</w:t>
      </w:r>
    </w:p>
    <w:p w:rsidR="007755E8" w:rsidRPr="00FB7650" w:rsidRDefault="007755E8" w:rsidP="008F4F53">
      <w:pPr>
        <w:pStyle w:val="BodyTextL50"/>
        <w:keepNext/>
        <w:spacing w:line="221" w:lineRule="auto"/>
      </w:pPr>
      <w:r>
        <w:t>Quelle est la mémoire physique totale (en Mo) ?</w:t>
      </w:r>
    </w:p>
    <w:p w:rsidR="007755E8" w:rsidRPr="00604C8D" w:rsidRDefault="007755E8" w:rsidP="008F4F53">
      <w:pPr>
        <w:pStyle w:val="AnswerLineL50"/>
        <w:spacing w:line="221" w:lineRule="auto"/>
      </w:pPr>
      <w:r>
        <w:t>Saisissez vos réponses ici</w:t>
      </w:r>
    </w:p>
    <w:p w:rsidR="007755E8" w:rsidRPr="00FB7650" w:rsidRDefault="007755E8" w:rsidP="008F4F53">
      <w:pPr>
        <w:pStyle w:val="BodyTextL50"/>
        <w:keepNext/>
        <w:spacing w:line="221" w:lineRule="auto"/>
      </w:pPr>
      <w:r>
        <w:t>Quelle est la mémoire physique disponible (en Mo) ?</w:t>
      </w:r>
    </w:p>
    <w:p w:rsidR="007755E8" w:rsidRPr="00604C8D" w:rsidRDefault="007755E8" w:rsidP="008F4F53">
      <w:pPr>
        <w:pStyle w:val="AnswerLineL50"/>
        <w:spacing w:line="221" w:lineRule="auto"/>
      </w:pPr>
      <w:r>
        <w:t>Saisissez vos réponses ici</w:t>
      </w:r>
    </w:p>
    <w:p w:rsidR="007755E8" w:rsidRPr="00FB7650" w:rsidRDefault="007755E8" w:rsidP="008F4F53">
      <w:pPr>
        <w:pStyle w:val="BodyTextL50"/>
        <w:keepNext/>
        <w:spacing w:line="221" w:lineRule="auto"/>
      </w:pPr>
      <w:r>
        <w:t>Quelle quantité de mémoire physique (en Mo) est utilisée par l'ordinateur ?</w:t>
      </w:r>
    </w:p>
    <w:p w:rsidR="007755E8" w:rsidRPr="00604C8D" w:rsidRDefault="007755E8" w:rsidP="008F4F53">
      <w:pPr>
        <w:pStyle w:val="AnswerLineL50"/>
        <w:spacing w:line="221" w:lineRule="auto"/>
      </w:pPr>
      <w:r>
        <w:t>Saisissez vos réponses ici</w:t>
      </w:r>
    </w:p>
    <w:p w:rsidR="007755E8" w:rsidRDefault="007755E8" w:rsidP="007755E8">
      <w:pPr>
        <w:pStyle w:val="SubStepAlpha"/>
      </w:pPr>
      <w:r>
        <w:t xml:space="preserve">Cliquez sur le </w:t>
      </w:r>
      <w:r w:rsidRPr="009477F4">
        <w:rPr>
          <w:b/>
        </w:rPr>
        <w:t>Graphique Ethernet</w:t>
      </w:r>
      <w:r>
        <w:t xml:space="preserve"> dans le volet de gauche de l'onglet </w:t>
      </w:r>
      <w:r w:rsidRPr="009477F4">
        <w:rPr>
          <w:b/>
        </w:rPr>
        <w:t>Performance</w:t>
      </w:r>
      <w:r>
        <w:t xml:space="preserve">. </w:t>
      </w:r>
      <w:r>
        <w:rPr>
          <w:b/>
        </w:rPr>
        <w:t>Remarque</w:t>
      </w:r>
      <w:r>
        <w:t xml:space="preserve"> : l'option Ethernet n'est pas disponible dans l'onglet Performance sous Windows 7. Cliquez sur l'onglet </w:t>
      </w:r>
      <w:r>
        <w:rPr>
          <w:b/>
        </w:rPr>
        <w:t xml:space="preserve">Réseau </w:t>
      </w:r>
      <w:r>
        <w:t>sous Windows 7 pour obtenir les informations Ethernet.</w:t>
      </w:r>
    </w:p>
    <w:p w:rsidR="007755E8" w:rsidRPr="00FB7650" w:rsidRDefault="007755E8" w:rsidP="007755E8">
      <w:pPr>
        <w:pStyle w:val="3"/>
      </w:pPr>
      <w:r>
        <w:t>Questions :</w:t>
      </w:r>
    </w:p>
    <w:p w:rsidR="007755E8" w:rsidRPr="00FB7650" w:rsidRDefault="007755E8" w:rsidP="007755E8">
      <w:pPr>
        <w:pStyle w:val="BodyTextL50"/>
        <w:keepNext/>
      </w:pPr>
      <w:r>
        <w:t>Quelle est la vitesse de liaison ? Quel type de carte Ethernet est utilisé sur cet ordinateur ?</w:t>
      </w:r>
    </w:p>
    <w:p w:rsidR="007755E8" w:rsidRDefault="007755E8" w:rsidP="007755E8">
      <w:pPr>
        <w:pStyle w:val="AnswerLineL50"/>
      </w:pPr>
      <w:r>
        <w:t>Saisissez vos réponses ici</w:t>
      </w:r>
    </w:p>
    <w:p w:rsidR="007755E8" w:rsidRDefault="007755E8" w:rsidP="007755E8">
      <w:pPr>
        <w:pStyle w:val="BodyTextL50"/>
        <w:keepNext/>
      </w:pPr>
      <w:r>
        <w:t>Quel type de connexion réseau est actuellement utilisé ?</w:t>
      </w:r>
    </w:p>
    <w:p w:rsidR="007755E8" w:rsidRDefault="007755E8" w:rsidP="007755E8">
      <w:pPr>
        <w:pStyle w:val="AnswerLineL50"/>
      </w:pPr>
      <w:r>
        <w:t>Saisissez vos réponses ici</w:t>
      </w:r>
    </w:p>
    <w:p w:rsidR="007755E8" w:rsidRPr="005014B4" w:rsidRDefault="007755E8" w:rsidP="007755E8">
      <w:pPr>
        <w:pStyle w:val="BodyTextL50"/>
        <w:keepNext/>
      </w:pPr>
      <w:r>
        <w:t>Quelle est l'adresse IPv4 du PC ?</w:t>
      </w:r>
      <w:r>
        <w:rPr>
          <w:b/>
        </w:rPr>
        <w:t>Remarque</w:t>
      </w:r>
      <w:r>
        <w:t> : ces informations ne sont pas disponibles dans l'onglet Réseau sous Windows 7.</w:t>
      </w:r>
    </w:p>
    <w:p w:rsidR="007755E8" w:rsidRDefault="007755E8" w:rsidP="007755E8">
      <w:pPr>
        <w:pStyle w:val="AnswerLineL50"/>
      </w:pPr>
      <w:r>
        <w:t>Saisissez vos réponses ici</w:t>
      </w:r>
    </w:p>
    <w:p w:rsidR="007755E8" w:rsidRPr="00B076A2" w:rsidRDefault="007755E8" w:rsidP="007755E8">
      <w:pPr>
        <w:pStyle w:val="BodyTextL25"/>
      </w:pPr>
      <w:r>
        <w:rPr>
          <w:rStyle w:val="af5"/>
          <w:b/>
        </w:rPr>
        <w:t>Remarque </w:t>
      </w:r>
      <w:r>
        <w:rPr>
          <w:rStyle w:val="af5"/>
        </w:rPr>
        <w:t xml:space="preserve">: cliquez sur </w:t>
      </w:r>
      <w:r>
        <w:rPr>
          <w:rStyle w:val="af5"/>
          <w:b/>
        </w:rPr>
        <w:t>Ouvrir le Moniteur de ressources</w:t>
      </w:r>
      <w:r>
        <w:rPr>
          <w:rStyle w:val="af5"/>
        </w:rPr>
        <w:t xml:space="preserve"> pour accéder à l'utilitaire Moniteur de ressources à partir de l'onglet Performance du Gestionnaire des tâches et afficher les processus individuels, les services et les applications qui utilisent des ressources système.</w:t>
      </w:r>
    </w:p>
    <w:p w:rsidR="007755E8" w:rsidRPr="00FB7650" w:rsidRDefault="007755E8" w:rsidP="001F30AD">
      <w:pPr>
        <w:pStyle w:val="2"/>
      </w:pPr>
      <w:r>
        <w:t>Onglet Processus.</w:t>
      </w:r>
    </w:p>
    <w:p w:rsidR="007755E8" w:rsidRPr="009477F4" w:rsidRDefault="007755E8" w:rsidP="007755E8">
      <w:pPr>
        <w:pStyle w:val="SubStepAlpha"/>
        <w:rPr>
          <w:color w:val="000000"/>
        </w:rPr>
      </w:pPr>
      <w:r>
        <w:t xml:space="preserve">Cliquez sur l'onglet </w:t>
      </w:r>
      <w:r w:rsidRPr="009477F4">
        <w:rPr>
          <w:b/>
        </w:rPr>
        <w:t>Processus</w:t>
      </w:r>
      <w:r>
        <w:t xml:space="preserve">. </w:t>
      </w:r>
    </w:p>
    <w:p w:rsidR="007755E8" w:rsidRDefault="007755E8" w:rsidP="007755E8">
      <w:pPr>
        <w:pStyle w:val="SubStepAlpha"/>
      </w:pPr>
      <w:r>
        <w:t xml:space="preserve">Cliquez sur l'en-tête </w:t>
      </w:r>
      <w:r w:rsidRPr="009477F4">
        <w:rPr>
          <w:b/>
        </w:rPr>
        <w:t>Mémoire</w:t>
      </w:r>
      <w:r>
        <w:t xml:space="preserve">. Cliquez une nouvelle fois sur l'en-tête </w:t>
      </w:r>
      <w:r w:rsidRPr="009477F4">
        <w:rPr>
          <w:b/>
        </w:rPr>
        <w:t>Mémoire</w:t>
      </w:r>
      <w:r>
        <w:t>.</w:t>
      </w:r>
    </w:p>
    <w:p w:rsidR="007755E8" w:rsidRPr="00FB7650" w:rsidRDefault="007755E8" w:rsidP="007755E8">
      <w:pPr>
        <w:pStyle w:val="3"/>
      </w:pPr>
      <w:r>
        <w:t>Question :</w:t>
      </w:r>
    </w:p>
    <w:p w:rsidR="007755E8" w:rsidRPr="00FB7650" w:rsidRDefault="007755E8" w:rsidP="007755E8">
      <w:pPr>
        <w:pStyle w:val="BodyTextL50"/>
        <w:keepNext/>
      </w:pPr>
      <w:r>
        <w:t>Quel effet cela a-t-il sur les colonnes ?</w:t>
      </w:r>
    </w:p>
    <w:p w:rsidR="007755E8" w:rsidRDefault="007755E8" w:rsidP="007755E8">
      <w:pPr>
        <w:pStyle w:val="AnswerLineL50"/>
      </w:pPr>
      <w:r>
        <w:t>Saisissez vos réponses ici</w:t>
      </w:r>
    </w:p>
    <w:p w:rsidR="007755E8" w:rsidRDefault="007755E8" w:rsidP="007755E8">
      <w:pPr>
        <w:pStyle w:val="SubStepAlpha"/>
      </w:pPr>
      <w:r>
        <w:lastRenderedPageBreak/>
        <w:t xml:space="preserve">Cliquez avec le bouton droit sur l'en-tête </w:t>
      </w:r>
      <w:r w:rsidRPr="009477F4">
        <w:rPr>
          <w:b/>
        </w:rPr>
        <w:t>Mémoire</w:t>
      </w:r>
      <w:r>
        <w:t xml:space="preserve">, puis sélectionnez </w:t>
      </w:r>
      <w:r w:rsidRPr="009477F4">
        <w:rPr>
          <w:b/>
        </w:rPr>
        <w:t>Valeurs de ressources &gt; Mémoire &gt; Pourcentages</w:t>
      </w:r>
      <w:r>
        <w:t>.</w:t>
      </w:r>
    </w:p>
    <w:p w:rsidR="007755E8" w:rsidRDefault="007755E8" w:rsidP="007755E8">
      <w:pPr>
        <w:pStyle w:val="BodyTextL50"/>
      </w:pPr>
      <w:r>
        <w:rPr>
          <w:b/>
        </w:rPr>
        <w:t>Remarque</w:t>
      </w:r>
      <w:r>
        <w:t> : les options relatives aux valeurs des ressources ne sont pas disponibles sous Windows 7.</w:t>
      </w:r>
    </w:p>
    <w:p w:rsidR="007755E8" w:rsidRDefault="007755E8" w:rsidP="007755E8">
      <w:pPr>
        <w:pStyle w:val="3"/>
      </w:pPr>
      <w:r>
        <w:t>Questions :</w:t>
      </w:r>
    </w:p>
    <w:p w:rsidR="007755E8" w:rsidRDefault="007755E8" w:rsidP="007755E8">
      <w:pPr>
        <w:pStyle w:val="BodyTextL50"/>
        <w:keepNext/>
      </w:pPr>
      <w:r>
        <w:t>Quel effet cela a-t-il sur la colonne Mémoire ?</w:t>
      </w:r>
    </w:p>
    <w:p w:rsidR="007755E8" w:rsidRDefault="007755E8" w:rsidP="007755E8">
      <w:pPr>
        <w:pStyle w:val="AnswerLineL50"/>
      </w:pPr>
      <w:r>
        <w:t>Saisissez vos réponses ici</w:t>
      </w:r>
    </w:p>
    <w:p w:rsidR="007755E8" w:rsidRDefault="007755E8" w:rsidP="007755E8">
      <w:pPr>
        <w:pStyle w:val="BodyTextL50"/>
        <w:keepNext/>
      </w:pPr>
      <w:r>
        <w:t>En quoi est-ce utile ?</w:t>
      </w:r>
    </w:p>
    <w:p w:rsidR="007755E8" w:rsidRDefault="007755E8" w:rsidP="007755E8">
      <w:pPr>
        <w:pStyle w:val="AnswerLineL50"/>
      </w:pPr>
      <w:r>
        <w:t>Saisissez vos réponses ici</w:t>
      </w:r>
    </w:p>
    <w:p w:rsidR="007755E8" w:rsidRPr="00FB7650" w:rsidRDefault="007755E8" w:rsidP="007755E8">
      <w:pPr>
        <w:pStyle w:val="SubStepAlpha"/>
      </w:pPr>
      <w:r>
        <w:t>Ouvrez un navigateur web.</w:t>
      </w:r>
    </w:p>
    <w:p w:rsidR="007755E8" w:rsidRDefault="007755E8" w:rsidP="007755E8">
      <w:pPr>
        <w:pStyle w:val="SubStepAlpha"/>
      </w:pPr>
      <w:r>
        <w:t xml:space="preserve">Revenez au </w:t>
      </w:r>
      <w:r w:rsidRPr="009477F4">
        <w:rPr>
          <w:b/>
        </w:rPr>
        <w:t>Gestionnaire des tâches</w:t>
      </w:r>
      <w:r>
        <w:t xml:space="preserve">. Cliquez sur le titre </w:t>
      </w:r>
      <w:r w:rsidRPr="009477F4">
        <w:rPr>
          <w:b/>
        </w:rPr>
        <w:t>Nom</w:t>
      </w:r>
      <w:r>
        <w:t>.</w:t>
      </w:r>
    </w:p>
    <w:p w:rsidR="007755E8" w:rsidRDefault="007755E8" w:rsidP="007755E8">
      <w:pPr>
        <w:pStyle w:val="BodyTextL50"/>
      </w:pPr>
      <w:r>
        <w:rPr>
          <w:b/>
        </w:rPr>
        <w:t>Remarque</w:t>
      </w:r>
      <w:r>
        <w:t> : les options relatives à la catégorie ne sont pas disponibles sous Windows 7.</w:t>
      </w:r>
    </w:p>
    <w:p w:rsidR="007755E8" w:rsidRDefault="007755E8" w:rsidP="007755E8">
      <w:pPr>
        <w:pStyle w:val="3"/>
      </w:pPr>
      <w:r>
        <w:t>Question :</w:t>
      </w:r>
    </w:p>
    <w:p w:rsidR="007755E8" w:rsidRDefault="007755E8" w:rsidP="007755E8">
      <w:pPr>
        <w:pStyle w:val="BodyTextL50"/>
        <w:keepNext/>
      </w:pPr>
      <w:r>
        <w:t>Les processus répertoriés sont divisés en catégories. Quelles sont les catégories répertoriées ?</w:t>
      </w:r>
    </w:p>
    <w:p w:rsidR="007755E8" w:rsidRDefault="007755E8" w:rsidP="007755E8">
      <w:pPr>
        <w:pStyle w:val="AnswerLineL50"/>
      </w:pPr>
      <w:r>
        <w:t>Saisissez vos réponses ici</w:t>
      </w:r>
    </w:p>
    <w:p w:rsidR="007755E8" w:rsidRPr="00FB7650" w:rsidRDefault="007755E8" w:rsidP="007755E8">
      <w:pPr>
        <w:pStyle w:val="SubStepAlpha"/>
      </w:pPr>
      <w:r>
        <w:t xml:space="preserve">Sélectionnez le navigateur web, puis cliquez sur </w:t>
      </w:r>
      <w:r w:rsidRPr="009477F4">
        <w:rPr>
          <w:b/>
        </w:rPr>
        <w:t>Fin de tâche</w:t>
      </w:r>
      <w:r>
        <w:t>.</w:t>
      </w:r>
    </w:p>
    <w:p w:rsidR="007755E8" w:rsidRDefault="007755E8" w:rsidP="007755E8">
      <w:pPr>
        <w:pStyle w:val="SubStepAlpha"/>
      </w:pPr>
      <w:r>
        <w:t>Fermez toutes les fenêtres ouvertes.</w:t>
      </w:r>
    </w:p>
    <w:p w:rsidR="007755E8" w:rsidRDefault="007755E8" w:rsidP="001F30AD">
      <w:pPr>
        <w:pStyle w:val="2"/>
      </w:pPr>
      <w:r>
        <w:t>Onglet Utilisateurs.</w:t>
      </w:r>
    </w:p>
    <w:p w:rsidR="007755E8" w:rsidRDefault="007755E8" w:rsidP="007755E8">
      <w:pPr>
        <w:pStyle w:val="SubStepAlpha"/>
      </w:pPr>
      <w:r>
        <w:t xml:space="preserve">Cliquez sur l'onglet </w:t>
      </w:r>
      <w:r w:rsidRPr="00C26125">
        <w:rPr>
          <w:b/>
        </w:rPr>
        <w:t>Utilisateurs</w:t>
      </w:r>
      <w:r>
        <w:t xml:space="preserve"> pour afficher la liste des noms d'utilisateur connectés au système.</w:t>
      </w:r>
    </w:p>
    <w:p w:rsidR="007755E8" w:rsidRDefault="007755E8" w:rsidP="007755E8">
      <w:pPr>
        <w:pStyle w:val="SubStepAlpha"/>
        <w:keepNext/>
      </w:pPr>
      <w:r>
        <w:t>Cliquez avec le bouton droit de la souris sur un nom d'utilisateur. Quelles sont les options disponibles ?</w:t>
      </w:r>
    </w:p>
    <w:p w:rsidR="007755E8" w:rsidRDefault="007755E8" w:rsidP="007755E8">
      <w:pPr>
        <w:pStyle w:val="AnswerLineL50"/>
      </w:pPr>
      <w:r>
        <w:t>Saisissez vos réponses ici</w:t>
      </w:r>
    </w:p>
    <w:p w:rsidR="007755E8" w:rsidRPr="0025410E" w:rsidRDefault="007755E8" w:rsidP="007755E8">
      <w:pPr>
        <w:pStyle w:val="SubStepAlpha"/>
      </w:pPr>
      <w:r>
        <w:t xml:space="preserve">Sous Windows 8.x et 10, cliquez avec le bouton droit de la souris sur </w:t>
      </w:r>
      <w:r>
        <w:rPr>
          <w:b/>
        </w:rPr>
        <w:t>Développer</w:t>
      </w:r>
      <w:r>
        <w:t xml:space="preserve"> pour afficher tous les processus associés à cet utilisateur.</w:t>
      </w:r>
    </w:p>
    <w:p w:rsidR="007755E8" w:rsidRDefault="007755E8" w:rsidP="001F30AD">
      <w:pPr>
        <w:pStyle w:val="2"/>
      </w:pPr>
      <w:r>
        <w:t>Onglets Démarrage, Historique des applications et Détails.</w:t>
      </w:r>
    </w:p>
    <w:p w:rsidR="007755E8" w:rsidRPr="00C26125" w:rsidRDefault="007755E8" w:rsidP="007755E8">
      <w:pPr>
        <w:pStyle w:val="BodyTextL25"/>
        <w:rPr>
          <w:b/>
        </w:rPr>
      </w:pPr>
      <w:r>
        <w:rPr>
          <w:b/>
        </w:rPr>
        <w:t>Remarque</w:t>
      </w:r>
      <w:r w:rsidRPr="00C26125">
        <w:t> : ces onglets ne sont pas disponibles sous Windows 7.</w:t>
      </w:r>
    </w:p>
    <w:p w:rsidR="007755E8" w:rsidRDefault="007755E8" w:rsidP="007755E8">
      <w:pPr>
        <w:pStyle w:val="SubStepAlpha"/>
        <w:keepNext/>
      </w:pPr>
      <w:r>
        <w:t xml:space="preserve">L'onglet </w:t>
      </w:r>
      <w:r w:rsidRPr="00C26125">
        <w:rPr>
          <w:b/>
        </w:rPr>
        <w:t>Démarrage</w:t>
      </w:r>
      <w:r>
        <w:t xml:space="preserve"> répertorie les processus qui sont lancés automatiquement au démarrage de Windows. Cliquez sur l'onglet </w:t>
      </w:r>
      <w:r>
        <w:rPr>
          <w:b/>
        </w:rPr>
        <w:t>Démarrage</w:t>
      </w:r>
      <w:r>
        <w:t>. Cliquez avec le bouton droit de la souris sur un processus et dressez la liste des options disponibles.</w:t>
      </w:r>
    </w:p>
    <w:p w:rsidR="0015342B" w:rsidRDefault="0015342B" w:rsidP="0015342B">
      <w:pPr>
        <w:pStyle w:val="AnswerLineL50"/>
      </w:pPr>
      <w:r>
        <w:t>Saisissez vos réponses ici</w:t>
      </w:r>
    </w:p>
    <w:p w:rsidR="0015342B" w:rsidRDefault="007755E8" w:rsidP="007755E8">
      <w:pPr>
        <w:pStyle w:val="SubStepAlpha"/>
        <w:keepNext/>
      </w:pPr>
      <w:r>
        <w:t xml:space="preserve">L'onglet </w:t>
      </w:r>
      <w:r>
        <w:rPr>
          <w:b/>
        </w:rPr>
        <w:t>Historique des applications</w:t>
      </w:r>
      <w:r>
        <w:t xml:space="preserve"> répertorie l'utilisation des ressources.</w:t>
      </w:r>
    </w:p>
    <w:p w:rsidR="0015342B" w:rsidRDefault="0015342B" w:rsidP="0015342B">
      <w:pPr>
        <w:pStyle w:val="3"/>
      </w:pPr>
      <w:r>
        <w:t>Question :</w:t>
      </w:r>
    </w:p>
    <w:p w:rsidR="007755E8" w:rsidRPr="00703F83" w:rsidRDefault="007755E8" w:rsidP="0015342B">
      <w:pPr>
        <w:pStyle w:val="BodyTextL50"/>
        <w:keepNext/>
      </w:pPr>
      <w:r>
        <w:t>Quel type d'informations pouvez-vous obtenir de cette liste ?</w:t>
      </w:r>
    </w:p>
    <w:p w:rsidR="0015342B" w:rsidRDefault="0015342B" w:rsidP="0015342B">
      <w:pPr>
        <w:pStyle w:val="AnswerLineL50"/>
      </w:pPr>
      <w:r>
        <w:t>Saisissez vos réponses ici</w:t>
      </w:r>
    </w:p>
    <w:p w:rsidR="007755E8" w:rsidRDefault="007755E8" w:rsidP="007755E8">
      <w:pPr>
        <w:pStyle w:val="SubStepAlpha"/>
        <w:keepNext/>
      </w:pPr>
      <w:r>
        <w:t xml:space="preserve">L'onglet </w:t>
      </w:r>
      <w:r>
        <w:rPr>
          <w:b/>
        </w:rPr>
        <w:t>Détails</w:t>
      </w:r>
      <w:r>
        <w:t xml:space="preserve"> affiche des informations sur le processus, comme l'ID de processus (PID), l'état et l'utilisation de la mémoire. Cliquez avec le bouton droit de la souris sur un processus et dressez la liste des options disponibles.</w:t>
      </w:r>
    </w:p>
    <w:p w:rsidR="0015342B" w:rsidRDefault="0015342B" w:rsidP="0015342B">
      <w:pPr>
        <w:pStyle w:val="AnswerLineL50"/>
      </w:pPr>
      <w:r>
        <w:t>Saisissez vos réponses ici</w:t>
      </w:r>
      <w:bookmarkStart w:id="0" w:name="_GoBack"/>
      <w:bookmarkEnd w:id="0"/>
    </w:p>
    <w:p w:rsidR="007755E8" w:rsidRDefault="007755E8" w:rsidP="007755E8">
      <w:pPr>
        <w:pStyle w:val="1"/>
        <w:numPr>
          <w:ilvl w:val="0"/>
          <w:numId w:val="3"/>
        </w:numPr>
      </w:pPr>
      <w:r>
        <w:lastRenderedPageBreak/>
        <w:t>Question de réflexion</w:t>
      </w:r>
    </w:p>
    <w:p w:rsidR="007755E8" w:rsidRDefault="007755E8" w:rsidP="007755E8">
      <w:pPr>
        <w:pStyle w:val="BodyTextL25"/>
        <w:keepNext/>
      </w:pPr>
      <w:r>
        <w:t>Pourquoi est-il important qu'un administrateur maîtrise l'utilisation du Gestionnaire des tâches ?</w:t>
      </w:r>
    </w:p>
    <w:p w:rsidR="0015342B" w:rsidRDefault="0015342B" w:rsidP="0015342B">
      <w:pPr>
        <w:pStyle w:val="AnswerLineL25"/>
      </w:pPr>
      <w:r>
        <w:t>Saisissez vos réponses ici</w:t>
      </w:r>
    </w:p>
    <w:p w:rsidR="00C162C0" w:rsidRPr="007755E8" w:rsidRDefault="007755E8" w:rsidP="0015342B">
      <w:pPr>
        <w:pStyle w:val="ConfigWindow"/>
        <w:rPr>
          <w:rStyle w:val="DevConfigGray"/>
          <w:rFonts w:ascii="Arial" w:hAnsi="Arial"/>
          <w:sz w:val="22"/>
          <w:shd w:val="clear" w:color="auto" w:fill="auto"/>
        </w:rPr>
      </w:pPr>
      <w:r>
        <w:t>Fin du document</w:t>
      </w:r>
    </w:p>
    <w:sectPr w:rsidR="00C162C0" w:rsidRPr="007755E8" w:rsidSect="007755E8">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5C3" w:rsidRDefault="000A55C3" w:rsidP="00710659">
      <w:pPr>
        <w:spacing w:after="0" w:line="240" w:lineRule="auto"/>
      </w:pPr>
      <w:r>
        <w:separator/>
      </w:r>
    </w:p>
    <w:p w:rsidR="000A55C3" w:rsidRDefault="000A55C3"/>
  </w:endnote>
  <w:endnote w:type="continuationSeparator" w:id="0">
    <w:p w:rsidR="000A55C3" w:rsidRDefault="000A55C3" w:rsidP="00710659">
      <w:pPr>
        <w:spacing w:after="0" w:line="240" w:lineRule="auto"/>
      </w:pPr>
      <w:r>
        <w:continuationSeparator/>
      </w:r>
    </w:p>
    <w:p w:rsidR="000A55C3" w:rsidRDefault="000A5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4825D0">
      <w:t xml:space="preserve">– </w:t>
    </w:r>
    <w:r w:rsidR="004825D0">
      <w:fldChar w:fldCharType="begin"/>
    </w:r>
    <w:r w:rsidR="004825D0">
      <w:instrText xml:space="preserve"> DATE  \@ "yyyy"  \* MERGEFORMAT </w:instrText>
    </w:r>
    <w:r w:rsidR="004825D0">
      <w:fldChar w:fldCharType="separate"/>
    </w:r>
    <w:r w:rsidR="001F30AD">
      <w:rPr>
        <w:noProof/>
      </w:rPr>
      <w:t>2020</w:t>
    </w:r>
    <w:r w:rsidR="004825D0">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4F53">
      <w:rPr>
        <w:b/>
        <w:noProof/>
        <w:szCs w:val="16"/>
      </w:rPr>
      <w:t>4</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8F4F53">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4825D0">
      <w:t xml:space="preserve">– </w:t>
    </w:r>
    <w:r w:rsidR="004825D0">
      <w:fldChar w:fldCharType="begin"/>
    </w:r>
    <w:r w:rsidR="004825D0">
      <w:instrText xml:space="preserve"> DATE  \@ "yyyy"  \* MERGEFORMAT </w:instrText>
    </w:r>
    <w:r w:rsidR="004825D0">
      <w:fldChar w:fldCharType="separate"/>
    </w:r>
    <w:r w:rsidR="001F30AD">
      <w:rPr>
        <w:noProof/>
      </w:rPr>
      <w:t>2020</w:t>
    </w:r>
    <w:r w:rsidR="004825D0">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4F53">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8F4F5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5C3" w:rsidRDefault="000A55C3" w:rsidP="00710659">
      <w:pPr>
        <w:spacing w:after="0" w:line="240" w:lineRule="auto"/>
      </w:pPr>
      <w:r>
        <w:separator/>
      </w:r>
    </w:p>
    <w:p w:rsidR="000A55C3" w:rsidRDefault="000A55C3"/>
  </w:footnote>
  <w:footnote w:type="continuationSeparator" w:id="0">
    <w:p w:rsidR="000A55C3" w:rsidRDefault="000A55C3" w:rsidP="00710659">
      <w:pPr>
        <w:spacing w:after="0" w:line="240" w:lineRule="auto"/>
      </w:pPr>
      <w:r>
        <w:continuationSeparator/>
      </w:r>
    </w:p>
    <w:p w:rsidR="000A55C3" w:rsidRDefault="000A55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AB23E8" w:rsidP="008402F2">
    <w:pPr>
      <w:pStyle w:val="PageHead"/>
    </w:pPr>
    <w:r>
      <w:t>Travaux pratiques : Utilisation du gestionnaire des tâches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832D5B" w:rsidP="006C3FCF">
    <w:pPr>
      <w:ind w:left="-288"/>
    </w:pPr>
    <w:r w:rsidRPr="00AB23E8">
      <w:rPr>
        <w:noProof/>
        <w:lang w:val="en-US" w:eastAsia="zh-CN" w:bidi="th-TH"/>
      </w:rPr>
      <w:drawing>
        <wp:inline distT="0" distB="0" distL="0" distR="0">
          <wp:extent cx="2589530" cy="804545"/>
          <wp:effectExtent l="0" t="0" r="127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9530" cy="80454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FEE70A6"/>
    <w:styleLink w:val="PartStepSubStepList"/>
    <w:lvl w:ilvl="0">
      <w:start w:val="1"/>
      <w:numFmt w:val="decimal"/>
      <w:suff w:val="space"/>
      <w:lvlText w:val="Partie %1 :"/>
      <w:lvlJc w:val="left"/>
      <w:pPr>
        <w:ind w:left="1080" w:hanging="1080"/>
      </w:pPr>
      <w:rPr>
        <w:rFonts w:hint="default"/>
      </w:rPr>
    </w:lvl>
    <w:lvl w:ilvl="1">
      <w:start w:val="1"/>
      <w:numFmt w:val="decimal"/>
      <w:suff w:val="space"/>
      <w:lvlText w:val="Étape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3ECE42C"/>
    <w:styleLink w:val="LabList"/>
    <w:lvl w:ilvl="0">
      <w:start w:val="1"/>
      <w:numFmt w:val="none"/>
      <w:suff w:val="space"/>
      <w:lvlText w:val=""/>
      <w:lvlJc w:val="left"/>
      <w:pPr>
        <w:ind w:left="0" w:firstLine="0"/>
      </w:pPr>
      <w:rPr>
        <w:rFonts w:hint="default"/>
      </w:rPr>
    </w:lvl>
    <w:lvl w:ilvl="1">
      <w:start w:val="1"/>
      <w:numFmt w:val="decimal"/>
      <w:suff w:val="space"/>
      <w:lvlText w:val="Étape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8D0450"/>
    <w:multiLevelType w:val="multilevel"/>
    <w:tmpl w:val="65A27A8C"/>
    <w:lvl w:ilvl="0">
      <w:start w:val="1"/>
      <w:numFmt w:val="none"/>
      <w:pStyle w:val="1"/>
      <w:suff w:val="space"/>
      <w:lvlText w:val=""/>
      <w:lvlJc w:val="left"/>
      <w:pPr>
        <w:ind w:left="0" w:firstLine="0"/>
      </w:pPr>
      <w:rPr>
        <w:rFonts w:hint="default"/>
      </w:rPr>
    </w:lvl>
    <w:lvl w:ilvl="1">
      <w:start w:val="1"/>
      <w:numFmt w:val="decimal"/>
      <w:pStyle w:val="2"/>
      <w:suff w:val="space"/>
      <w:lvlText w:val="Étape %2 :"/>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2">
      <w:lvl w:ilvl="2">
        <w:start w:val="1"/>
        <w:numFmt w:val="lowerLetter"/>
        <w:lvlText w:val="%3."/>
        <w:lvlJc w:val="left"/>
        <w:pPr>
          <w:tabs>
            <w:tab w:val="num" w:pos="720"/>
          </w:tabs>
          <w:ind w:left="720" w:hanging="360"/>
        </w:pPr>
        <w:rPr>
          <w:rFonts w:hint="default"/>
          <w:b w:val="0"/>
        </w:rPr>
      </w:lvl>
    </w:lvlOverride>
  </w:num>
  <w:num w:numId="10">
    <w:abstractNumId w:val="6"/>
  </w:num>
  <w:num w:numId="11">
    <w:abstractNumId w:val="3"/>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F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1D16"/>
    <w:rsid w:val="00084C99"/>
    <w:rsid w:val="00085CC6"/>
    <w:rsid w:val="00090C07"/>
    <w:rsid w:val="0009147A"/>
    <w:rsid w:val="00091E8D"/>
    <w:rsid w:val="0009378D"/>
    <w:rsid w:val="00097163"/>
    <w:rsid w:val="000A22C8"/>
    <w:rsid w:val="000A55C3"/>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42B"/>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30AD"/>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0C59"/>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1C63"/>
    <w:rsid w:val="00452C6D"/>
    <w:rsid w:val="00455E0B"/>
    <w:rsid w:val="0045724D"/>
    <w:rsid w:val="00457934"/>
    <w:rsid w:val="00462B9F"/>
    <w:rsid w:val="004659EE"/>
    <w:rsid w:val="00473E34"/>
    <w:rsid w:val="00476BA9"/>
    <w:rsid w:val="004825D0"/>
    <w:rsid w:val="004922DD"/>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B3D"/>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55E8"/>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2D5B"/>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273"/>
    <w:rsid w:val="008F03EF"/>
    <w:rsid w:val="008F340F"/>
    <w:rsid w:val="008F4F53"/>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23E8"/>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63F0"/>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6F8"/>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4F4"/>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44C0CD-A1B8-44FD-9A74-1ED7B933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7755E8"/>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7755E8"/>
    <w:pPr>
      <w:keepNext/>
      <w:keepLines/>
      <w:numPr>
        <w:numId w:val="12"/>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1F30AD"/>
    <w:pPr>
      <w:keepNext/>
      <w:numPr>
        <w:ilvl w:val="1"/>
        <w:numId w:val="12"/>
      </w:numPr>
      <w:spacing w:before="120" w:after="120"/>
      <w:outlineLvl w:val="1"/>
    </w:pPr>
    <w:rPr>
      <w:rFonts w:eastAsia="Times New Roman"/>
      <w:b/>
      <w:bCs/>
      <w:sz w:val="26"/>
      <w:szCs w:val="26"/>
    </w:rPr>
  </w:style>
  <w:style w:type="paragraph" w:styleId="3">
    <w:name w:val="heading 3"/>
    <w:basedOn w:val="a"/>
    <w:next w:val="a"/>
    <w:link w:val="3Char"/>
    <w:unhideWhenUsed/>
    <w:qFormat/>
    <w:rsid w:val="007755E8"/>
    <w:pPr>
      <w:keepNext/>
      <w:spacing w:before="120" w:line="240" w:lineRule="auto"/>
      <w:ind w:left="720"/>
      <w:outlineLvl w:val="2"/>
    </w:pPr>
    <w:rPr>
      <w:rFonts w:eastAsia="Times New Roman"/>
      <w:bCs/>
      <w:sz w:val="20"/>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1F30AD"/>
    <w:rPr>
      <w:rFonts w:eastAsia="Times New Roman"/>
      <w:b/>
      <w:bCs/>
      <w:sz w:val="26"/>
      <w:szCs w:val="26"/>
      <w:lang w:val="fr-FR" w:eastAsia="en-US" w:bidi="ar-SA"/>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15342B"/>
    <w:pPr>
      <w:spacing w:before="0" w:after="0"/>
    </w:pPr>
    <w:rPr>
      <w:i/>
      <w:color w:val="FFFFFF"/>
    </w:rPr>
  </w:style>
  <w:style w:type="paragraph" w:customStyle="1" w:styleId="SubStepAlpha">
    <w:name w:val="SubStep Alpha"/>
    <w:basedOn w:val="BodyTextL25"/>
    <w:qFormat/>
    <w:rsid w:val="007755E8"/>
    <w:pPr>
      <w:numPr>
        <w:ilvl w:val="2"/>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755E8"/>
    <w:pPr>
      <w:numPr>
        <w:ilvl w:val="4"/>
        <w:numId w:val="12"/>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7755E8"/>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7755E8"/>
    <w:rPr>
      <w:rFonts w:eastAsia="Times New Roman"/>
      <w:bCs/>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numbering" w:customStyle="1" w:styleId="PartStepSubStepList">
    <w:name w:val="Part_Step_SubStep_List"/>
    <w:basedOn w:val="a2"/>
    <w:uiPriority w:val="99"/>
    <w:rsid w:val="007755E8"/>
    <w:pPr>
      <w:numPr>
        <w:numId w:val="11"/>
      </w:numPr>
    </w:pPr>
  </w:style>
  <w:style w:type="character" w:styleId="af5">
    <w:name w:val="page number"/>
    <w:basedOn w:val="a0"/>
    <w:rsid w:val="007755E8"/>
  </w:style>
  <w:style w:type="paragraph" w:styleId="af6">
    <w:name w:val="List Paragraph"/>
    <w:basedOn w:val="a"/>
    <w:uiPriority w:val="34"/>
    <w:qFormat/>
    <w:rsid w:val="00775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5C0AB7-8E23-4FB6-902B-787F1FD13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Lab - Work with Task Manager</vt:lpstr>
    </vt:vector>
  </TitlesOfParts>
  <Company>China</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Utilisation du gestionnaire des tâches</dc:title>
  <dc:subject/>
  <dc:creator>Administrator</dc:creator>
  <cp:keywords/>
  <dc:description>2015</dc:description>
  <cp:lastModifiedBy>User</cp:lastModifiedBy>
  <cp:revision>5</cp:revision>
  <cp:lastPrinted>2019-07-16T16:48:00Z</cp:lastPrinted>
  <dcterms:created xsi:type="dcterms:W3CDTF">2020-01-22T04:46:00Z</dcterms:created>
  <dcterms:modified xsi:type="dcterms:W3CDTF">2020-01-22T07:39:00Z</dcterms:modified>
</cp:coreProperties>
</file>