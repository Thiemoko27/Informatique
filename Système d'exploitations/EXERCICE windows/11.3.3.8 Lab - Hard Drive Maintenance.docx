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CA5DF0" w:rsidRDefault="00693A81" w:rsidP="00DF6603">
      <w:pPr>
        <w:pStyle w:val="af3"/>
        <w:rPr>
          <w:rStyle w:val="LabTitleInstVersred"/>
          <w:bCs/>
          <w:color w:val="auto"/>
        </w:rPr>
      </w:pPr>
      <w:r w:rsidRPr="00CA5DF0">
        <w:rPr>
          <w:bCs/>
        </w:rPr>
        <w:t>Travaux pratiques : Maintenance du disque dur</w:t>
      </w:r>
    </w:p>
    <w:p w:rsidR="00DF6603" w:rsidRPr="00CC573E" w:rsidRDefault="00DF6603" w:rsidP="00DF6603">
      <w:pPr>
        <w:pStyle w:val="1"/>
        <w:numPr>
          <w:ilvl w:val="0"/>
          <w:numId w:val="3"/>
        </w:numPr>
      </w:pPr>
      <w:r>
        <w:t>Introduction</w:t>
      </w:r>
    </w:p>
    <w:p w:rsidR="00DF6603" w:rsidRDefault="00DF6603" w:rsidP="00DF6603">
      <w:pPr>
        <w:pStyle w:val="BodyTextL25"/>
      </w:pPr>
      <w:r>
        <w:t>Dans ces travaux pratiques, vous allez observer les résultats après avoir utilisé la vérification du disque et le défragmenteur sur un disque dur.</w:t>
      </w:r>
    </w:p>
    <w:p w:rsidR="00DF6603" w:rsidRPr="00333AB8" w:rsidRDefault="00DF6603" w:rsidP="00DF6603">
      <w:pPr>
        <w:pStyle w:val="1"/>
        <w:numPr>
          <w:ilvl w:val="0"/>
          <w:numId w:val="3"/>
        </w:numPr>
      </w:pPr>
      <w:r>
        <w:t>Équipements recommandés</w:t>
      </w:r>
    </w:p>
    <w:p w:rsidR="00DF6603" w:rsidRPr="00333AB8" w:rsidRDefault="00DF6603" w:rsidP="00DF6603">
      <w:pPr>
        <w:pStyle w:val="Bulletlevel1"/>
        <w:spacing w:before="60" w:after="60" w:line="276" w:lineRule="auto"/>
      </w:pPr>
      <w:r>
        <w:t>Un ordinateur exécutant Windows</w:t>
      </w:r>
    </w:p>
    <w:p w:rsidR="00DF6603" w:rsidRPr="00333AB8" w:rsidRDefault="00DF6603" w:rsidP="00DF6603">
      <w:pPr>
        <w:pStyle w:val="Bulletlevel1"/>
        <w:spacing w:before="60" w:after="60" w:line="276" w:lineRule="auto"/>
      </w:pPr>
      <w:r>
        <w:t>Au moins deux partitions sur le disque dur</w:t>
      </w:r>
    </w:p>
    <w:p w:rsidR="00DF6603" w:rsidRDefault="00DF6603" w:rsidP="00C96DED">
      <w:pPr>
        <w:pStyle w:val="1"/>
        <w:numPr>
          <w:ilvl w:val="0"/>
          <w:numId w:val="0"/>
        </w:numPr>
      </w:pPr>
      <w:r>
        <w:t>Instructions</w:t>
      </w:r>
    </w:p>
    <w:p w:rsidR="00DF6603" w:rsidRPr="00CC573E" w:rsidRDefault="00DF6603" w:rsidP="00CA5DF0">
      <w:pPr>
        <w:pStyle w:val="2"/>
      </w:pPr>
      <w:r>
        <w:t>Exécutez l'outil de vérification des erreurs sur un volume de disque.</w:t>
      </w:r>
    </w:p>
    <w:p w:rsidR="00DF6603" w:rsidRPr="00333AB8" w:rsidRDefault="00DF6603" w:rsidP="00DF6603">
      <w:pPr>
        <w:pStyle w:val="SubStepAlpha"/>
      </w:pPr>
      <w:r>
        <w:t>Ouvrez une session Windows en tant qu'administrateur.</w:t>
      </w:r>
    </w:p>
    <w:p w:rsidR="00DF6603" w:rsidRDefault="00DF6603" w:rsidP="00DF6603">
      <w:pPr>
        <w:pStyle w:val="SubStepAlpha"/>
      </w:pPr>
      <w:r>
        <w:t>Sous Windows 10 et 8.1, ouvrez l'</w:t>
      </w:r>
      <w:r w:rsidRPr="00F00C8C">
        <w:rPr>
          <w:b/>
        </w:rPr>
        <w:t>Explorateur de fichiers</w:t>
      </w:r>
      <w:r>
        <w:t xml:space="preserve">. Sous Windows 7, ouvrez </w:t>
      </w:r>
      <w:r w:rsidRPr="00F00C8C">
        <w:rPr>
          <w:b/>
        </w:rPr>
        <w:t>Windows Explorer</w:t>
      </w:r>
      <w:r>
        <w:t>.</w:t>
      </w:r>
    </w:p>
    <w:p w:rsidR="00DF6603" w:rsidRDefault="00DF6603" w:rsidP="00DF6603">
      <w:pPr>
        <w:pStyle w:val="SubStepAlpha"/>
      </w:pPr>
      <w:r>
        <w:t xml:space="preserve">Sous Windows 10 et 8.1, cliquez sur </w:t>
      </w:r>
      <w:r w:rsidRPr="00F00C8C">
        <w:rPr>
          <w:b/>
        </w:rPr>
        <w:t>Ce PC</w:t>
      </w:r>
      <w:r>
        <w:t xml:space="preserve">. Sous Windows 7, cliquez sur </w:t>
      </w:r>
      <w:r w:rsidRPr="00F00C8C">
        <w:rPr>
          <w:b/>
        </w:rPr>
        <w:t>Ordinateur</w:t>
      </w:r>
      <w:r>
        <w:t>. Vérifiez que le disque dur dispose d'au moins deux partitions.</w:t>
      </w:r>
    </w:p>
    <w:p w:rsidR="00DF6603" w:rsidRDefault="00DF6603" w:rsidP="00DF6603">
      <w:pPr>
        <w:pStyle w:val="BodyTextL50"/>
      </w:pPr>
      <w:r>
        <w:t xml:space="preserve">S'il n'en possède qu'une, utilisez l'utilitaire </w:t>
      </w:r>
      <w:r>
        <w:rPr>
          <w:b/>
        </w:rPr>
        <w:t>Gestion des disques</w:t>
      </w:r>
      <w:r>
        <w:t xml:space="preserve"> pour créer une deuxième partition avec au moins 2 Go.</w:t>
      </w:r>
    </w:p>
    <w:p w:rsidR="00DF6603" w:rsidRPr="000D02DF" w:rsidRDefault="00DF6603" w:rsidP="00DF6603">
      <w:pPr>
        <w:pStyle w:val="SubStepAlpha"/>
      </w:pPr>
      <w:r>
        <w:t xml:space="preserve">Cliquez avec le bouton droit de la souris sur le volume sans système d'exploitation Windows installé. Cliquez sur </w:t>
      </w:r>
      <w:r w:rsidRPr="00F00C8C">
        <w:rPr>
          <w:b/>
        </w:rPr>
        <w:t>Propriétés</w:t>
      </w:r>
      <w:r>
        <w:t>.</w:t>
      </w:r>
    </w:p>
    <w:p w:rsidR="00DF6603" w:rsidRPr="00333AB8" w:rsidRDefault="00DF6603" w:rsidP="00DF6603">
      <w:pPr>
        <w:pStyle w:val="SubStepAlpha"/>
      </w:pPr>
      <w:r>
        <w:t xml:space="preserve">Dans la fenêtre Propriétés, cliquez sur l'onglet </w:t>
      </w:r>
      <w:r>
        <w:rPr>
          <w:b/>
        </w:rPr>
        <w:t>Outils</w:t>
      </w:r>
      <w:r>
        <w:t xml:space="preserve">. Sous Windows 10 et 8.1, cliquez sur </w:t>
      </w:r>
      <w:r>
        <w:rPr>
          <w:b/>
        </w:rPr>
        <w:t xml:space="preserve">Vérifier </w:t>
      </w:r>
      <w:r>
        <w:t xml:space="preserve">pour lancer la vérification des erreurs. Sous Windows 7, cliquez sur </w:t>
      </w:r>
      <w:r w:rsidRPr="009E5C30">
        <w:rPr>
          <w:b/>
        </w:rPr>
        <w:t>Vérifier maintenant</w:t>
      </w:r>
      <w:r>
        <w:t>.</w:t>
      </w:r>
    </w:p>
    <w:p w:rsidR="00DF6603" w:rsidRDefault="00DF6603" w:rsidP="00DF6603">
      <w:pPr>
        <w:pStyle w:val="SubStepAlpha"/>
      </w:pPr>
      <w:r>
        <w:t xml:space="preserve">Sous Windows 10 et 8.1, Windows surveille les lecteurs et exécute des analyses planifiées automatiquement. Le message </w:t>
      </w:r>
      <w:r>
        <w:rPr>
          <w:b/>
        </w:rPr>
        <w:t>Il n'est pas nécessaire d'analyser ce lecteur</w:t>
      </w:r>
      <w:r>
        <w:t xml:space="preserve"> peut s'afficher. Cliquez sur</w:t>
      </w:r>
      <w:r>
        <w:rPr>
          <w:b/>
        </w:rPr>
        <w:t xml:space="preserve"> Analyser le lecteur</w:t>
      </w:r>
      <w:r>
        <w:t xml:space="preserve"> (Windows 10), ou sur </w:t>
      </w:r>
      <w:r>
        <w:rPr>
          <w:b/>
        </w:rPr>
        <w:t>Analyser et réparer le lecteur</w:t>
      </w:r>
      <w:r>
        <w:t xml:space="preserve"> ou </w:t>
      </w:r>
      <w:r>
        <w:rPr>
          <w:b/>
        </w:rPr>
        <w:t xml:space="preserve">Analyser le lecteur </w:t>
      </w:r>
      <w:r>
        <w:t>(Windows 8.1).</w:t>
      </w:r>
    </w:p>
    <w:p w:rsidR="00DF6603" w:rsidRPr="00F00C8C" w:rsidRDefault="00DF6603" w:rsidP="00DF6603">
      <w:pPr>
        <w:pStyle w:val="BodyTextL50"/>
      </w:pPr>
      <w:r>
        <w:t xml:space="preserve">Sous Windows 7, cliquez sur </w:t>
      </w:r>
      <w:r>
        <w:rPr>
          <w:b/>
        </w:rPr>
        <w:t>Démarrer</w:t>
      </w:r>
      <w:r>
        <w:t xml:space="preserve"> pour lancer la vérification du disque. Vous pouvez utiliser les options par défaut.</w:t>
      </w:r>
    </w:p>
    <w:p w:rsidR="00DF6603" w:rsidRPr="00333AB8" w:rsidRDefault="00DF6603" w:rsidP="00DF6603">
      <w:pPr>
        <w:pStyle w:val="SubStepAlpha"/>
      </w:pPr>
      <w:r>
        <w:t>Lorsque vous recevez un message indiquant que votre lecteur ou disque a été analysé avec succès, cliquez sur</w:t>
      </w:r>
      <w:r w:rsidRPr="00817114">
        <w:rPr>
          <w:b/>
        </w:rPr>
        <w:t xml:space="preserve"> Afficher les détails</w:t>
      </w:r>
      <w:r>
        <w:t xml:space="preserve"> (Windows 10 et 8.1) ou sur</w:t>
      </w:r>
      <w:r w:rsidRPr="00817114">
        <w:rPr>
          <w:b/>
        </w:rPr>
        <w:t xml:space="preserve"> Voir les détails</w:t>
      </w:r>
      <w:r>
        <w:t xml:space="preserve"> (Windows 7).</w:t>
      </w:r>
    </w:p>
    <w:p w:rsidR="00DF6603" w:rsidRDefault="00DF6603" w:rsidP="00DF6603">
      <w:pPr>
        <w:pStyle w:val="SubStepAlpha"/>
      </w:pPr>
      <w:r>
        <w:t xml:space="preserve">Sous Windows 10 et 8.1, la fenêtre </w:t>
      </w:r>
      <w:r w:rsidRPr="00100069">
        <w:rPr>
          <w:b/>
        </w:rPr>
        <w:t>Observateur d'événements</w:t>
      </w:r>
      <w:r>
        <w:t xml:space="preserve"> s'ouvre et affiche l'événement </w:t>
      </w:r>
      <w:r w:rsidRPr="00100069">
        <w:rPr>
          <w:b/>
        </w:rPr>
        <w:t>Chkdsk</w:t>
      </w:r>
      <w:r>
        <w:t xml:space="preserve">. Double-cliquez sur l'événement </w:t>
      </w:r>
      <w:r w:rsidRPr="00100069">
        <w:rPr>
          <w:b/>
        </w:rPr>
        <w:t>Information</w:t>
      </w:r>
      <w:r>
        <w:t xml:space="preserve"> dans le volet central.</w:t>
      </w:r>
    </w:p>
    <w:p w:rsidR="00DF6603" w:rsidRDefault="00DF6603" w:rsidP="00DF6603">
      <w:pPr>
        <w:pStyle w:val="BodyTextL50"/>
      </w:pPr>
      <w:r>
        <w:t>Sous Windows 7, la fenêtre Vérification du disque s'agrandit pour afficher les détails. Les informations disponibles sont semblables à celles affichées dans l'Observateur d'événements sous Windows 10 et 8.1.</w:t>
      </w:r>
    </w:p>
    <w:p w:rsidR="004229F7" w:rsidRPr="00710545" w:rsidRDefault="004229F7" w:rsidP="004229F7">
      <w:pPr>
        <w:pStyle w:val="3"/>
      </w:pPr>
      <w:r>
        <w:t>Questions :</w:t>
      </w:r>
    </w:p>
    <w:p w:rsidR="00DF6603" w:rsidRDefault="00DF6603" w:rsidP="00DF6603">
      <w:pPr>
        <w:pStyle w:val="BodyTextL50"/>
        <w:keepNext/>
      </w:pPr>
      <w:r>
        <w:t>Combien d'étapes ont été exécutées ?</w:t>
      </w:r>
    </w:p>
    <w:p w:rsidR="00DF6603" w:rsidRPr="00333AB8" w:rsidRDefault="004229F7" w:rsidP="004229F7">
      <w:pPr>
        <w:pStyle w:val="AnswerLineL50"/>
      </w:pPr>
      <w:r>
        <w:t>Saisissez vos réponses ici</w:t>
      </w:r>
    </w:p>
    <w:p w:rsidR="00DF6603" w:rsidRPr="00333AB8" w:rsidRDefault="00DF6603" w:rsidP="00DF6603">
      <w:pPr>
        <w:pStyle w:val="BodyTextL50"/>
        <w:tabs>
          <w:tab w:val="left" w:leader="underscore" w:pos="10080"/>
        </w:tabs>
      </w:pPr>
      <w:r>
        <w:t xml:space="preserve">Le </w:t>
      </w:r>
      <w:r w:rsidRPr="00325E25">
        <w:rPr>
          <w:spacing w:val="-4"/>
        </w:rPr>
        <w:t>système a-t-il détecté des problèmes sur le volume ? Si des problèmes ont été détectés, quels étaient-ils ?</w:t>
      </w:r>
    </w:p>
    <w:p w:rsidR="00DF6603" w:rsidRPr="00333AB8" w:rsidRDefault="004229F7" w:rsidP="004229F7">
      <w:pPr>
        <w:pStyle w:val="AnswerLineL50"/>
      </w:pPr>
      <w:r>
        <w:t>Saisissez vos réponses ici</w:t>
      </w:r>
    </w:p>
    <w:p w:rsidR="00DF6603" w:rsidRPr="00333AB8" w:rsidRDefault="00DF6603" w:rsidP="00DF6603">
      <w:pPr>
        <w:pStyle w:val="SubStepAlpha"/>
      </w:pPr>
      <w:r>
        <w:t xml:space="preserve">Cliquez sur </w:t>
      </w:r>
      <w:r w:rsidRPr="00100069">
        <w:rPr>
          <w:b/>
        </w:rPr>
        <w:t>Fermer</w:t>
      </w:r>
      <w:r>
        <w:t>. Fermez l'</w:t>
      </w:r>
      <w:r>
        <w:rPr>
          <w:b/>
        </w:rPr>
        <w:t>Observateur d'événements</w:t>
      </w:r>
      <w:r>
        <w:t xml:space="preserve"> si nécessaire.</w:t>
      </w:r>
    </w:p>
    <w:p w:rsidR="00DF6603" w:rsidRPr="00333AB8" w:rsidRDefault="00DF6603" w:rsidP="00CA5DF0">
      <w:pPr>
        <w:pStyle w:val="2"/>
      </w:pPr>
      <w:r>
        <w:lastRenderedPageBreak/>
        <w:t>Utilisez l'outil Défragmenteur de disque.</w:t>
      </w:r>
    </w:p>
    <w:p w:rsidR="00DF6603" w:rsidRPr="00E17D41" w:rsidRDefault="00DF6603" w:rsidP="00325E25">
      <w:pPr>
        <w:pStyle w:val="SubStepAlpha"/>
        <w:numPr>
          <w:ilvl w:val="0"/>
          <w:numId w:val="0"/>
        </w:numPr>
        <w:ind w:left="357"/>
      </w:pPr>
      <w:r>
        <w:rPr>
          <w:b/>
        </w:rPr>
        <w:t>Remarque</w:t>
      </w:r>
      <w:r>
        <w:t> : ignorez cette étape si votre ordinateur est équipé d'un disque SSD. Il n'est pas nécessaire de défragmenter les disques SSD.</w:t>
      </w:r>
    </w:p>
    <w:p w:rsidR="00DF6603" w:rsidRDefault="00DF6603" w:rsidP="002133E3">
      <w:pPr>
        <w:pStyle w:val="SubStepAlpha"/>
      </w:pPr>
      <w:r>
        <w:t xml:space="preserve">Accédez à la fenêtre </w:t>
      </w:r>
      <w:r w:rsidRPr="00612266">
        <w:rPr>
          <w:b/>
        </w:rPr>
        <w:t>Propriétés</w:t>
      </w:r>
      <w:r>
        <w:t xml:space="preserve"> du lecteur sans système d'exploitation Windows.</w:t>
      </w:r>
    </w:p>
    <w:p w:rsidR="00DF6603" w:rsidRDefault="00DF6603" w:rsidP="004229F7">
      <w:pPr>
        <w:pStyle w:val="SubStepAlpha"/>
      </w:pPr>
      <w:r>
        <w:t xml:space="preserve">Dans la fenêtre Propriétés, cliquez sur l'onglet </w:t>
      </w:r>
      <w:r>
        <w:rPr>
          <w:b/>
        </w:rPr>
        <w:t>Outils</w:t>
      </w:r>
      <w:r>
        <w:t xml:space="preserve">. Sous Windows 10 et 8.1, cliquez sur </w:t>
      </w:r>
      <w:r>
        <w:rPr>
          <w:b/>
        </w:rPr>
        <w:t xml:space="preserve">Optimiser </w:t>
      </w:r>
      <w:r>
        <w:t xml:space="preserve">pour démarrer l'optimisation du disque. Sous Windows 7, cliquez sur </w:t>
      </w:r>
      <w:r>
        <w:rPr>
          <w:b/>
        </w:rPr>
        <w:t>Défragmenter maintenant</w:t>
      </w:r>
      <w:r>
        <w:t xml:space="preserve"> pour démarrer la défragmentation.</w:t>
      </w:r>
    </w:p>
    <w:p w:rsidR="00DF6603" w:rsidRDefault="00DF6603" w:rsidP="004229F7">
      <w:pPr>
        <w:pStyle w:val="SubStepAlpha"/>
      </w:pPr>
      <w:r>
        <w:t xml:space="preserve">Sous Windows 10 et 8.1, sélectionnez le volume sans système d'exploitation Windows. Cliquez sur </w:t>
      </w:r>
      <w:r>
        <w:rPr>
          <w:b/>
        </w:rPr>
        <w:t>Analyser</w:t>
      </w:r>
      <w:r>
        <w:t xml:space="preserve"> dans la fenêtre Optimiser le disque.</w:t>
      </w:r>
    </w:p>
    <w:p w:rsidR="00DF6603" w:rsidRDefault="00DF6603" w:rsidP="00DF6603">
      <w:pPr>
        <w:pStyle w:val="BodyTextL50"/>
      </w:pPr>
      <w:r>
        <w:t xml:space="preserve">Sous Windows 7, cliquez sur </w:t>
      </w:r>
      <w:r>
        <w:rPr>
          <w:b/>
        </w:rPr>
        <w:t>Analyser le disque</w:t>
      </w:r>
      <w:r>
        <w:t xml:space="preserve"> dans la fenêtre Défragmenteur de disque.</w:t>
      </w:r>
    </w:p>
    <w:p w:rsidR="004229F7" w:rsidRDefault="004229F7" w:rsidP="004229F7">
      <w:pPr>
        <w:pStyle w:val="3"/>
      </w:pPr>
      <w:r>
        <w:t>Question :</w:t>
      </w:r>
    </w:p>
    <w:p w:rsidR="00DF6603" w:rsidRDefault="00DF6603" w:rsidP="00DF6603">
      <w:pPr>
        <w:pStyle w:val="BodyTextL50"/>
        <w:keepNext/>
      </w:pPr>
      <w:r>
        <w:t>Quel pourcentage du disque est défragmenté ?</w:t>
      </w:r>
    </w:p>
    <w:p w:rsidR="00DF6603" w:rsidRDefault="004229F7" w:rsidP="004229F7">
      <w:pPr>
        <w:pStyle w:val="AnswerLineL50"/>
      </w:pPr>
      <w:r>
        <w:t>Saisissez vos réponses ici</w:t>
      </w:r>
    </w:p>
    <w:p w:rsidR="004229F7" w:rsidRDefault="004229F7" w:rsidP="004229F7">
      <w:pPr>
        <w:pStyle w:val="SubStepAlpha"/>
      </w:pPr>
      <w:r>
        <w:t xml:space="preserve">Cliquez sur </w:t>
      </w:r>
      <w:r>
        <w:rPr>
          <w:b/>
        </w:rPr>
        <w:t>Optimiser</w:t>
      </w:r>
      <w:r>
        <w:t xml:space="preserve"> pour commencer à défragmenter le disque sous Windows 10 et 8.1. Sous Windows 7, cliquez sur </w:t>
      </w:r>
      <w:r>
        <w:rPr>
          <w:b/>
        </w:rPr>
        <w:t>Défragmenter le disque</w:t>
      </w:r>
      <w:r>
        <w:t>.</w:t>
      </w:r>
    </w:p>
    <w:p w:rsidR="004229F7" w:rsidRDefault="004229F7" w:rsidP="004229F7">
      <w:pPr>
        <w:pStyle w:val="3"/>
      </w:pPr>
      <w:r>
        <w:t>Question :</w:t>
      </w:r>
    </w:p>
    <w:p w:rsidR="00DF6603" w:rsidRPr="00333AB8" w:rsidRDefault="00DF6603" w:rsidP="00DF6603">
      <w:pPr>
        <w:pStyle w:val="BodyTextL50"/>
        <w:keepNext/>
      </w:pPr>
      <w:r>
        <w:t xml:space="preserve">Quel est le premier processus de la défragmentation (reportez-vous à la colonne </w:t>
      </w:r>
      <w:r>
        <w:rPr>
          <w:b/>
        </w:rPr>
        <w:t>État actuel</w:t>
      </w:r>
      <w:r>
        <w:t xml:space="preserve"> ou </w:t>
      </w:r>
      <w:r>
        <w:rPr>
          <w:b/>
        </w:rPr>
        <w:t>Progression</w:t>
      </w:r>
      <w:r>
        <w:t xml:space="preserve">) ? </w:t>
      </w:r>
    </w:p>
    <w:p w:rsidR="00DF6603" w:rsidRPr="00333AB8" w:rsidRDefault="004229F7" w:rsidP="004229F7">
      <w:pPr>
        <w:pStyle w:val="AnswerLineL50"/>
      </w:pPr>
      <w:r>
        <w:t>Saisissez vos réponses ici</w:t>
      </w:r>
    </w:p>
    <w:p w:rsidR="00DF6603" w:rsidRPr="00333AB8" w:rsidRDefault="00DF6603" w:rsidP="00DF6603">
      <w:pPr>
        <w:pStyle w:val="BodyTextL50"/>
        <w:keepNext/>
      </w:pPr>
      <w:r>
        <w:t xml:space="preserve">Quelles sont les quatre tâches effectuées pour chaque passe (reportez-vous à la colonne </w:t>
      </w:r>
      <w:r w:rsidRPr="000A5111">
        <w:rPr>
          <w:b/>
        </w:rPr>
        <w:t>État actuel</w:t>
      </w:r>
      <w:r>
        <w:t xml:space="preserve"> ou </w:t>
      </w:r>
      <w:r>
        <w:rPr>
          <w:b/>
        </w:rPr>
        <w:t>Progression</w:t>
      </w:r>
      <w:r>
        <w:t>) ?</w:t>
      </w:r>
    </w:p>
    <w:p w:rsidR="00DF6603" w:rsidRPr="00333AB8" w:rsidRDefault="004229F7" w:rsidP="004229F7">
      <w:pPr>
        <w:pStyle w:val="AnswerLineL50"/>
      </w:pPr>
      <w:r>
        <w:t>Saisissez vos réponses ici</w:t>
      </w:r>
    </w:p>
    <w:p w:rsidR="00DF6603" w:rsidRPr="00333AB8" w:rsidRDefault="00DF6603" w:rsidP="00DF6603">
      <w:pPr>
        <w:pStyle w:val="BodyTextL50"/>
        <w:keepNext/>
      </w:pPr>
      <w:r>
        <w:t>Combien a-t-il fallu de passes pour défragmenter le lecteur ?</w:t>
      </w:r>
    </w:p>
    <w:p w:rsidR="00DF6603" w:rsidRPr="00333AB8" w:rsidRDefault="004229F7" w:rsidP="004229F7">
      <w:pPr>
        <w:pStyle w:val="AnswerLineL50"/>
      </w:pPr>
      <w:r>
        <w:t>Saisissez vos réponses ici</w:t>
      </w:r>
    </w:p>
    <w:p w:rsidR="00DF6603" w:rsidRPr="00333AB8" w:rsidRDefault="00DF6603" w:rsidP="004229F7">
      <w:pPr>
        <w:pStyle w:val="SubStepAlpha"/>
      </w:pPr>
      <w:r>
        <w:t xml:space="preserve">Lorsque la défragmentation est terminée, cliquez sur </w:t>
      </w:r>
      <w:r w:rsidRPr="00333AB8">
        <w:rPr>
          <w:b/>
        </w:rPr>
        <w:t>Fermer</w:t>
      </w:r>
      <w:r>
        <w:t>.</w:t>
      </w:r>
    </w:p>
    <w:p w:rsidR="00DF6603" w:rsidRPr="00333AB8" w:rsidRDefault="00DF6603" w:rsidP="004229F7">
      <w:pPr>
        <w:pStyle w:val="SubStepAlpha"/>
      </w:pPr>
      <w:r>
        <w:t>Fermez toutes les fenêtres.</w:t>
      </w:r>
    </w:p>
    <w:p w:rsidR="00DF6603" w:rsidRDefault="00DF6603" w:rsidP="00DF6603">
      <w:pPr>
        <w:pStyle w:val="BodyTextL25"/>
      </w:pPr>
      <w:r>
        <w:rPr>
          <w:b/>
        </w:rPr>
        <w:t>Remarque</w:t>
      </w:r>
      <w:r w:rsidRPr="0088586B">
        <w:t> : il n'est pas possible d'afficher les détails du disque dur défragmenté par le biais de l'interface graphique utilisateur (GUI) du défragmenteur.</w:t>
      </w:r>
    </w:p>
    <w:p w:rsidR="004229F7" w:rsidRPr="00333AB8" w:rsidRDefault="004229F7" w:rsidP="004229F7">
      <w:pPr>
        <w:pStyle w:val="ConfigWindow"/>
      </w:pPr>
      <w:r>
        <w:t>Fin du document</w:t>
      </w:r>
      <w:bookmarkStart w:id="0" w:name="_GoBack"/>
      <w:bookmarkEnd w:id="0"/>
    </w:p>
    <w:sectPr w:rsidR="004229F7" w:rsidRPr="00333AB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06" w:rsidRDefault="00A50A06" w:rsidP="00710659">
      <w:pPr>
        <w:spacing w:after="0" w:line="240" w:lineRule="auto"/>
      </w:pPr>
      <w:r>
        <w:separator/>
      </w:r>
    </w:p>
    <w:p w:rsidR="00A50A06" w:rsidRDefault="00A50A06"/>
  </w:endnote>
  <w:endnote w:type="continuationSeparator" w:id="0">
    <w:p w:rsidR="00A50A06" w:rsidRDefault="00A50A06" w:rsidP="00710659">
      <w:pPr>
        <w:spacing w:after="0" w:line="240" w:lineRule="auto"/>
      </w:pPr>
      <w:r>
        <w:continuationSeparator/>
      </w:r>
    </w:p>
    <w:p w:rsidR="00A50A06" w:rsidRDefault="00A50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6D5317">
      <w:t xml:space="preserve">– </w:t>
    </w:r>
    <w:r w:rsidR="006D5317">
      <w:fldChar w:fldCharType="begin"/>
    </w:r>
    <w:r w:rsidR="006D5317">
      <w:instrText xml:space="preserve"> DATE  \@ "yyyy"  \* MERGEFORMAT </w:instrText>
    </w:r>
    <w:r w:rsidR="006D5317">
      <w:fldChar w:fldCharType="separate"/>
    </w:r>
    <w:r w:rsidR="00CA5DF0">
      <w:rPr>
        <w:noProof/>
      </w:rPr>
      <w:t>2020</w:t>
    </w:r>
    <w:r w:rsidR="006D5317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5E2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5E2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4"/>
      <w:rPr>
        <w:szCs w:val="16"/>
      </w:rPr>
    </w:pPr>
    <w:r w:rsidRPr="00B31F19">
      <w:sym w:font="Symbol" w:char="F0E3"/>
    </w:r>
    <w:r>
      <w:t xml:space="preserve"> 2015 </w:t>
    </w:r>
    <w:r w:rsidR="006D5317">
      <w:t xml:space="preserve">– </w:t>
    </w:r>
    <w:r w:rsidR="006D5317">
      <w:fldChar w:fldCharType="begin"/>
    </w:r>
    <w:r w:rsidR="006D5317">
      <w:instrText xml:space="preserve"> DATE  \@ "yyyy"  \* MERGEFORMAT </w:instrText>
    </w:r>
    <w:r w:rsidR="006D5317">
      <w:fldChar w:fldCharType="separate"/>
    </w:r>
    <w:r w:rsidR="00CA5DF0">
      <w:rPr>
        <w:noProof/>
      </w:rPr>
      <w:t>2020</w:t>
    </w:r>
    <w:r w:rsidR="006D5317">
      <w:fldChar w:fldCharType="end"/>
    </w:r>
    <w:r>
      <w:t xml:space="preserve"> Cisco et/ou ses filiales. Tous droits réservés. Document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5E2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5E2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06" w:rsidRDefault="00A50A06" w:rsidP="00710659">
      <w:pPr>
        <w:spacing w:after="0" w:line="240" w:lineRule="auto"/>
      </w:pPr>
      <w:r>
        <w:separator/>
      </w:r>
    </w:p>
    <w:p w:rsidR="00A50A06" w:rsidRDefault="00A50A06"/>
  </w:footnote>
  <w:footnote w:type="continuationSeparator" w:id="0">
    <w:p w:rsidR="00A50A06" w:rsidRDefault="00A50A06" w:rsidP="00710659">
      <w:pPr>
        <w:spacing w:after="0" w:line="240" w:lineRule="auto"/>
      </w:pPr>
      <w:r>
        <w:continuationSeparator/>
      </w:r>
    </w:p>
    <w:p w:rsidR="00A50A06" w:rsidRDefault="00A50A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693A81" w:rsidP="008402F2">
    <w:pPr>
      <w:pStyle w:val="PageHead"/>
    </w:pPr>
    <w:r>
      <w:t>Travaux pratiques : Maintenance du disque dur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06216E" w:rsidP="006C3FCF">
    <w:pPr>
      <w:ind w:left="-288"/>
    </w:pPr>
    <w:r w:rsidRPr="00693A81">
      <w:rPr>
        <w:noProof/>
        <w:lang w:val="en-US" w:eastAsia="zh-CN" w:bidi="th-TH"/>
      </w:rPr>
      <w:drawing>
        <wp:inline distT="0" distB="0" distL="0" distR="0">
          <wp:extent cx="2587625" cy="802005"/>
          <wp:effectExtent l="0" t="0" r="3175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BC43F1"/>
    <w:multiLevelType w:val="multilevel"/>
    <w:tmpl w:val="C9D0E0FA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Étape %2 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1BC6E08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8422A9F"/>
    <w:multiLevelType w:val="multilevel"/>
    <w:tmpl w:val="87C2A47E"/>
    <w:lvl w:ilvl="0">
      <w:start w:val="1"/>
      <w:numFmt w:val="decimal"/>
      <w:suff w:val="space"/>
      <w:lvlText w:val="Partie %1 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Étape 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1">
    <w:abstractNumId w:val="8"/>
  </w:num>
  <w:num w:numId="12">
    <w:abstractNumId w:val="6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0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702F"/>
    <w:rsid w:val="00041AF6"/>
    <w:rsid w:val="00044E62"/>
    <w:rsid w:val="00050BA4"/>
    <w:rsid w:val="00051738"/>
    <w:rsid w:val="0005242B"/>
    <w:rsid w:val="00052548"/>
    <w:rsid w:val="00055C04"/>
    <w:rsid w:val="00060696"/>
    <w:rsid w:val="0006216E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33E3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5E25"/>
    <w:rsid w:val="00334C33"/>
    <w:rsid w:val="0034390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F7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0FF4"/>
    <w:rsid w:val="00521B31"/>
    <w:rsid w:val="00522469"/>
    <w:rsid w:val="0052400A"/>
    <w:rsid w:val="0052686F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C37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3A81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31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B61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8F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0482"/>
    <w:rsid w:val="00A46F0A"/>
    <w:rsid w:val="00A46F25"/>
    <w:rsid w:val="00A47CC2"/>
    <w:rsid w:val="00A502BA"/>
    <w:rsid w:val="00A50A06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6DED"/>
    <w:rsid w:val="00CA2BB2"/>
    <w:rsid w:val="00CA5DF0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1C88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6603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09AD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68B1DF-662A-4A00-B168-0A0D480F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133E3"/>
    <w:pPr>
      <w:spacing w:before="60" w:after="60" w:line="276" w:lineRule="auto"/>
    </w:pPr>
    <w:rPr>
      <w:sz w:val="22"/>
      <w:szCs w:val="22"/>
      <w:lang w:val="fr-FR" w:eastAsia="en-US" w:bidi="ar-SA"/>
    </w:rPr>
  </w:style>
  <w:style w:type="paragraph" w:styleId="1">
    <w:name w:val="heading 1"/>
    <w:basedOn w:val="a"/>
    <w:next w:val="BodyTextL25"/>
    <w:link w:val="1Char"/>
    <w:autoRedefine/>
    <w:uiPriority w:val="9"/>
    <w:unhideWhenUsed/>
    <w:qFormat/>
    <w:rsid w:val="004229F7"/>
    <w:pPr>
      <w:keepNext/>
      <w:keepLines/>
      <w:numPr>
        <w:numId w:val="13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Char"/>
    <w:autoRedefine/>
    <w:uiPriority w:val="9"/>
    <w:unhideWhenUsed/>
    <w:qFormat/>
    <w:rsid w:val="00CA5DF0"/>
    <w:pPr>
      <w:keepNext/>
      <w:numPr>
        <w:ilvl w:val="1"/>
        <w:numId w:val="13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4229F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229F7"/>
    <w:rPr>
      <w:b/>
      <w:bCs/>
      <w:sz w:val="26"/>
      <w:szCs w:val="28"/>
    </w:rPr>
  </w:style>
  <w:style w:type="character" w:customStyle="1" w:styleId="2Char">
    <w:name w:val="标题 2 Char"/>
    <w:link w:val="2"/>
    <w:uiPriority w:val="9"/>
    <w:rsid w:val="00CA5DF0"/>
    <w:rPr>
      <w:rFonts w:eastAsia="Times New Roman"/>
      <w:b/>
      <w:bCs/>
      <w:sz w:val="26"/>
      <w:szCs w:val="26"/>
      <w:lang w:val="fr-FR" w:eastAsia="en-US" w:bidi="ar-SA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har">
    <w:name w:val="页眉 Char"/>
    <w:link w:val="a3"/>
    <w:rsid w:val="008402F2"/>
    <w:rPr>
      <w:sz w:val="22"/>
      <w:szCs w:val="22"/>
    </w:rPr>
  </w:style>
  <w:style w:type="paragraph" w:styleId="a4">
    <w:name w:val="footer"/>
    <w:basedOn w:val="a"/>
    <w:link w:val="Char0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E859E3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7"/>
    <w:next w:val="BodyTextL25"/>
    <w:qFormat/>
    <w:rsid w:val="004229F7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qFormat/>
    <w:rsid w:val="002133E3"/>
    <w:pPr>
      <w:numPr>
        <w:ilvl w:val="2"/>
        <w:numId w:val="1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2133E3"/>
    <w:pPr>
      <w:numPr>
        <w:ilvl w:val="4"/>
        <w:numId w:val="1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2133E3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Char">
    <w:name w:val="标题 4 Char"/>
    <w:link w:val="4"/>
    <w:rsid w:val="00075EA9"/>
    <w:rPr>
      <w:rFonts w:eastAsia="Times New Roman"/>
      <w:bCs/>
      <w:szCs w:val="28"/>
    </w:rPr>
  </w:style>
  <w:style w:type="character" w:customStyle="1" w:styleId="5Char">
    <w:name w:val="标题 5 Char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Char">
    <w:name w:val="标题 7 Char"/>
    <w:link w:val="7"/>
    <w:semiHidden/>
    <w:rsid w:val="00BF76BE"/>
    <w:rPr>
      <w:rFonts w:eastAsia="Times New Roman"/>
      <w:szCs w:val="24"/>
    </w:rPr>
  </w:style>
  <w:style w:type="character" w:customStyle="1" w:styleId="8Char">
    <w:name w:val="标题 8 Char"/>
    <w:link w:val="8"/>
    <w:semiHidden/>
    <w:rsid w:val="00BF76BE"/>
    <w:rPr>
      <w:rFonts w:eastAsia="Times New Roman"/>
      <w:i/>
      <w:iCs/>
      <w:szCs w:val="24"/>
    </w:rPr>
  </w:style>
  <w:style w:type="character" w:customStyle="1" w:styleId="9Char">
    <w:name w:val="标题 9 Char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Char">
    <w:name w:val="标题 3 Char"/>
    <w:link w:val="3"/>
    <w:rsid w:val="004229F7"/>
    <w:rPr>
      <w:rFonts w:eastAsia="Times New Roman"/>
      <w:bCs/>
      <w:szCs w:val="26"/>
    </w:rPr>
  </w:style>
  <w:style w:type="paragraph" w:styleId="ac">
    <w:name w:val="endnote text"/>
    <w:basedOn w:val="a"/>
    <w:link w:val="Char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5">
    <w:name w:val="尾注文本 Char"/>
    <w:link w:val="ac"/>
    <w:semiHidden/>
    <w:rsid w:val="00231DCA"/>
    <w:rPr>
      <w:rFonts w:eastAsia="Times New Roman"/>
    </w:rPr>
  </w:style>
  <w:style w:type="paragraph" w:styleId="ad">
    <w:name w:val="footnote text"/>
    <w:basedOn w:val="a"/>
    <w:link w:val="Char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Char6">
    <w:name w:val="脚注文本 Char"/>
    <w:link w:val="ad"/>
    <w:semiHidden/>
    <w:rsid w:val="00231DCA"/>
    <w:rPr>
      <w:rFonts w:eastAsia="Times New Roman"/>
    </w:rPr>
  </w:style>
  <w:style w:type="paragraph" w:styleId="10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0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0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0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0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0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0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0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0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e">
    <w:name w:val="index heading"/>
    <w:basedOn w:val="a"/>
    <w:next w:val="10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">
    <w:name w:val="macro"/>
    <w:link w:val="Char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fr-FR" w:eastAsia="en-US" w:bidi="ar-SA"/>
    </w:rPr>
  </w:style>
  <w:style w:type="character" w:customStyle="1" w:styleId="Char7">
    <w:name w:val="宏文本 Char"/>
    <w:link w:val="af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af0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1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2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1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1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1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1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1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1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1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1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7">
    <w:name w:val="Body Text"/>
    <w:basedOn w:val="a"/>
    <w:link w:val="Char8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har8">
    <w:name w:val="正文文本 Char"/>
    <w:link w:val="a7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  <w:lang w:val="fr-FR" w:eastAsia="en-US" w:bidi="ar-SA"/>
    </w:rPr>
  </w:style>
  <w:style w:type="paragraph" w:customStyle="1" w:styleId="LabTitle">
    <w:name w:val="Lab Title"/>
    <w:basedOn w:val="a"/>
    <w:qFormat/>
    <w:rsid w:val="00DF6603"/>
    <w:rPr>
      <w:b/>
      <w:sz w:val="32"/>
    </w:rPr>
  </w:style>
  <w:style w:type="paragraph" w:customStyle="1" w:styleId="BodyTextBold">
    <w:name w:val="Body Text Bold"/>
    <w:basedOn w:val="a7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paragraph" w:styleId="af3">
    <w:name w:val="Title"/>
    <w:basedOn w:val="a"/>
    <w:next w:val="BodyTextL25"/>
    <w:link w:val="Char9"/>
    <w:qFormat/>
    <w:rsid w:val="0073604C"/>
    <w:pPr>
      <w:spacing w:before="0" w:after="0" w:line="240" w:lineRule="auto"/>
      <w:contextualSpacing/>
    </w:pPr>
    <w:rPr>
      <w:rFonts w:cs="Angsana New"/>
      <w:b/>
      <w:kern w:val="28"/>
      <w:sz w:val="32"/>
      <w:szCs w:val="56"/>
    </w:rPr>
  </w:style>
  <w:style w:type="character" w:customStyle="1" w:styleId="Char9">
    <w:name w:val="标题 Char"/>
    <w:link w:val="af3"/>
    <w:rsid w:val="0073604C"/>
    <w:rPr>
      <w:rFonts w:eastAsia="宋体" w:cs="Angsana New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4">
    <w:name w:val="Placeholder Text"/>
    <w:uiPriority w:val="99"/>
    <w:semiHidden/>
    <w:rsid w:val="00FA154B"/>
    <w:rPr>
      <w:color w:val="808080"/>
    </w:rPr>
  </w:style>
  <w:style w:type="paragraph" w:styleId="af5">
    <w:name w:val="List Paragraph"/>
    <w:basedOn w:val="a"/>
    <w:uiPriority w:val="34"/>
    <w:qFormat/>
    <w:rsid w:val="00DF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AC768-29CE-4138-BDA4-DC60EEEE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Hard Drive Maintenance</vt:lpstr>
    </vt:vector>
  </TitlesOfParts>
  <Company>China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 : Maintenance du disque dur</dc:title>
  <dc:subject/>
  <dc:creator>Administrator</dc:creator>
  <cp:keywords/>
  <dc:description>2015</dc:description>
  <cp:lastModifiedBy>User</cp:lastModifiedBy>
  <cp:revision>5</cp:revision>
  <cp:lastPrinted>2019-07-22T16:22:00Z</cp:lastPrinted>
  <dcterms:created xsi:type="dcterms:W3CDTF">2020-01-21T09:45:00Z</dcterms:created>
  <dcterms:modified xsi:type="dcterms:W3CDTF">2020-01-22T04:12:00Z</dcterms:modified>
</cp:coreProperties>
</file>