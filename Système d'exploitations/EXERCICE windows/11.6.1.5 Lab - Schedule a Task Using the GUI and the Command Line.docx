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81" w:rsidRPr="001F035B" w:rsidRDefault="00B82C49" w:rsidP="00427A81">
      <w:pPr>
        <w:pStyle w:val="af3"/>
        <w:rPr>
          <w:rStyle w:val="LabTitleInstVersred"/>
          <w:bCs/>
          <w:color w:val="auto"/>
        </w:rPr>
      </w:pPr>
      <w:r w:rsidRPr="001F035B">
        <w:rPr>
          <w:bCs/>
        </w:rPr>
        <w:t>Travaux pratiques : Planification d'une tâche à l'aide de l'interface graphique utilisateur et de la ligne de commande</w:t>
      </w:r>
    </w:p>
    <w:p w:rsidR="00427A81" w:rsidRPr="006C4F06" w:rsidRDefault="00427A81" w:rsidP="00427A81">
      <w:pPr>
        <w:pStyle w:val="1"/>
        <w:numPr>
          <w:ilvl w:val="0"/>
          <w:numId w:val="3"/>
        </w:numPr>
      </w:pPr>
      <w:r>
        <w:t>Introduction</w:t>
      </w:r>
    </w:p>
    <w:p w:rsidR="00427A81" w:rsidRPr="007716F4" w:rsidRDefault="00427A81" w:rsidP="00427A81">
      <w:pPr>
        <w:pStyle w:val="BodyTextL25"/>
      </w:pPr>
      <w:r>
        <w:t>Au cours de ces travaux pratiques, vous allez planifier une tâche à l'aide de l'utilitaire Planificateur de tâches de Windows. Vous modifierez ensuite votre tâche et la testerez en l'exécutant.</w:t>
      </w:r>
    </w:p>
    <w:p w:rsidR="00427A81" w:rsidRPr="006C4F06" w:rsidRDefault="00427A81" w:rsidP="00427A81">
      <w:pPr>
        <w:pStyle w:val="1"/>
        <w:numPr>
          <w:ilvl w:val="0"/>
          <w:numId w:val="3"/>
        </w:numPr>
      </w:pPr>
      <w:r>
        <w:t>Équipements recommandés</w:t>
      </w:r>
    </w:p>
    <w:p w:rsidR="00427A81" w:rsidRDefault="00427A81" w:rsidP="00427A81">
      <w:pPr>
        <w:pStyle w:val="Bulletlevel1"/>
        <w:spacing w:before="60" w:after="60" w:line="276" w:lineRule="auto"/>
      </w:pPr>
      <w:r>
        <w:t>Un ordinateur exécutant Windows</w:t>
      </w:r>
    </w:p>
    <w:p w:rsidR="00EE36DC" w:rsidRDefault="00EE36DC" w:rsidP="005C7D25">
      <w:pPr>
        <w:pStyle w:val="1"/>
        <w:numPr>
          <w:ilvl w:val="0"/>
          <w:numId w:val="0"/>
        </w:numPr>
      </w:pPr>
      <w:r>
        <w:t>Instructions</w:t>
      </w:r>
    </w:p>
    <w:p w:rsidR="00427A81" w:rsidRDefault="00427A81" w:rsidP="00427A81">
      <w:pPr>
        <w:pStyle w:val="2"/>
        <w:numPr>
          <w:ilvl w:val="0"/>
          <w:numId w:val="10"/>
        </w:numPr>
      </w:pPr>
      <w:r>
        <w:t>Planifier une tâche à l'aide de l'interface graphique</w:t>
      </w:r>
    </w:p>
    <w:p w:rsidR="00427A81" w:rsidRDefault="00427A81" w:rsidP="00427A81">
      <w:pPr>
        <w:pStyle w:val="3"/>
        <w:numPr>
          <w:ilvl w:val="2"/>
          <w:numId w:val="10"/>
        </w:numPr>
      </w:pPr>
      <w:r>
        <w:t>Ouvrez l'utilitaire Planificateur de tâches.</w:t>
      </w:r>
    </w:p>
    <w:p w:rsidR="00427A81" w:rsidRPr="007716F4" w:rsidRDefault="00427A81" w:rsidP="00427A81">
      <w:pPr>
        <w:pStyle w:val="SubStepAlpha"/>
        <w:numPr>
          <w:ilvl w:val="3"/>
          <w:numId w:val="10"/>
        </w:numPr>
      </w:pPr>
      <w:r>
        <w:t>Ouvrez une session Windows en tant qu'administrateur.</w:t>
      </w:r>
    </w:p>
    <w:p w:rsidR="00427A81" w:rsidRDefault="00427A81" w:rsidP="00427A81">
      <w:pPr>
        <w:pStyle w:val="SubStepAlpha"/>
        <w:numPr>
          <w:ilvl w:val="3"/>
          <w:numId w:val="10"/>
        </w:numPr>
      </w:pPr>
      <w:r>
        <w:t xml:space="preserve">Cliquez sur </w:t>
      </w:r>
      <w:r>
        <w:rPr>
          <w:b/>
        </w:rPr>
        <w:t>Panneau de configuration &gt; Système et sécurité &gt; Outils d'administration &gt; Planificateur de tâches</w:t>
      </w:r>
      <w:r>
        <w:t>.</w:t>
      </w:r>
    </w:p>
    <w:p w:rsidR="00427A81" w:rsidRPr="007716F4" w:rsidRDefault="00427A81" w:rsidP="00427A81">
      <w:pPr>
        <w:pStyle w:val="3"/>
        <w:numPr>
          <w:ilvl w:val="2"/>
          <w:numId w:val="10"/>
        </w:numPr>
      </w:pPr>
      <w:r>
        <w:t>Ouvrez l'Assistant Créer une tâche de base.</w:t>
      </w:r>
    </w:p>
    <w:p w:rsidR="00427A81" w:rsidRDefault="00427A81" w:rsidP="00427A81">
      <w:pPr>
        <w:pStyle w:val="SubStepAlpha"/>
        <w:numPr>
          <w:ilvl w:val="3"/>
          <w:numId w:val="10"/>
        </w:numPr>
      </w:pPr>
      <w:r>
        <w:t xml:space="preserve">Cliquez sur </w:t>
      </w:r>
      <w:r w:rsidRPr="006350E5">
        <w:rPr>
          <w:b/>
        </w:rPr>
        <w:t>Créer une tâche de base</w:t>
      </w:r>
      <w:r>
        <w:t xml:space="preserve"> dans le volet </w:t>
      </w:r>
      <w:r w:rsidRPr="00BE639F">
        <w:rPr>
          <w:b/>
        </w:rPr>
        <w:t>Actions</w:t>
      </w:r>
      <w:r>
        <w:t>.</w:t>
      </w:r>
    </w:p>
    <w:p w:rsidR="00427A81" w:rsidRPr="007716F4" w:rsidRDefault="00427A81" w:rsidP="00427A81">
      <w:pPr>
        <w:pStyle w:val="SubStepAlpha"/>
        <w:numPr>
          <w:ilvl w:val="3"/>
          <w:numId w:val="10"/>
        </w:numPr>
      </w:pPr>
      <w:r>
        <w:t xml:space="preserve">Sur l'écran </w:t>
      </w:r>
      <w:r w:rsidRPr="00B20806">
        <w:rPr>
          <w:b/>
        </w:rPr>
        <w:t>Créer une tâche de base</w:t>
      </w:r>
      <w:r>
        <w:t xml:space="preserve"> de la fenêtre </w:t>
      </w:r>
      <w:r w:rsidRPr="00B20806">
        <w:rPr>
          <w:b/>
        </w:rPr>
        <w:t>Assistant Créer une tâche de base</w:t>
      </w:r>
      <w:r>
        <w:t xml:space="preserve">, tapez </w:t>
      </w:r>
      <w:r w:rsidRPr="00B20806">
        <w:rPr>
          <w:b/>
        </w:rPr>
        <w:t>Nettoyage de disque</w:t>
      </w:r>
      <w:r>
        <w:t xml:space="preserve"> dans le champ </w:t>
      </w:r>
      <w:r w:rsidRPr="003C020D">
        <w:rPr>
          <w:b/>
        </w:rPr>
        <w:t>Nom :</w:t>
      </w:r>
      <w:r>
        <w:t xml:space="preserve">, puis cliquez sur </w:t>
      </w:r>
      <w:r w:rsidRPr="00B20806">
        <w:rPr>
          <w:b/>
        </w:rPr>
        <w:t>Suivant</w:t>
      </w:r>
      <w:r>
        <w:t>.</w:t>
      </w:r>
    </w:p>
    <w:p w:rsidR="00427A81" w:rsidRPr="007716F4" w:rsidRDefault="00427A81" w:rsidP="00427A81">
      <w:pPr>
        <w:pStyle w:val="SubStepAlpha"/>
        <w:numPr>
          <w:ilvl w:val="3"/>
          <w:numId w:val="10"/>
        </w:numPr>
      </w:pPr>
      <w:r>
        <w:t xml:space="preserve">Dans </w:t>
      </w:r>
      <w:r w:rsidRPr="003C020D">
        <w:rPr>
          <w:b/>
        </w:rPr>
        <w:t>Déclencheur de tâche</w:t>
      </w:r>
      <w:r>
        <w:t xml:space="preserve">, activez la case </w:t>
      </w:r>
      <w:r w:rsidRPr="003C020D">
        <w:rPr>
          <w:b/>
        </w:rPr>
        <w:t>Toutes les semaines</w:t>
      </w:r>
      <w:r>
        <w:t xml:space="preserve">. Cliquez sur </w:t>
      </w:r>
      <w:r w:rsidRPr="006350E5">
        <w:rPr>
          <w:b/>
        </w:rPr>
        <w:t>Suivant</w:t>
      </w:r>
      <w:r>
        <w:t>.</w:t>
      </w:r>
    </w:p>
    <w:p w:rsidR="00427A81" w:rsidRPr="007716F4" w:rsidRDefault="00427A81" w:rsidP="00427A81">
      <w:pPr>
        <w:pStyle w:val="SubStepAlpha"/>
        <w:numPr>
          <w:ilvl w:val="3"/>
          <w:numId w:val="10"/>
        </w:numPr>
      </w:pPr>
      <w:r>
        <w:t xml:space="preserve">Dans </w:t>
      </w:r>
      <w:r w:rsidRPr="003C020D">
        <w:rPr>
          <w:b/>
        </w:rPr>
        <w:t>Toutes les semaines</w:t>
      </w:r>
      <w:r>
        <w:t xml:space="preserve">, définissez l'heure sur </w:t>
      </w:r>
      <w:r w:rsidRPr="003C020D">
        <w:rPr>
          <w:b/>
        </w:rPr>
        <w:t>18:00:00</w:t>
      </w:r>
      <w:r>
        <w:t xml:space="preserve"> à l'aide des boutons de défilement du champ </w:t>
      </w:r>
      <w:r w:rsidRPr="003C020D">
        <w:rPr>
          <w:b/>
        </w:rPr>
        <w:t>Début :</w:t>
      </w:r>
      <w:r>
        <w:t xml:space="preserve">. Définissez le champ </w:t>
      </w:r>
      <w:r w:rsidRPr="003C020D">
        <w:rPr>
          <w:b/>
        </w:rPr>
        <w:t>Répéter toutes les _ semaines</w:t>
      </w:r>
      <w:r>
        <w:t xml:space="preserve"> sur </w:t>
      </w:r>
      <w:r w:rsidRPr="00BE639F">
        <w:rPr>
          <w:b/>
        </w:rPr>
        <w:t>1</w:t>
      </w:r>
      <w:r>
        <w:t xml:space="preserve">. Cochez la case </w:t>
      </w:r>
      <w:r w:rsidRPr="00BE639F">
        <w:rPr>
          <w:b/>
        </w:rPr>
        <w:t>Vendredi</w:t>
      </w:r>
      <w:r>
        <w:t xml:space="preserve">. Cliquez sur </w:t>
      </w:r>
      <w:r w:rsidRPr="00BE639F">
        <w:rPr>
          <w:b/>
        </w:rPr>
        <w:t>Suivant</w:t>
      </w:r>
      <w:r>
        <w:t xml:space="preserve">. </w:t>
      </w:r>
    </w:p>
    <w:p w:rsidR="00427A81" w:rsidRPr="007716F4" w:rsidRDefault="00427A81" w:rsidP="00427A81">
      <w:pPr>
        <w:pStyle w:val="SubStepAlpha"/>
        <w:numPr>
          <w:ilvl w:val="3"/>
          <w:numId w:val="10"/>
        </w:numPr>
      </w:pPr>
      <w:r>
        <w:t xml:space="preserve">Sur l'écran </w:t>
      </w:r>
      <w:r w:rsidRPr="003C020D">
        <w:rPr>
          <w:b/>
        </w:rPr>
        <w:t>Action</w:t>
      </w:r>
      <w:r>
        <w:t xml:space="preserve">, vérifiez que </w:t>
      </w:r>
      <w:r w:rsidRPr="00BE639F">
        <w:rPr>
          <w:b/>
        </w:rPr>
        <w:t>Démarrer un programme</w:t>
      </w:r>
      <w:r>
        <w:t xml:space="preserve"> est sélectionné. Cliquez sur </w:t>
      </w:r>
      <w:r w:rsidRPr="006350E5">
        <w:rPr>
          <w:b/>
        </w:rPr>
        <w:t>Suivant</w:t>
      </w:r>
      <w:r>
        <w:t>.</w:t>
      </w:r>
    </w:p>
    <w:p w:rsidR="00427A81" w:rsidRPr="007716F4" w:rsidRDefault="00427A81" w:rsidP="00427A81">
      <w:pPr>
        <w:pStyle w:val="SubStepAlpha"/>
        <w:numPr>
          <w:ilvl w:val="3"/>
          <w:numId w:val="10"/>
        </w:numPr>
      </w:pPr>
      <w:r>
        <w:t xml:space="preserve">Sur l'écran </w:t>
      </w:r>
      <w:r w:rsidRPr="003C020D">
        <w:rPr>
          <w:b/>
        </w:rPr>
        <w:t>Démarrer un programme</w:t>
      </w:r>
      <w:r>
        <w:t xml:space="preserve">, cliquez sur </w:t>
      </w:r>
      <w:r w:rsidRPr="003C020D">
        <w:rPr>
          <w:b/>
        </w:rPr>
        <w:t>Parcourir</w:t>
      </w:r>
      <w:r>
        <w:t>.</w:t>
      </w:r>
    </w:p>
    <w:p w:rsidR="00427A81" w:rsidRPr="007716F4" w:rsidRDefault="00427A81" w:rsidP="00427A81">
      <w:pPr>
        <w:pStyle w:val="SubStepAlpha"/>
        <w:numPr>
          <w:ilvl w:val="3"/>
          <w:numId w:val="10"/>
        </w:numPr>
      </w:pPr>
      <w:r>
        <w:t xml:space="preserve">Tapez </w:t>
      </w:r>
      <w:r w:rsidRPr="006350E5">
        <w:rPr>
          <w:b/>
        </w:rPr>
        <w:t>cle</w:t>
      </w:r>
      <w:r>
        <w:t xml:space="preserve"> dans le champ Nom de fichier :, puis sélectionnez </w:t>
      </w:r>
      <w:r w:rsidRPr="006350E5">
        <w:rPr>
          <w:b/>
        </w:rPr>
        <w:t>cleanmgr.exe</w:t>
      </w:r>
      <w:r>
        <w:t xml:space="preserve"> et cliquez sur </w:t>
      </w:r>
      <w:r w:rsidRPr="006350E5">
        <w:rPr>
          <w:b/>
        </w:rPr>
        <w:t>Ouvrir</w:t>
      </w:r>
      <w:r>
        <w:t>.</w:t>
      </w:r>
    </w:p>
    <w:p w:rsidR="00427A81" w:rsidRDefault="00427A81" w:rsidP="00427A81">
      <w:pPr>
        <w:pStyle w:val="SubStepAlpha"/>
        <w:numPr>
          <w:ilvl w:val="3"/>
          <w:numId w:val="10"/>
        </w:numPr>
      </w:pPr>
      <w:r>
        <w:t xml:space="preserve">L'option </w:t>
      </w:r>
      <w:r w:rsidRPr="003C020D">
        <w:rPr>
          <w:b/>
        </w:rPr>
        <w:t>Démarrer un programme</w:t>
      </w:r>
      <w:r>
        <w:t xml:space="preserve"> s'ouvre de nouveau, avec le champ </w:t>
      </w:r>
      <w:r w:rsidRPr="003C020D">
        <w:rPr>
          <w:b/>
        </w:rPr>
        <w:t xml:space="preserve">C:\Windows\System32\cleanmgr.exe </w:t>
      </w:r>
      <w:r>
        <w:t xml:space="preserve">ajouté dans le champ Programme/script :. Cliquez sur </w:t>
      </w:r>
      <w:r w:rsidRPr="00BE639F">
        <w:rPr>
          <w:b/>
        </w:rPr>
        <w:t>Suivant</w:t>
      </w:r>
      <w:r>
        <w:t>.</w:t>
      </w:r>
    </w:p>
    <w:p w:rsidR="00427A81" w:rsidRPr="007716F4" w:rsidRDefault="00427A81" w:rsidP="00427A81">
      <w:pPr>
        <w:pStyle w:val="SubStepAlpha"/>
        <w:numPr>
          <w:ilvl w:val="3"/>
          <w:numId w:val="10"/>
        </w:numPr>
      </w:pPr>
      <w:r>
        <w:t xml:space="preserve">Examinez l'écran </w:t>
      </w:r>
      <w:r w:rsidRPr="003C020D">
        <w:rPr>
          <w:b/>
        </w:rPr>
        <w:t>Résumé</w:t>
      </w:r>
      <w:r>
        <w:t xml:space="preserve"> et cliquez sur </w:t>
      </w:r>
      <w:r w:rsidRPr="003C020D">
        <w:rPr>
          <w:b/>
        </w:rPr>
        <w:t>Terminer</w:t>
      </w:r>
      <w:r>
        <w:t>.</w:t>
      </w:r>
    </w:p>
    <w:p w:rsidR="00427A81" w:rsidRPr="007716F4" w:rsidRDefault="00427A81" w:rsidP="00427A81">
      <w:pPr>
        <w:pStyle w:val="3"/>
        <w:numPr>
          <w:ilvl w:val="2"/>
          <w:numId w:val="10"/>
        </w:numPr>
      </w:pPr>
      <w:r>
        <w:t>Passez en revue et modifiez votre tâche planifiée.</w:t>
      </w:r>
    </w:p>
    <w:p w:rsidR="00427A81" w:rsidRDefault="00427A81" w:rsidP="00427A81">
      <w:pPr>
        <w:pStyle w:val="SubStepAlpha"/>
        <w:numPr>
          <w:ilvl w:val="3"/>
          <w:numId w:val="10"/>
        </w:numPr>
      </w:pPr>
      <w:r>
        <w:t xml:space="preserve">Dans le volet de gauche de la fenêtre </w:t>
      </w:r>
      <w:r w:rsidRPr="00012423">
        <w:rPr>
          <w:b/>
        </w:rPr>
        <w:t>Planificateur de tâches</w:t>
      </w:r>
      <w:r>
        <w:t xml:space="preserve">, sélectionnez </w:t>
      </w:r>
      <w:r w:rsidRPr="00012423">
        <w:rPr>
          <w:b/>
        </w:rPr>
        <w:t>Bibliothèque du Planificateur de tâches</w:t>
      </w:r>
      <w:r>
        <w:t xml:space="preserve">. </w:t>
      </w:r>
    </w:p>
    <w:p w:rsidR="00427A81" w:rsidRPr="007716F4" w:rsidRDefault="00427A81" w:rsidP="00427A81">
      <w:pPr>
        <w:pStyle w:val="BodyTextL50"/>
      </w:pPr>
      <w:r>
        <w:rPr>
          <w:b/>
        </w:rPr>
        <w:t>Remarque </w:t>
      </w:r>
      <w:r>
        <w:t xml:space="preserve">: vous devrez peut-être cliquer sur </w:t>
      </w:r>
      <w:r>
        <w:rPr>
          <w:b/>
        </w:rPr>
        <w:t>Actualiser</w:t>
      </w:r>
      <w:r w:rsidRPr="007716F4">
        <w:t xml:space="preserve"> pour voir la nouvelle tâche </w:t>
      </w:r>
      <w:r>
        <w:rPr>
          <w:b/>
        </w:rPr>
        <w:t xml:space="preserve">Nettoyage de </w:t>
      </w:r>
      <w:r w:rsidRPr="007716F4">
        <w:t>disque</w:t>
      </w:r>
      <w:r>
        <w:rPr>
          <w:b/>
        </w:rPr>
        <w:t xml:space="preserve"> que vous avez créée.</w:t>
      </w:r>
    </w:p>
    <w:p w:rsidR="00427A81" w:rsidRDefault="00427A81" w:rsidP="00427A81">
      <w:pPr>
        <w:pStyle w:val="SubStepAlpha"/>
        <w:numPr>
          <w:ilvl w:val="3"/>
          <w:numId w:val="10"/>
        </w:numPr>
      </w:pPr>
      <w:r>
        <w:t>Sélectionnez la tâche</w:t>
      </w:r>
      <w:r w:rsidRPr="00012423">
        <w:rPr>
          <w:b/>
        </w:rPr>
        <w:t xml:space="preserve"> Nettoyage de disque</w:t>
      </w:r>
      <w:r>
        <w:t xml:space="preserve"> et cliquez sur </w:t>
      </w:r>
      <w:r w:rsidRPr="00012423">
        <w:rPr>
          <w:b/>
        </w:rPr>
        <w:t>Propriétés</w:t>
      </w:r>
      <w:r>
        <w:t xml:space="preserve"> dans le volet de droite.</w:t>
      </w:r>
    </w:p>
    <w:p w:rsidR="00427A81" w:rsidRPr="001C2DE0" w:rsidRDefault="00427A81" w:rsidP="00427A81">
      <w:pPr>
        <w:pStyle w:val="SubStepAlpha"/>
        <w:numPr>
          <w:ilvl w:val="3"/>
          <w:numId w:val="10"/>
        </w:numPr>
      </w:pPr>
      <w:r>
        <w:lastRenderedPageBreak/>
        <w:t xml:space="preserve">La fenêtre </w:t>
      </w:r>
      <w:r w:rsidRPr="009D4706">
        <w:rPr>
          <w:b/>
        </w:rPr>
        <w:t>Propriétés du nettoyage de disque (ordinateur local)</w:t>
      </w:r>
      <w:r>
        <w:t xml:space="preserve"> s'affiche. Dans le menu déroulant </w:t>
      </w:r>
      <w:r w:rsidRPr="009D4706">
        <w:rPr>
          <w:b/>
        </w:rPr>
        <w:t>Configurer pour :</w:t>
      </w:r>
      <w:r>
        <w:t xml:space="preserve">, sélectionnez </w:t>
      </w:r>
      <w:r>
        <w:rPr>
          <w:b/>
        </w:rPr>
        <w:t>Windows 10</w:t>
      </w:r>
      <w:r>
        <w:t>.</w:t>
      </w:r>
    </w:p>
    <w:p w:rsidR="00427A81" w:rsidRPr="001C2DE0" w:rsidRDefault="00427A81" w:rsidP="00427A81">
      <w:pPr>
        <w:pStyle w:val="SubStepAlpha"/>
        <w:numPr>
          <w:ilvl w:val="3"/>
          <w:numId w:val="10"/>
        </w:numPr>
      </w:pPr>
      <w:r>
        <w:t xml:space="preserve">Cliquez sur l'onglet </w:t>
      </w:r>
      <w:r w:rsidRPr="009D4706">
        <w:rPr>
          <w:b/>
        </w:rPr>
        <w:t>Actions</w:t>
      </w:r>
      <w:r>
        <w:t xml:space="preserve">. Sélectionnez la ligne </w:t>
      </w:r>
      <w:r w:rsidRPr="009D4706">
        <w:rPr>
          <w:b/>
        </w:rPr>
        <w:t>Démarrer un programme</w:t>
      </w:r>
      <w:r>
        <w:t xml:space="preserve">, puis cliquez sur </w:t>
      </w:r>
      <w:r w:rsidRPr="009D4706">
        <w:rPr>
          <w:b/>
        </w:rPr>
        <w:t>Éditer</w:t>
      </w:r>
      <w:r>
        <w:t>.</w:t>
      </w:r>
    </w:p>
    <w:p w:rsidR="00427A81" w:rsidRPr="001C2DE0" w:rsidRDefault="00E54F86" w:rsidP="00427A81">
      <w:pPr>
        <w:pStyle w:val="SubStepAlpha"/>
        <w:numPr>
          <w:ilvl w:val="3"/>
          <w:numId w:val="10"/>
        </w:numPr>
      </w:pPr>
      <w:r>
        <w:t xml:space="preserve">Dans la fenêtre </w:t>
      </w:r>
      <w:r w:rsidR="00427A81" w:rsidRPr="00453745">
        <w:rPr>
          <w:b/>
        </w:rPr>
        <w:t>Modifier action</w:t>
      </w:r>
      <w:r>
        <w:t xml:space="preserve">, tapez </w:t>
      </w:r>
      <w:r w:rsidR="00427A81" w:rsidRPr="00CD5BAC">
        <w:rPr>
          <w:b/>
        </w:rPr>
        <w:t>/d c:</w:t>
      </w:r>
      <w:r>
        <w:t xml:space="preserve"> dans le champ </w:t>
      </w:r>
      <w:r w:rsidR="00427A81" w:rsidRPr="00CD5BAC">
        <w:rPr>
          <w:b/>
        </w:rPr>
        <w:t>Ajouter arguments (facult.) :</w:t>
      </w:r>
      <w:r>
        <w:t xml:space="preserve">. Cliquez sur </w:t>
      </w:r>
      <w:r w:rsidR="00427A81" w:rsidRPr="001C2DE0">
        <w:rPr>
          <w:b/>
        </w:rPr>
        <w:t>OK</w:t>
      </w:r>
      <w:r>
        <w:t>.</w:t>
      </w:r>
    </w:p>
    <w:p w:rsidR="00427A81" w:rsidRDefault="00427A81" w:rsidP="00427A81">
      <w:pPr>
        <w:pStyle w:val="SubStepAlpha"/>
        <w:numPr>
          <w:ilvl w:val="0"/>
          <w:numId w:val="0"/>
        </w:numPr>
        <w:ind w:left="720"/>
      </w:pPr>
      <w:r>
        <w:t xml:space="preserve">L'argument </w:t>
      </w:r>
      <w:r w:rsidRPr="001C2DE0">
        <w:rPr>
          <w:b/>
        </w:rPr>
        <w:t>/d c:</w:t>
      </w:r>
      <w:r>
        <w:t xml:space="preserve"> demande au programme cleanmgr.exe de nettoyer le lecteur C:.</w:t>
      </w:r>
    </w:p>
    <w:p w:rsidR="00427A81" w:rsidRDefault="00427A81" w:rsidP="00427A81">
      <w:pPr>
        <w:pStyle w:val="SubStepAlpha"/>
        <w:numPr>
          <w:ilvl w:val="3"/>
          <w:numId w:val="10"/>
        </w:numPr>
      </w:pPr>
      <w:r>
        <w:t xml:space="preserve">Pour fermer la fenêtre </w:t>
      </w:r>
      <w:r w:rsidRPr="0072597C">
        <w:rPr>
          <w:b/>
        </w:rPr>
        <w:t>Propriétés du nettoyage de disque (ordinateur local)</w:t>
      </w:r>
      <w:r>
        <w:t xml:space="preserve">, cliquez sur </w:t>
      </w:r>
      <w:r w:rsidRPr="0072597C">
        <w:rPr>
          <w:b/>
        </w:rPr>
        <w:t>OK</w:t>
      </w:r>
      <w:r>
        <w:t>.</w:t>
      </w:r>
    </w:p>
    <w:p w:rsidR="00427A81" w:rsidRDefault="00427A81" w:rsidP="00427A81">
      <w:pPr>
        <w:pStyle w:val="3"/>
        <w:numPr>
          <w:ilvl w:val="2"/>
          <w:numId w:val="10"/>
        </w:numPr>
      </w:pPr>
      <w:r>
        <w:t>Exécutez maintenant la tâche planifiée.</w:t>
      </w:r>
    </w:p>
    <w:p w:rsidR="00427A81" w:rsidRDefault="00427A81" w:rsidP="00427A81">
      <w:pPr>
        <w:pStyle w:val="SubStepAlpha"/>
        <w:numPr>
          <w:ilvl w:val="3"/>
          <w:numId w:val="10"/>
        </w:numPr>
      </w:pPr>
      <w:r>
        <w:t xml:space="preserve">Sélectionnez la tâche </w:t>
      </w:r>
      <w:r w:rsidRPr="00AD1BC4">
        <w:rPr>
          <w:b/>
        </w:rPr>
        <w:t>Nettoyage de disque</w:t>
      </w:r>
      <w:r>
        <w:t xml:space="preserve"> et cliquez sur </w:t>
      </w:r>
      <w:r w:rsidRPr="00AD1BC4">
        <w:rPr>
          <w:b/>
        </w:rPr>
        <w:t>Exécuter</w:t>
      </w:r>
      <w:r>
        <w:t xml:space="preserve"> dans le volet droit de la fenêtre </w:t>
      </w:r>
      <w:r w:rsidRPr="00AD1BC4">
        <w:rPr>
          <w:b/>
        </w:rPr>
        <w:t>Planificateur de tâches</w:t>
      </w:r>
      <w:r>
        <w:t>.</w:t>
      </w:r>
    </w:p>
    <w:p w:rsidR="00427A81" w:rsidRDefault="00427A81" w:rsidP="00427A81">
      <w:pPr>
        <w:pStyle w:val="SubStepAlpha"/>
        <w:numPr>
          <w:ilvl w:val="3"/>
          <w:numId w:val="10"/>
        </w:numPr>
      </w:pPr>
      <w:r>
        <w:t xml:space="preserve">Cliquez sur l'icône </w:t>
      </w:r>
      <w:r w:rsidRPr="00AD1BC4">
        <w:rPr>
          <w:b/>
        </w:rPr>
        <w:t>Nettoyage de disque</w:t>
      </w:r>
      <w:r>
        <w:t xml:space="preserve"> qui s'affiche dans la </w:t>
      </w:r>
      <w:r w:rsidRPr="00AD1BC4">
        <w:rPr>
          <w:b/>
        </w:rPr>
        <w:t>Barre des tâches</w:t>
      </w:r>
      <w:r>
        <w:t>.</w:t>
      </w:r>
    </w:p>
    <w:p w:rsidR="00427A81" w:rsidRDefault="00427A81" w:rsidP="00427A81">
      <w:pPr>
        <w:pStyle w:val="SubStepAlpha"/>
        <w:numPr>
          <w:ilvl w:val="3"/>
          <w:numId w:val="10"/>
        </w:numPr>
      </w:pPr>
      <w:r>
        <w:t>La fenêtre Nettoyage de disque s'affiche au premier plan. Elle indique le statut du processus de nettoyage de disque.</w:t>
      </w:r>
    </w:p>
    <w:p w:rsidR="00427A81" w:rsidRDefault="00427A81" w:rsidP="00427A81">
      <w:pPr>
        <w:pStyle w:val="BodyTextL50"/>
      </w:pPr>
      <w:r>
        <w:t>Remarque : le nettoyage de disque peut prendre plusieurs minutes.</w:t>
      </w:r>
    </w:p>
    <w:p w:rsidR="00427A81" w:rsidRPr="00AD1BC4" w:rsidRDefault="00427A81" w:rsidP="00427A81">
      <w:pPr>
        <w:pStyle w:val="SubStepAlpha"/>
        <w:numPr>
          <w:ilvl w:val="3"/>
          <w:numId w:val="10"/>
        </w:numPr>
      </w:pPr>
      <w:r>
        <w:t xml:space="preserve">Une fois le processus terminé, la fenêtre </w:t>
      </w:r>
      <w:r>
        <w:rPr>
          <w:b/>
        </w:rPr>
        <w:t>Nettoyage de disque pour Disque local (C:)</w:t>
      </w:r>
      <w:r>
        <w:t xml:space="preserve"> s'affiche. Cliquez sur </w:t>
      </w:r>
      <w:r w:rsidRPr="00AD1BC4">
        <w:rPr>
          <w:b/>
        </w:rPr>
        <w:t>Annuler</w:t>
      </w:r>
      <w:r>
        <w:t>.</w:t>
      </w:r>
    </w:p>
    <w:p w:rsidR="00427A81" w:rsidRPr="00AD1BC4" w:rsidRDefault="00427A81" w:rsidP="00427A81">
      <w:pPr>
        <w:pStyle w:val="BodyTextL50"/>
      </w:pPr>
      <w:r>
        <w:rPr>
          <w:b/>
        </w:rPr>
        <w:t xml:space="preserve">Remarque : </w:t>
      </w:r>
      <w:r w:rsidRPr="00AD1BC4">
        <w:t>le fait de cliquer sur OK supprime les fichiers sélectionnés dans la zone Fichiers à supprimer :. Vérifiez auprès de votre instructeur avant de cliquer sur OK. Le fait de cliquer sur OK ouvre la fenêtre de vérification Nettoyage de disque, vous demandant si vous souhaitez supprimer ces fichiers de manière permanente. Il n'est pas nécessaire de supprimer ces fichiers pour terminer ces travaux pratiques. Si vous êtes sûr de vouloir supprimer ces fichiers de manière permanente, cliquez sur Supprimer les fichiers.</w:t>
      </w:r>
    </w:p>
    <w:p w:rsidR="00427A81" w:rsidRDefault="00427A81" w:rsidP="00427A81">
      <w:pPr>
        <w:pStyle w:val="3"/>
        <w:numPr>
          <w:ilvl w:val="2"/>
          <w:numId w:val="10"/>
        </w:numPr>
      </w:pPr>
      <w:r>
        <w:t>Supprimer une tâche planifiée</w:t>
      </w:r>
    </w:p>
    <w:p w:rsidR="00427A81" w:rsidRDefault="00427A81" w:rsidP="00427A81">
      <w:pPr>
        <w:pStyle w:val="SubStepAlpha"/>
        <w:numPr>
          <w:ilvl w:val="3"/>
          <w:numId w:val="10"/>
        </w:numPr>
      </w:pPr>
      <w:r>
        <w:t xml:space="preserve">Pour supprimer la tâche </w:t>
      </w:r>
      <w:r w:rsidRPr="00AD1BC4">
        <w:rPr>
          <w:b/>
        </w:rPr>
        <w:t>Nettoyage de disque</w:t>
      </w:r>
      <w:r>
        <w:t xml:space="preserve"> que vous avez créée, sélectionnez-la et cliquez sur </w:t>
      </w:r>
      <w:r w:rsidRPr="00AD1BC4">
        <w:rPr>
          <w:b/>
        </w:rPr>
        <w:t>Supprimer</w:t>
      </w:r>
      <w:r>
        <w:t xml:space="preserve"> dans le volet droit de la fenêtre </w:t>
      </w:r>
      <w:r w:rsidRPr="00AD1BC4">
        <w:rPr>
          <w:b/>
        </w:rPr>
        <w:t>Planificateur de tâches</w:t>
      </w:r>
      <w:r>
        <w:t xml:space="preserve">. </w:t>
      </w:r>
    </w:p>
    <w:p w:rsidR="00427A81" w:rsidRPr="00264A04" w:rsidRDefault="00427A81" w:rsidP="00427A81">
      <w:pPr>
        <w:pStyle w:val="SubStepAlpha"/>
        <w:numPr>
          <w:ilvl w:val="3"/>
          <w:numId w:val="10"/>
        </w:numPr>
      </w:pPr>
      <w:r>
        <w:t xml:space="preserve">La fenêtre Vérification du </w:t>
      </w:r>
      <w:r w:rsidRPr="00123C19">
        <w:rPr>
          <w:b/>
        </w:rPr>
        <w:t>Planificateur de tâches</w:t>
      </w:r>
      <w:r>
        <w:t xml:space="preserve"> s'ouvre, vous demandant si vous souhaitez supprimer la tâche. Cliquez sur </w:t>
      </w:r>
      <w:r w:rsidRPr="00123C19">
        <w:rPr>
          <w:b/>
        </w:rPr>
        <w:t>Oui</w:t>
      </w:r>
      <w:r>
        <w:t>.</w:t>
      </w:r>
    </w:p>
    <w:p w:rsidR="00427A81" w:rsidRPr="007716F4" w:rsidRDefault="00427A81" w:rsidP="00427A81">
      <w:pPr>
        <w:pStyle w:val="SubStepAlpha"/>
        <w:numPr>
          <w:ilvl w:val="3"/>
          <w:numId w:val="10"/>
        </w:numPr>
      </w:pPr>
      <w:r>
        <w:t xml:space="preserve">Vérifiez que la tâche Nettoyage de disque que vous avez créée est bien supprimée du </w:t>
      </w:r>
      <w:r w:rsidRPr="00123C19">
        <w:rPr>
          <w:b/>
        </w:rPr>
        <w:t>Planificateur de tâches</w:t>
      </w:r>
      <w:r>
        <w:t xml:space="preserve">. Fermez le </w:t>
      </w:r>
      <w:r w:rsidRPr="00123C19">
        <w:rPr>
          <w:b/>
        </w:rPr>
        <w:t>Planificateur de tâches</w:t>
      </w:r>
      <w:r>
        <w:t>.</w:t>
      </w:r>
    </w:p>
    <w:p w:rsidR="00427A81" w:rsidRDefault="00427A81" w:rsidP="00427A81">
      <w:pPr>
        <w:pStyle w:val="2"/>
        <w:numPr>
          <w:ilvl w:val="0"/>
          <w:numId w:val="10"/>
        </w:numPr>
      </w:pPr>
      <w:r>
        <w:t>Planifier une tâche à l'aide de l'interface de ligne de commande</w:t>
      </w:r>
    </w:p>
    <w:p w:rsidR="00427A81" w:rsidRDefault="00427A81" w:rsidP="00427A81">
      <w:pPr>
        <w:pStyle w:val="3"/>
        <w:numPr>
          <w:ilvl w:val="2"/>
          <w:numId w:val="10"/>
        </w:numPr>
      </w:pPr>
      <w:r>
        <w:t>Planifier une tâche.</w:t>
      </w:r>
    </w:p>
    <w:p w:rsidR="00427A81" w:rsidRDefault="00427A81" w:rsidP="00427A81">
      <w:pPr>
        <w:pStyle w:val="SubStepAlpha"/>
        <w:numPr>
          <w:ilvl w:val="3"/>
          <w:numId w:val="10"/>
        </w:numPr>
      </w:pPr>
      <w:r>
        <w:t xml:space="preserve">Ouvrez l'invite de commandes. Dans la recherche Windows, tapez </w:t>
      </w:r>
      <w:r w:rsidRPr="005245C3">
        <w:rPr>
          <w:b/>
        </w:rPr>
        <w:t>cmd</w:t>
      </w:r>
      <w:r>
        <w:t xml:space="preserve"> pour ouvrir l'invite de commandes.</w:t>
      </w:r>
    </w:p>
    <w:p w:rsidR="00427A81" w:rsidRDefault="00427A81" w:rsidP="00427A81">
      <w:pPr>
        <w:pStyle w:val="SubStepAlpha"/>
        <w:numPr>
          <w:ilvl w:val="0"/>
          <w:numId w:val="0"/>
        </w:numPr>
        <w:ind w:left="720"/>
      </w:pPr>
      <w:r>
        <w:t>La syntaxe pour créer une tâche dans l'interface de ligne de commande est la suivante :</w:t>
      </w:r>
    </w:p>
    <w:p w:rsidR="00427A81" w:rsidRPr="00F56E9F" w:rsidRDefault="00427A81" w:rsidP="00427A81">
      <w:pPr>
        <w:pStyle w:val="SubStepAlpha"/>
        <w:numPr>
          <w:ilvl w:val="0"/>
          <w:numId w:val="0"/>
        </w:numPr>
        <w:ind w:left="720"/>
        <w:rPr>
          <w:szCs w:val="20"/>
        </w:rPr>
      </w:pPr>
      <w:r>
        <w:rPr>
          <w:rFonts w:ascii="Courier New" w:hAnsi="Courier New"/>
          <w:color w:val="101010"/>
          <w:shd w:val="clear" w:color="auto" w:fill="FAFAFA"/>
        </w:rPr>
        <w:t>SCHTASKS /CREATE /SC DAILY /TN "FOLDERPATH\TASKNAME" /TR "C:\SOURCE\FOLDER\APP-OR-SCRIPT" /ST HH:MM</w:t>
      </w:r>
    </w:p>
    <w:p w:rsidR="00427A81" w:rsidRDefault="00427A81" w:rsidP="00427A81">
      <w:pPr>
        <w:pStyle w:val="SubStepAlpha"/>
        <w:numPr>
          <w:ilvl w:val="3"/>
          <w:numId w:val="10"/>
        </w:numPr>
      </w:pPr>
      <w:r>
        <w:t>Saisissez la commande suivante pour créer une tâche quotidienne afin d'exécuter une application à 11:00.</w:t>
      </w:r>
    </w:p>
    <w:p w:rsidR="00427A81" w:rsidRDefault="00427A81" w:rsidP="00427A81">
      <w:pPr>
        <w:pStyle w:val="SubStepAlpha"/>
        <w:numPr>
          <w:ilvl w:val="0"/>
          <w:numId w:val="0"/>
        </w:numPr>
        <w:ind w:left="720"/>
        <w:rPr>
          <w:rFonts w:ascii="Courier New" w:hAnsi="Courier New" w:cs="Courier New"/>
          <w:color w:val="101010"/>
          <w:szCs w:val="20"/>
          <w:shd w:val="clear" w:color="auto" w:fill="FAFAFA"/>
        </w:rPr>
      </w:pPr>
      <w:r>
        <w:rPr>
          <w:rFonts w:ascii="Courier New" w:hAnsi="Courier New"/>
          <w:color w:val="101010"/>
          <w:shd w:val="clear" w:color="auto" w:fill="FAFAFA"/>
        </w:rPr>
        <w:t>SCHTASKS /CREATE /SC DAILY /TN "MyTasks\Notepad task" /TR "C:\Windows\System32\notepad.exe" /ST 11:00</w:t>
      </w:r>
    </w:p>
    <w:p w:rsidR="00427A81" w:rsidRPr="00E54F86" w:rsidRDefault="00427A81" w:rsidP="00427A81">
      <w:pPr>
        <w:pStyle w:val="BodyTextL50"/>
      </w:pPr>
      <w:r>
        <w:rPr>
          <w:b/>
        </w:rPr>
        <w:lastRenderedPageBreak/>
        <w:t>Remarque</w:t>
      </w:r>
      <w:r w:rsidRPr="00E54F86">
        <w:t> : le chemin d'accès au dossier qui précède le nom de la tâche, sous l'option /TN, n'est pas obligatoire, mais il permet de séparer les tâches. Si aucun chemin n'est spécifié, la tâche est créée dans le dossier Bibliothèque du Planificateur de tâches.</w:t>
      </w:r>
      <w:r>
        <w:rPr>
          <w:b/>
        </w:rPr>
        <w:t xml:space="preserve"> </w:t>
      </w:r>
    </w:p>
    <w:p w:rsidR="00E54F86" w:rsidRDefault="00E54F86" w:rsidP="00E54F86">
      <w:pPr>
        <w:pStyle w:val="4"/>
      </w:pPr>
      <w:r>
        <w:t>Question :</w:t>
      </w:r>
    </w:p>
    <w:p w:rsidR="00427A81" w:rsidRPr="00E54F86" w:rsidRDefault="00427A81" w:rsidP="00427A81">
      <w:pPr>
        <w:pStyle w:val="BodyTextL50"/>
      </w:pPr>
      <w:r>
        <w:t>Quand peut-il être utile d'utiliser l'interface de ligne de commande plutôt que l'interface utilisateur pour planifier une tâche ?</w:t>
      </w:r>
    </w:p>
    <w:p w:rsidR="00427A81" w:rsidRDefault="00E54F86" w:rsidP="00E54F86">
      <w:pPr>
        <w:pStyle w:val="AnswerLineL50"/>
      </w:pPr>
      <w:r>
        <w:t>Saisissez vos réponses ici</w:t>
      </w:r>
    </w:p>
    <w:p w:rsidR="00427A81" w:rsidRDefault="00427A81" w:rsidP="00427A81">
      <w:pPr>
        <w:pStyle w:val="3"/>
        <w:numPr>
          <w:ilvl w:val="2"/>
          <w:numId w:val="10"/>
        </w:numPr>
      </w:pPr>
      <w:r>
        <w:t>Exécuter la tâche planifiée.</w:t>
      </w:r>
    </w:p>
    <w:p w:rsidR="00427A81" w:rsidRDefault="00427A81" w:rsidP="00E54F86">
      <w:pPr>
        <w:pStyle w:val="BodyTextL25"/>
        <w:rPr>
          <w:rStyle w:val="text-base"/>
        </w:rPr>
      </w:pPr>
      <w:r>
        <w:t xml:space="preserve">Pour démarrer une tâche planifiée, utilisez immédiatement la commande </w:t>
      </w:r>
      <w:r>
        <w:rPr>
          <w:rStyle w:val="text-base"/>
          <w:b/>
        </w:rPr>
        <w:t>schtasks /run /tn &lt;</w:t>
      </w:r>
      <w:r>
        <w:rPr>
          <w:b/>
        </w:rPr>
        <w:t>nom_tâche&gt;</w:t>
      </w:r>
      <w:r>
        <w:t>. L'opération d'exécution ignore la planification.</w:t>
      </w:r>
    </w:p>
    <w:p w:rsidR="00427A81" w:rsidRDefault="00427A81" w:rsidP="00427A81">
      <w:pPr>
        <w:pStyle w:val="SubStepAlpha"/>
        <w:numPr>
          <w:ilvl w:val="0"/>
          <w:numId w:val="0"/>
        </w:numPr>
        <w:ind w:left="720"/>
        <w:rPr>
          <w:rFonts w:ascii="Courier New" w:hAnsi="Courier New" w:cs="Courier New"/>
          <w:color w:val="101010"/>
          <w:szCs w:val="20"/>
          <w:shd w:val="clear" w:color="auto" w:fill="FAFAFA"/>
        </w:rPr>
      </w:pPr>
      <w:r>
        <w:rPr>
          <w:rFonts w:ascii="Courier New" w:hAnsi="Courier New"/>
          <w:color w:val="101010"/>
          <w:shd w:val="clear" w:color="auto" w:fill="FAFAFA"/>
        </w:rPr>
        <w:t>SCHTASKS /RUN /TN “MyTasks\Notepad task”</w:t>
      </w:r>
    </w:p>
    <w:p w:rsidR="00427A81" w:rsidRDefault="00427A81" w:rsidP="00427A81">
      <w:pPr>
        <w:pStyle w:val="3"/>
        <w:numPr>
          <w:ilvl w:val="2"/>
          <w:numId w:val="10"/>
        </w:numPr>
      </w:pPr>
      <w:r>
        <w:t>Modifier une tâche planifiée</w:t>
      </w:r>
    </w:p>
    <w:p w:rsidR="00427A81" w:rsidRDefault="00427A81" w:rsidP="00427A81">
      <w:pPr>
        <w:pStyle w:val="SubStepAlpha"/>
        <w:numPr>
          <w:ilvl w:val="3"/>
          <w:numId w:val="10"/>
        </w:numPr>
      </w:pPr>
      <w:r>
        <w:t xml:space="preserve">Ouvrez l'invite de commandes. Dans la recherche Windows, tapez </w:t>
      </w:r>
      <w:r w:rsidRPr="005245C3">
        <w:rPr>
          <w:b/>
        </w:rPr>
        <w:t>cmd</w:t>
      </w:r>
      <w:r>
        <w:t xml:space="preserve"> pour ouvrir l'invite de commandes. </w:t>
      </w:r>
    </w:p>
    <w:p w:rsidR="00427A81" w:rsidRDefault="00427A81" w:rsidP="00427A81">
      <w:pPr>
        <w:pStyle w:val="SubStepAlpha"/>
        <w:numPr>
          <w:ilvl w:val="3"/>
          <w:numId w:val="10"/>
        </w:numPr>
      </w:pPr>
      <w:r>
        <w:t>Saisissez la commande suivante pour modifier la tâche quotidienne afin d'exécuter une application à 9:00 au lieu de 11:00.</w:t>
      </w:r>
    </w:p>
    <w:p w:rsidR="00427A81" w:rsidRPr="004455E3" w:rsidRDefault="00427A81" w:rsidP="00427A81">
      <w:pPr>
        <w:pStyle w:val="BodyTextL50"/>
        <w:rPr>
          <w:rFonts w:ascii="Courier New" w:hAnsi="Courier New" w:cs="Courier New"/>
          <w:color w:val="101010"/>
          <w:szCs w:val="20"/>
          <w:shd w:val="clear" w:color="auto" w:fill="FAFAFA"/>
        </w:rPr>
      </w:pPr>
      <w:r>
        <w:rPr>
          <w:rFonts w:ascii="Courier New" w:hAnsi="Courier New"/>
          <w:color w:val="101010"/>
          <w:shd w:val="clear" w:color="auto" w:fill="FAFAFA"/>
        </w:rPr>
        <w:t>SCHTASKS /CHANGE /TN "MyTasks\Notepad task" /ST 09:00</w:t>
      </w:r>
    </w:p>
    <w:p w:rsidR="00427A81" w:rsidRDefault="00427A81" w:rsidP="00427A81">
      <w:pPr>
        <w:pStyle w:val="3"/>
        <w:numPr>
          <w:ilvl w:val="2"/>
          <w:numId w:val="10"/>
        </w:numPr>
      </w:pPr>
      <w:r>
        <w:t>Supprimez la tâche planifiée.</w:t>
      </w:r>
    </w:p>
    <w:p w:rsidR="00427A81" w:rsidRDefault="00427A81" w:rsidP="00427A81">
      <w:pPr>
        <w:pStyle w:val="SubStepAlpha"/>
        <w:numPr>
          <w:ilvl w:val="3"/>
          <w:numId w:val="10"/>
        </w:numPr>
      </w:pPr>
      <w:r>
        <w:t xml:space="preserve">Ouvrez l'invite de commandes. Dans la recherche Windows, tapez </w:t>
      </w:r>
      <w:r w:rsidRPr="005245C3">
        <w:rPr>
          <w:b/>
        </w:rPr>
        <w:t>cmd</w:t>
      </w:r>
      <w:r>
        <w:t xml:space="preserve"> pour ouvrir l'invite de commandes. </w:t>
      </w:r>
    </w:p>
    <w:p w:rsidR="00427A81" w:rsidRDefault="00427A81" w:rsidP="00427A81">
      <w:pPr>
        <w:pStyle w:val="SubStepAlpha"/>
        <w:numPr>
          <w:ilvl w:val="3"/>
          <w:numId w:val="10"/>
        </w:numPr>
      </w:pPr>
      <w:r>
        <w:t>Saisissez la commande suivante pour supprimer la tâche quotidienne.</w:t>
      </w:r>
    </w:p>
    <w:p w:rsidR="00427A81" w:rsidRPr="00CD1540" w:rsidRDefault="00427A81" w:rsidP="00427A81">
      <w:pPr>
        <w:pStyle w:val="BodyTextL25"/>
        <w:ind w:firstLine="360"/>
        <w:rPr>
          <w:szCs w:val="20"/>
        </w:rPr>
      </w:pPr>
      <w:r>
        <w:rPr>
          <w:rFonts w:ascii="Courier New" w:hAnsi="Courier New"/>
          <w:color w:val="101010"/>
          <w:shd w:val="clear" w:color="auto" w:fill="FAFAFA"/>
        </w:rPr>
        <w:t>SCHTASKS /DELETE /TN "MyTasks\Notepad task"</w:t>
      </w:r>
    </w:p>
    <w:p w:rsidR="00427A81" w:rsidRDefault="00427A81" w:rsidP="00427A81">
      <w:pPr>
        <w:pStyle w:val="2"/>
        <w:numPr>
          <w:ilvl w:val="0"/>
          <w:numId w:val="0"/>
        </w:numPr>
      </w:pPr>
      <w:r>
        <w:t>Question de réflexion</w:t>
      </w:r>
    </w:p>
    <w:p w:rsidR="00427A81" w:rsidRDefault="00427A81" w:rsidP="00427A81">
      <w:pPr>
        <w:pStyle w:val="BodyTextL25"/>
      </w:pPr>
      <w:r>
        <w:t>Quelles autres tâches hebdomadaires utiles le Planificateur de tâches pourrait-il exécuter ?</w:t>
      </w:r>
    </w:p>
    <w:p w:rsidR="00427A81" w:rsidRDefault="00E54F86" w:rsidP="00E54F86">
      <w:pPr>
        <w:pStyle w:val="AnswerLineL25"/>
      </w:pPr>
      <w:r>
        <w:t>Saisissez vos réponses ici</w:t>
      </w:r>
    </w:p>
    <w:p w:rsidR="001C5B4A" w:rsidRPr="001C5B4A" w:rsidRDefault="001C5B4A" w:rsidP="001C5B4A">
      <w:pPr>
        <w:pStyle w:val="ConfigWindow"/>
      </w:pPr>
      <w:r>
        <w:t>Fin du document</w:t>
      </w:r>
      <w:bookmarkStart w:id="0" w:name="_GoBack"/>
      <w:bookmarkEnd w:id="0"/>
    </w:p>
    <w:sectPr w:rsidR="001C5B4A" w:rsidRPr="001C5B4A" w:rsidSect="00882B63">
      <w:headerReference w:type="default" r:id="rId8"/>
      <w:footerReference w:type="default" r:id="rId9"/>
      <w:headerReference w:type="first" r:id="rId10"/>
      <w:footerReference w:type="first" r:id="rId11"/>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124" w:rsidRDefault="00874124" w:rsidP="00710659">
      <w:pPr>
        <w:spacing w:after="0" w:line="240" w:lineRule="auto"/>
      </w:pPr>
      <w:r>
        <w:separator/>
      </w:r>
    </w:p>
    <w:p w:rsidR="00874124" w:rsidRDefault="00874124"/>
  </w:endnote>
  <w:endnote w:type="continuationSeparator" w:id="0">
    <w:p w:rsidR="00874124" w:rsidRDefault="00874124" w:rsidP="00710659">
      <w:pPr>
        <w:spacing w:after="0" w:line="240" w:lineRule="auto"/>
      </w:pPr>
      <w:r>
        <w:continuationSeparator/>
      </w:r>
    </w:p>
    <w:p w:rsidR="00874124" w:rsidRDefault="008741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1F035B">
      <w:t xml:space="preserve">– </w:t>
    </w:r>
    <w:r w:rsidR="001F035B">
      <w:fldChar w:fldCharType="begin"/>
    </w:r>
    <w:r w:rsidR="001F035B">
      <w:instrText xml:space="preserve"> DATE  \@ "yyyy"  \* MERGEFORMAT </w:instrText>
    </w:r>
    <w:r w:rsidR="001F035B">
      <w:fldChar w:fldCharType="separate"/>
    </w:r>
    <w:r w:rsidR="00733008">
      <w:rPr>
        <w:noProof/>
      </w:rPr>
      <w:t>2020</w:t>
    </w:r>
    <w:r w:rsidR="001F035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3008">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33008">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1F035B">
      <w:t xml:space="preserve">– </w:t>
    </w:r>
    <w:r w:rsidR="001F035B">
      <w:fldChar w:fldCharType="begin"/>
    </w:r>
    <w:r w:rsidR="001F035B">
      <w:instrText xml:space="preserve"> DATE  \@ "yyyy"  \* MERGEFORMAT </w:instrText>
    </w:r>
    <w:r w:rsidR="001F035B">
      <w:fldChar w:fldCharType="separate"/>
    </w:r>
    <w:r w:rsidR="00733008">
      <w:rPr>
        <w:noProof/>
      </w:rPr>
      <w:t>2020</w:t>
    </w:r>
    <w:r w:rsidR="001F035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3008">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33008">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124" w:rsidRDefault="00874124" w:rsidP="00710659">
      <w:pPr>
        <w:spacing w:after="0" w:line="240" w:lineRule="auto"/>
      </w:pPr>
      <w:r>
        <w:separator/>
      </w:r>
    </w:p>
    <w:p w:rsidR="00874124" w:rsidRDefault="00874124"/>
  </w:footnote>
  <w:footnote w:type="continuationSeparator" w:id="0">
    <w:p w:rsidR="00874124" w:rsidRDefault="00874124" w:rsidP="00710659">
      <w:pPr>
        <w:spacing w:after="0" w:line="240" w:lineRule="auto"/>
      </w:pPr>
      <w:r>
        <w:continuationSeparator/>
      </w:r>
    </w:p>
    <w:p w:rsidR="00874124" w:rsidRDefault="008741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207815" w:rsidP="008402F2">
    <w:pPr>
      <w:pStyle w:val="PageHead"/>
    </w:pPr>
    <w:r>
      <w:t>Travaux pratiques : Planification d'une tâche à l'aide de l'interface graphique utilisateur et de la ligne de commande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CE5254" w:rsidP="006C3FCF">
    <w:pPr>
      <w:ind w:left="-288"/>
    </w:pPr>
    <w:r w:rsidRPr="00B82C49">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ie %1 :"/>
        <w:lvlJc w:val="left"/>
        <w:pPr>
          <w:ind w:left="0" w:firstLine="0"/>
        </w:pPr>
        <w:rPr>
          <w:rFonts w:hint="default"/>
        </w:rPr>
      </w:lvl>
    </w:lvlOverride>
    <w:lvlOverride w:ilvl="1">
      <w:lvl w:ilvl="1">
        <w:start w:val="1"/>
        <w:numFmt w:val="decimal"/>
        <w:pStyle w:val="2"/>
        <w:suff w:val="space"/>
        <w:lvlText w:val="Tâche %2 :"/>
        <w:lvlJc w:val="left"/>
        <w:pPr>
          <w:ind w:left="0" w:firstLine="0"/>
        </w:pPr>
        <w:rPr>
          <w:rFonts w:hint="default"/>
        </w:rPr>
      </w:lvl>
    </w:lvlOverride>
    <w:lvlOverride w:ilvl="2">
      <w:lvl w:ilvl="2">
        <w:start w:val="1"/>
        <w:numFmt w:val="decimal"/>
        <w:pStyle w:val="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ie %1 :"/>
        <w:lvlJc w:val="left"/>
        <w:pPr>
          <w:ind w:left="0" w:firstLine="0"/>
        </w:pPr>
        <w:rPr>
          <w:rFonts w:hint="default"/>
        </w:rPr>
      </w:lvl>
    </w:lvlOverride>
    <w:lvlOverride w:ilvl="1">
      <w:startOverride w:val="1"/>
      <w:lvl w:ilvl="1">
        <w:start w:val="1"/>
        <w:numFmt w:val="decimal"/>
        <w:pStyle w:val="2"/>
        <w:suff w:val="space"/>
        <w:lvlText w:val="Tâche %2 :"/>
        <w:lvlJc w:val="left"/>
        <w:pPr>
          <w:ind w:left="0" w:firstLine="0"/>
        </w:pPr>
        <w:rPr>
          <w:rFonts w:hint="default"/>
        </w:rPr>
      </w:lvl>
    </w:lvlOverride>
    <w:lvlOverride w:ilvl="2">
      <w:startOverride w:val="1"/>
      <w:lvl w:ilvl="2">
        <w:start w:val="1"/>
        <w:numFmt w:val="decimal"/>
        <w:pStyle w:val="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A8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7425"/>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D55B4"/>
    <w:rsid w:val="000E65F0"/>
    <w:rsid w:val="000F072C"/>
    <w:rsid w:val="000F2074"/>
    <w:rsid w:val="000F6743"/>
    <w:rsid w:val="001006C2"/>
    <w:rsid w:val="00101BE8"/>
    <w:rsid w:val="00103401"/>
    <w:rsid w:val="00103A44"/>
    <w:rsid w:val="00103D36"/>
    <w:rsid w:val="00107B2B"/>
    <w:rsid w:val="00110952"/>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5B4A"/>
    <w:rsid w:val="001C7C3B"/>
    <w:rsid w:val="001D5B6F"/>
    <w:rsid w:val="001E0AB8"/>
    <w:rsid w:val="001E38E0"/>
    <w:rsid w:val="001E4E72"/>
    <w:rsid w:val="001E62B3"/>
    <w:rsid w:val="001E6424"/>
    <w:rsid w:val="001F0171"/>
    <w:rsid w:val="001F035B"/>
    <w:rsid w:val="001F0D77"/>
    <w:rsid w:val="001F643A"/>
    <w:rsid w:val="001F7DD8"/>
    <w:rsid w:val="00201928"/>
    <w:rsid w:val="00203E26"/>
    <w:rsid w:val="0020449C"/>
    <w:rsid w:val="00207815"/>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67DB4"/>
    <w:rsid w:val="00270FCC"/>
    <w:rsid w:val="002768DC"/>
    <w:rsid w:val="00294C8F"/>
    <w:rsid w:val="002A0B2E"/>
    <w:rsid w:val="002A0DC1"/>
    <w:rsid w:val="002A6C56"/>
    <w:rsid w:val="002C090C"/>
    <w:rsid w:val="002C1243"/>
    <w:rsid w:val="002C1815"/>
    <w:rsid w:val="002C475E"/>
    <w:rsid w:val="002C6AD6"/>
    <w:rsid w:val="002D29A0"/>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A81"/>
    <w:rsid w:val="00431654"/>
    <w:rsid w:val="00434926"/>
    <w:rsid w:val="004420A8"/>
    <w:rsid w:val="00443ACE"/>
    <w:rsid w:val="00444217"/>
    <w:rsid w:val="004478F4"/>
    <w:rsid w:val="00450F7A"/>
    <w:rsid w:val="00452C6D"/>
    <w:rsid w:val="00454CC9"/>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5241"/>
    <w:rsid w:val="00504ED4"/>
    <w:rsid w:val="00510639"/>
    <w:rsid w:val="00511791"/>
    <w:rsid w:val="00516142"/>
    <w:rsid w:val="00520027"/>
    <w:rsid w:val="0052093C"/>
    <w:rsid w:val="00521B31"/>
    <w:rsid w:val="00522469"/>
    <w:rsid w:val="0052400A"/>
    <w:rsid w:val="00536277"/>
    <w:rsid w:val="00536F43"/>
    <w:rsid w:val="00544B10"/>
    <w:rsid w:val="005510BA"/>
    <w:rsid w:val="005538C8"/>
    <w:rsid w:val="00554B4E"/>
    <w:rsid w:val="00556C02"/>
    <w:rsid w:val="005601BD"/>
    <w:rsid w:val="00561BB2"/>
    <w:rsid w:val="00563249"/>
    <w:rsid w:val="00570A65"/>
    <w:rsid w:val="005762B1"/>
    <w:rsid w:val="00580456"/>
    <w:rsid w:val="00580E73"/>
    <w:rsid w:val="00592329"/>
    <w:rsid w:val="00593386"/>
    <w:rsid w:val="00596998"/>
    <w:rsid w:val="0059790F"/>
    <w:rsid w:val="005A1ACF"/>
    <w:rsid w:val="005A6E62"/>
    <w:rsid w:val="005B2FB3"/>
    <w:rsid w:val="005C7D25"/>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56C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008"/>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2B79"/>
    <w:rsid w:val="00865199"/>
    <w:rsid w:val="00867EAF"/>
    <w:rsid w:val="00870763"/>
    <w:rsid w:val="008713EA"/>
    <w:rsid w:val="00873C6B"/>
    <w:rsid w:val="00874124"/>
    <w:rsid w:val="00882B63"/>
    <w:rsid w:val="00883500"/>
    <w:rsid w:val="0088426A"/>
    <w:rsid w:val="008852BA"/>
    <w:rsid w:val="00890108"/>
    <w:rsid w:val="00893877"/>
    <w:rsid w:val="0089532C"/>
    <w:rsid w:val="00896165"/>
    <w:rsid w:val="00896681"/>
    <w:rsid w:val="008A2749"/>
    <w:rsid w:val="008A3A90"/>
    <w:rsid w:val="008A4B79"/>
    <w:rsid w:val="008B06D4"/>
    <w:rsid w:val="008B4F20"/>
    <w:rsid w:val="008B68E7"/>
    <w:rsid w:val="008B7FFD"/>
    <w:rsid w:val="008C286A"/>
    <w:rsid w:val="008C2920"/>
    <w:rsid w:val="008C4307"/>
    <w:rsid w:val="008D23DF"/>
    <w:rsid w:val="008D2F7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1D01"/>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27D3"/>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C49"/>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6C1E"/>
    <w:rsid w:val="00CC7A35"/>
    <w:rsid w:val="00CD072A"/>
    <w:rsid w:val="00CD40B1"/>
    <w:rsid w:val="00CD7F73"/>
    <w:rsid w:val="00CE26C5"/>
    <w:rsid w:val="00CE36AF"/>
    <w:rsid w:val="00CE47F3"/>
    <w:rsid w:val="00CE48FB"/>
    <w:rsid w:val="00CE5254"/>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B3A"/>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262"/>
    <w:rsid w:val="00DB1C89"/>
    <w:rsid w:val="00DB3763"/>
    <w:rsid w:val="00DB4029"/>
    <w:rsid w:val="00DB5F4D"/>
    <w:rsid w:val="00DB66F2"/>
    <w:rsid w:val="00DB6DA5"/>
    <w:rsid w:val="00DC076B"/>
    <w:rsid w:val="00DC186F"/>
    <w:rsid w:val="00DC252F"/>
    <w:rsid w:val="00DC49F0"/>
    <w:rsid w:val="00DC6050"/>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4F86"/>
    <w:rsid w:val="00E56510"/>
    <w:rsid w:val="00E62EA8"/>
    <w:rsid w:val="00E67A6E"/>
    <w:rsid w:val="00E70096"/>
    <w:rsid w:val="00E71B43"/>
    <w:rsid w:val="00E7507E"/>
    <w:rsid w:val="00E81612"/>
    <w:rsid w:val="00E82BD7"/>
    <w:rsid w:val="00E859E3"/>
    <w:rsid w:val="00E87D18"/>
    <w:rsid w:val="00E87D62"/>
    <w:rsid w:val="00E97333"/>
    <w:rsid w:val="00EA486E"/>
    <w:rsid w:val="00EA4FA3"/>
    <w:rsid w:val="00EB001B"/>
    <w:rsid w:val="00EB3082"/>
    <w:rsid w:val="00EB6C33"/>
    <w:rsid w:val="00EC6F62"/>
    <w:rsid w:val="00ED6019"/>
    <w:rsid w:val="00ED7830"/>
    <w:rsid w:val="00EE36DC"/>
    <w:rsid w:val="00EE3909"/>
    <w:rsid w:val="00EF4205"/>
    <w:rsid w:val="00EF5939"/>
    <w:rsid w:val="00F01714"/>
    <w:rsid w:val="00F0258F"/>
    <w:rsid w:val="00F02D06"/>
    <w:rsid w:val="00F056E5"/>
    <w:rsid w:val="00F06FDD"/>
    <w:rsid w:val="00F10819"/>
    <w:rsid w:val="00F11219"/>
    <w:rsid w:val="00F13DBD"/>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4A1FE3-A13D-4EAF-AAC8-43686787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6576AF"/>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C6425"/>
    <w:pPr>
      <w:keepNext/>
      <w:keepLines/>
      <w:numPr>
        <w:numId w:val="5"/>
      </w:numPr>
      <w:spacing w:before="240" w:after="120"/>
      <w:outlineLvl w:val="0"/>
    </w:pPr>
    <w:rPr>
      <w:b/>
      <w:bCs/>
      <w:sz w:val="26"/>
      <w:szCs w:val="28"/>
    </w:rPr>
  </w:style>
  <w:style w:type="paragraph" w:styleId="2">
    <w:name w:val="heading 2"/>
    <w:basedOn w:val="a"/>
    <w:next w:val="a"/>
    <w:link w:val="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1C5B4A"/>
    <w:pPr>
      <w:spacing w:before="0" w:after="0"/>
    </w:pPr>
    <w:rPr>
      <w:i/>
      <w:color w:val="FFFFFF"/>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82211C"/>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a2"/>
    <w:uiPriority w:val="99"/>
    <w:rsid w:val="00427A81"/>
    <w:pPr>
      <w:numPr>
        <w:numId w:val="11"/>
      </w:numPr>
    </w:pPr>
  </w:style>
  <w:style w:type="character" w:customStyle="1" w:styleId="text-base">
    <w:name w:val="text-base"/>
    <w:basedOn w:val="a0"/>
    <w:rsid w:val="00427A81"/>
  </w:style>
  <w:style w:type="character" w:styleId="af4">
    <w:name w:val="Placeholder Text"/>
    <w:uiPriority w:val="99"/>
    <w:semiHidden/>
    <w:rsid w:val="00110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2806DE-07B7-4823-8B5D-8E2D4379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 Schedule a Task Using the GUI and the Command Line</vt:lpstr>
    </vt:vector>
  </TitlesOfParts>
  <Company>China</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Planification d'une tâche à l'aide de l'interface graphique utilisateur et de la ligne de commande</dc:title>
  <dc:subject/>
  <dc:creator>Administrator</dc:creator>
  <cp:keywords/>
  <dc:description>2015</dc:description>
  <cp:lastModifiedBy>User</cp:lastModifiedBy>
  <cp:revision>4</cp:revision>
  <cp:lastPrinted>2020-01-21T09:40:00Z</cp:lastPrinted>
  <dcterms:created xsi:type="dcterms:W3CDTF">2020-01-21T09:40:00Z</dcterms:created>
  <dcterms:modified xsi:type="dcterms:W3CDTF">2020-01-22T02:48:00Z</dcterms:modified>
</cp:coreProperties>
</file>