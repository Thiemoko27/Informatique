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E149AB" w:rsidRDefault="00FE0854" w:rsidP="00456123">
      <w:pPr>
        <w:pStyle w:val="af3"/>
        <w:rPr>
          <w:rStyle w:val="LabTitleInstVersred"/>
          <w:bCs/>
          <w:color w:val="auto"/>
        </w:rPr>
      </w:pPr>
      <w:r w:rsidRPr="00E149AB">
        <w:rPr>
          <w:bCs/>
        </w:rPr>
        <w:t>Travaux pratiques : Configuration des paramètres de navigateur</w:t>
      </w:r>
    </w:p>
    <w:p w:rsidR="00456123" w:rsidRPr="002B462B" w:rsidRDefault="00456123" w:rsidP="0056608F">
      <w:pPr>
        <w:pStyle w:val="1"/>
      </w:pPr>
      <w:r>
        <w:t>Introduction</w:t>
      </w:r>
    </w:p>
    <w:p w:rsidR="00456123" w:rsidRPr="0005740F" w:rsidRDefault="00456123" w:rsidP="00456123">
      <w:pPr>
        <w:pStyle w:val="BodyTextL25"/>
      </w:pPr>
      <w:r>
        <w:t>Au cours de ces travaux pratiques, vous allez configurer les paramètres du navigateur Microsoft Internet Explorer.</w:t>
      </w:r>
    </w:p>
    <w:p w:rsidR="00456123" w:rsidRPr="0005740F" w:rsidRDefault="00456123" w:rsidP="00456123">
      <w:pPr>
        <w:pStyle w:val="1"/>
        <w:numPr>
          <w:ilvl w:val="0"/>
          <w:numId w:val="3"/>
        </w:numPr>
        <w:rPr>
          <w:bCs w:val="0"/>
        </w:rPr>
      </w:pPr>
      <w:r>
        <w:t>Équipements recommandés</w:t>
      </w:r>
    </w:p>
    <w:p w:rsidR="00456123" w:rsidRPr="0005740F" w:rsidRDefault="00456123" w:rsidP="00456123">
      <w:pPr>
        <w:pStyle w:val="Bulletlevel1"/>
        <w:spacing w:before="60" w:after="60" w:line="276" w:lineRule="auto"/>
      </w:pPr>
      <w:r>
        <w:t>Un ordinateur équipé de Windows et de Microsoft Internet Explorer</w:t>
      </w:r>
    </w:p>
    <w:p w:rsidR="00456123" w:rsidRPr="0005740F" w:rsidRDefault="00456123" w:rsidP="00456123">
      <w:pPr>
        <w:pStyle w:val="Bulletlevel1"/>
        <w:spacing w:before="60" w:after="60" w:line="276" w:lineRule="auto"/>
      </w:pPr>
      <w:r>
        <w:t>Une connexion Internet</w:t>
      </w:r>
    </w:p>
    <w:p w:rsidR="00456123" w:rsidRPr="00456123" w:rsidRDefault="00456123" w:rsidP="00F31FDD">
      <w:pPr>
        <w:pStyle w:val="1"/>
        <w:numPr>
          <w:ilvl w:val="0"/>
          <w:numId w:val="0"/>
        </w:numPr>
      </w:pPr>
      <w:r>
        <w:t>Instructions</w:t>
      </w:r>
    </w:p>
    <w:p w:rsidR="00456123" w:rsidRPr="0005740F" w:rsidRDefault="00456123" w:rsidP="00E149AB">
      <w:pPr>
        <w:pStyle w:val="2"/>
      </w:pPr>
      <w:r>
        <w:t>Définissez Internet Explorer comme navigateur par défaut.</w:t>
      </w:r>
    </w:p>
    <w:p w:rsidR="00456123" w:rsidRDefault="00456123" w:rsidP="00456123">
      <w:pPr>
        <w:pStyle w:val="SubStepAlpha"/>
      </w:pPr>
      <w:r>
        <w:t xml:space="preserve">Sur l'écran </w:t>
      </w:r>
      <w:r w:rsidRPr="005A1211">
        <w:rPr>
          <w:b/>
        </w:rPr>
        <w:t>Accueil</w:t>
      </w:r>
      <w:r>
        <w:t xml:space="preserve">, tapez </w:t>
      </w:r>
      <w:r>
        <w:rPr>
          <w:b/>
        </w:rPr>
        <w:t>www.netacad.com</w:t>
      </w:r>
      <w:r>
        <w:t xml:space="preserve"> et accédez à la page web.</w:t>
      </w:r>
    </w:p>
    <w:p w:rsidR="00456123" w:rsidRDefault="00456123" w:rsidP="00456123">
      <w:pPr>
        <w:pStyle w:val="3"/>
      </w:pPr>
      <w:r>
        <w:t>Question :</w:t>
      </w:r>
    </w:p>
    <w:p w:rsidR="00456123" w:rsidRDefault="00456123" w:rsidP="00456123">
      <w:pPr>
        <w:pStyle w:val="BodyTextL50"/>
        <w:keepNext/>
      </w:pPr>
      <w:r>
        <w:t>Quel navigateur a été utilisé pour ouvrir la page web ?</w:t>
      </w:r>
    </w:p>
    <w:p w:rsidR="00456123" w:rsidRPr="0005740F" w:rsidRDefault="00456123" w:rsidP="00456123">
      <w:pPr>
        <w:pStyle w:val="AnswerLineL50"/>
      </w:pPr>
      <w:r>
        <w:t>Saisissez vos réponses ici</w:t>
      </w:r>
    </w:p>
    <w:p w:rsidR="00456123" w:rsidRDefault="00456123" w:rsidP="00456123">
      <w:pPr>
        <w:pStyle w:val="BodyTextL50"/>
      </w:pPr>
      <w:r>
        <w:rPr>
          <w:color w:val="000000"/>
        </w:rPr>
        <w:t xml:space="preserve">Si votre réponse n'est pas Internet Explorer, </w:t>
      </w:r>
      <w:r>
        <w:t>procédez comme suit pour définir Internet Explorer comme navigateur par défaut. Sinon, passez à l'étape b.</w:t>
      </w:r>
    </w:p>
    <w:p w:rsidR="00456123" w:rsidRDefault="00456123" w:rsidP="00456123">
      <w:pPr>
        <w:pStyle w:val="SubStepNum"/>
      </w:pPr>
      <w:r>
        <w:t xml:space="preserve">Accédez au </w:t>
      </w:r>
      <w:r>
        <w:rPr>
          <w:b/>
        </w:rPr>
        <w:t>Panneau de configuration</w:t>
      </w:r>
      <w:r>
        <w:t xml:space="preserve"> et sélectionnez la vue Petites icônes. Cliquez sur </w:t>
      </w:r>
      <w:r>
        <w:rPr>
          <w:b/>
        </w:rPr>
        <w:t>Options Internet</w:t>
      </w:r>
      <w:r>
        <w:t>.</w:t>
      </w:r>
    </w:p>
    <w:p w:rsidR="00456123" w:rsidRDefault="00456123" w:rsidP="00456123">
      <w:pPr>
        <w:pStyle w:val="SubStepNum"/>
        <w:keepNext/>
      </w:pPr>
      <w:r>
        <w:t xml:space="preserve">Dans la fenêtre </w:t>
      </w:r>
      <w:r>
        <w:rPr>
          <w:b/>
        </w:rPr>
        <w:t>Propriétés Internet</w:t>
      </w:r>
      <w:r>
        <w:t xml:space="preserve">, sélectionnez l'onglet </w:t>
      </w:r>
      <w:r w:rsidRPr="004C425A">
        <w:rPr>
          <w:b/>
        </w:rPr>
        <w:t>Programmes</w:t>
      </w:r>
      <w:r>
        <w:t xml:space="preserve">, puis cliquez sur </w:t>
      </w:r>
      <w:r>
        <w:rPr>
          <w:b/>
        </w:rPr>
        <w:t>Définissez Internet Explorer en tant que navigateur par défaut</w:t>
      </w:r>
      <w:r>
        <w:t xml:space="preserve">. (Sous Windows 7, cliquez sur </w:t>
      </w:r>
      <w:r>
        <w:rPr>
          <w:b/>
        </w:rPr>
        <w:t>Utiliser par défaut</w:t>
      </w:r>
      <w:r>
        <w:t>.)</w:t>
      </w:r>
    </w:p>
    <w:p w:rsidR="00456123" w:rsidRDefault="003E26A3" w:rsidP="00456123">
      <w:pPr>
        <w:pStyle w:val="Visual"/>
      </w:pPr>
      <w:r w:rsidRPr="00FE0854">
        <w:rPr>
          <w:noProof/>
          <w:lang w:val="en-US" w:eastAsia="zh-CN" w:bidi="th-TH"/>
        </w:rPr>
        <w:drawing>
          <wp:inline distT="0" distB="0" distL="0" distR="0">
            <wp:extent cx="2874645" cy="1309370"/>
            <wp:effectExtent l="19050" t="19050" r="20955" b="24130"/>
            <wp:docPr id="3" name="Picture 10" descr="This image displays the part of the Internet Properties window where the user can make Internet Explorer as the default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is image displays the part of the Internet Properties window where the user can make Internet Explorer as the default brows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3093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6622B">
        <w:br/>
      </w:r>
      <w:r w:rsidR="00B6622B">
        <w:br/>
      </w:r>
      <w:r w:rsidR="00B6622B">
        <w:br/>
      </w:r>
    </w:p>
    <w:p w:rsidR="00B6622B" w:rsidRDefault="00B6622B" w:rsidP="00456123">
      <w:pPr>
        <w:pStyle w:val="Visual"/>
      </w:pPr>
    </w:p>
    <w:p w:rsidR="00B6622B" w:rsidRDefault="00B6622B" w:rsidP="00456123">
      <w:pPr>
        <w:pStyle w:val="Visual"/>
      </w:pPr>
    </w:p>
    <w:p w:rsidR="00B6622B" w:rsidRDefault="00B6622B" w:rsidP="00456123">
      <w:pPr>
        <w:pStyle w:val="Visual"/>
      </w:pPr>
    </w:p>
    <w:p w:rsidR="00456123" w:rsidRDefault="00456123" w:rsidP="00456123">
      <w:pPr>
        <w:pStyle w:val="SubStepNum"/>
        <w:keepNext/>
      </w:pPr>
      <w:r>
        <w:lastRenderedPageBreak/>
        <w:t xml:space="preserve">Dans la fenêtre </w:t>
      </w:r>
      <w:r w:rsidRPr="00FF51C8">
        <w:rPr>
          <w:b/>
        </w:rPr>
        <w:t>Applications par défaut</w:t>
      </w:r>
      <w:r>
        <w:t xml:space="preserve"> de Windows 10, faites défiler l'écran jusqu'à l'en-tête Navigateur web. Cliquez sur le navigateur web actuel par défaut et sélectionnez </w:t>
      </w:r>
      <w:r w:rsidRPr="00FF51C8">
        <w:rPr>
          <w:b/>
        </w:rPr>
        <w:t>Internet Explorer</w:t>
      </w:r>
      <w:r>
        <w:t xml:space="preserve"> comme navigateur web par défaut. Cliquez sur </w:t>
      </w:r>
      <w:r>
        <w:rPr>
          <w:b/>
        </w:rPr>
        <w:t>Modifier quand même</w:t>
      </w:r>
      <w:r>
        <w:t xml:space="preserve"> et fermez </w:t>
      </w:r>
      <w:r>
        <w:rPr>
          <w:b/>
        </w:rPr>
        <w:t>Applications par défaut</w:t>
      </w:r>
      <w:r>
        <w:t xml:space="preserve"> pour continuer.</w:t>
      </w:r>
    </w:p>
    <w:p w:rsidR="00456123" w:rsidRDefault="003E26A3" w:rsidP="00456123">
      <w:pPr>
        <w:pStyle w:val="Visual"/>
      </w:pPr>
      <w:r w:rsidRPr="00FE0854">
        <w:rPr>
          <w:noProof/>
          <w:lang w:val="en-US" w:eastAsia="zh-CN" w:bidi="th-TH"/>
        </w:rPr>
        <w:drawing>
          <wp:inline distT="0" distB="0" distL="0" distR="0">
            <wp:extent cx="4681855" cy="2245995"/>
            <wp:effectExtent l="19050" t="19050" r="23495" b="20955"/>
            <wp:docPr id="1" name="Picture 1" descr="This image displays the default apps window with choose an app overlay. Within the overlay, the Internet Explorer choice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displays the default apps window with choose an app overlay. Within the overlay, the Internet Explorer choice is select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2459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6123" w:rsidRPr="00B32C2C" w:rsidRDefault="00456123" w:rsidP="00456123">
      <w:pPr>
        <w:pStyle w:val="BodyTextL75"/>
      </w:pPr>
      <w:r>
        <w:t xml:space="preserve">Sous Windows 8.1, accédez à la fenêtre Définir les programmes par défaut, puis cliquez sur </w:t>
      </w:r>
      <w:r>
        <w:rPr>
          <w:b/>
        </w:rPr>
        <w:t>Internet Explorer</w:t>
      </w:r>
      <w:r>
        <w:t xml:space="preserve"> dans le volet de gauche pour le définir comme navigateur par défaut. Cliquez sur </w:t>
      </w:r>
      <w:r>
        <w:rPr>
          <w:b/>
        </w:rPr>
        <w:t>Définir ce programme comme programme par défaut</w:t>
      </w:r>
      <w:r>
        <w:t xml:space="preserve">. Cliquez sur </w:t>
      </w:r>
      <w:r>
        <w:rPr>
          <w:b/>
        </w:rPr>
        <w:t>OK</w:t>
      </w:r>
      <w:r>
        <w:t xml:space="preserve"> pour fermer la fenêtre Définir les programmes par défaut.</w:t>
      </w:r>
    </w:p>
    <w:p w:rsidR="00456123" w:rsidRPr="00B32C2C" w:rsidRDefault="00456123" w:rsidP="00456123">
      <w:pPr>
        <w:pStyle w:val="SubStepNum"/>
        <w:rPr>
          <w:shd w:val="clear" w:color="auto" w:fill="BFBFBF"/>
        </w:rPr>
      </w:pPr>
      <w:r>
        <w:t>Cliquez sur</w:t>
      </w:r>
      <w:r>
        <w:rPr>
          <w:b/>
        </w:rPr>
        <w:t xml:space="preserve"> OK</w:t>
      </w:r>
      <w:r>
        <w:t xml:space="preserve"> dans la fenêtre </w:t>
      </w:r>
      <w:r>
        <w:rPr>
          <w:b/>
        </w:rPr>
        <w:t>Options Internet</w:t>
      </w:r>
      <w:r>
        <w:t xml:space="preserve"> pour continuer.</w:t>
      </w:r>
    </w:p>
    <w:p w:rsidR="009348DF" w:rsidRDefault="00456123" w:rsidP="00456123">
      <w:pPr>
        <w:pStyle w:val="SubStepAlpha"/>
        <w:keepNext/>
      </w:pPr>
      <w:r>
        <w:t xml:space="preserve">Ouvrez </w:t>
      </w:r>
      <w:r>
        <w:rPr>
          <w:b/>
        </w:rPr>
        <w:t>Internet Explorer</w:t>
      </w:r>
      <w:r>
        <w:t xml:space="preserve">. Cliquez sur l'icône </w:t>
      </w:r>
      <w:r w:rsidRPr="00B32C2C">
        <w:rPr>
          <w:b/>
        </w:rPr>
        <w:t>Outils</w:t>
      </w:r>
      <w:r>
        <w:t xml:space="preserve"> (engrenage) &gt; </w:t>
      </w:r>
      <w:r w:rsidRPr="00B32C2C">
        <w:rPr>
          <w:b/>
        </w:rPr>
        <w:t>À propos de Internet Explorer</w:t>
      </w:r>
      <w:r>
        <w:t xml:space="preserve"> ou cliquez sur l'icône </w:t>
      </w:r>
      <w:r w:rsidRPr="00B32C2C">
        <w:rPr>
          <w:b/>
        </w:rPr>
        <w:t>Aide</w:t>
      </w:r>
      <w:r>
        <w:t xml:space="preserve"> (?) &gt; </w:t>
      </w:r>
      <w:r w:rsidRPr="00B32C2C">
        <w:rPr>
          <w:b/>
        </w:rPr>
        <w:t>À propos de Internet Explorer</w:t>
      </w:r>
      <w:r>
        <w:t>.</w:t>
      </w:r>
    </w:p>
    <w:p w:rsidR="009348DF" w:rsidRDefault="009348DF" w:rsidP="009348DF">
      <w:pPr>
        <w:pStyle w:val="3"/>
      </w:pPr>
      <w:r>
        <w:t>Question :</w:t>
      </w:r>
    </w:p>
    <w:p w:rsidR="00456123" w:rsidRDefault="00456123" w:rsidP="009348DF">
      <w:pPr>
        <w:pStyle w:val="BodyTextL50"/>
        <w:keepNext/>
      </w:pPr>
      <w:r>
        <w:t>Quelle version d'Internet Explorer est installée sur votre ordinateur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Pr="005A1211" w:rsidRDefault="00456123" w:rsidP="00456123">
      <w:pPr>
        <w:pStyle w:val="SubStepAlpha"/>
      </w:pPr>
      <w:r>
        <w:t xml:space="preserve">Cliquez sur </w:t>
      </w:r>
      <w:r w:rsidRPr="005A1211">
        <w:rPr>
          <w:b/>
        </w:rPr>
        <w:t>Fermer</w:t>
      </w:r>
      <w:r>
        <w:t xml:space="preserve"> ou sur </w:t>
      </w:r>
      <w:r>
        <w:rPr>
          <w:b/>
        </w:rPr>
        <w:t>OK</w:t>
      </w:r>
      <w:r>
        <w:t xml:space="preserve"> pour continuer.</w:t>
      </w:r>
    </w:p>
    <w:p w:rsidR="00456123" w:rsidRPr="0005740F" w:rsidRDefault="00456123" w:rsidP="00E149AB">
      <w:pPr>
        <w:pStyle w:val="2"/>
      </w:pPr>
      <w:r>
        <w:t>Effacez les fichiers Internet temporaires.</w:t>
      </w:r>
    </w:p>
    <w:p w:rsidR="00456123" w:rsidRPr="0005740F" w:rsidRDefault="00456123" w:rsidP="00456123">
      <w:pPr>
        <w:pStyle w:val="SubStepAlpha"/>
        <w:keepNext/>
      </w:pPr>
      <w:r>
        <w:t>Dans Internet Explorer, sélectionnez</w:t>
      </w:r>
      <w:r w:rsidRPr="008555BF">
        <w:rPr>
          <w:b/>
        </w:rPr>
        <w:t xml:space="preserve"> Outils</w:t>
      </w:r>
      <w:r>
        <w:t xml:space="preserve"> (engrenage)</w:t>
      </w:r>
      <w:r w:rsidRPr="008555BF">
        <w:rPr>
          <w:b/>
        </w:rPr>
        <w:t xml:space="preserve"> &gt; Options Internet</w:t>
      </w:r>
      <w:r>
        <w:t>. Cliquez sur</w:t>
      </w:r>
      <w:r w:rsidRPr="0005740F">
        <w:rPr>
          <w:b/>
        </w:rPr>
        <w:t xml:space="preserve"> Paramètres</w:t>
      </w:r>
      <w:r>
        <w:t xml:space="preserve"> dans la section Historique de navigation de l'onglet </w:t>
      </w:r>
      <w:r w:rsidRPr="005A1211">
        <w:rPr>
          <w:b/>
        </w:rPr>
        <w:t>Général</w:t>
      </w:r>
      <w:r>
        <w:t>.</w:t>
      </w:r>
    </w:p>
    <w:p w:rsidR="00456123" w:rsidRPr="0005740F" w:rsidRDefault="003E26A3" w:rsidP="00456123">
      <w:pPr>
        <w:pStyle w:val="Visual"/>
      </w:pPr>
      <w:r w:rsidRPr="00FE0854">
        <w:rPr>
          <w:noProof/>
          <w:lang w:val="en-US" w:eastAsia="zh-CN" w:bidi="th-TH"/>
        </w:rPr>
        <w:drawing>
          <wp:inline distT="0" distB="0" distL="0" distR="0">
            <wp:extent cx="3642995" cy="2011680"/>
            <wp:effectExtent l="19050" t="19050" r="14605" b="26670"/>
            <wp:docPr id="2" name="Picture 17" descr="This image displays the browsing history portion of the general tab of Internet option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s image displays the browsing history portion of the general tab of Internet options window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6123" w:rsidRDefault="00456123" w:rsidP="00456123">
      <w:pPr>
        <w:pStyle w:val="SubStepAlpha"/>
      </w:pPr>
      <w:r>
        <w:lastRenderedPageBreak/>
        <w:t xml:space="preserve">Sous Windows 10 et 8.1, dans l'onglet </w:t>
      </w:r>
      <w:r w:rsidRPr="00746661">
        <w:rPr>
          <w:b/>
        </w:rPr>
        <w:t>Fichiers Internet temporaires</w:t>
      </w:r>
      <w:r>
        <w:t xml:space="preserve"> de la fenêtre Paramètres des données du site web, cliquez sur </w:t>
      </w:r>
      <w:r w:rsidRPr="00746661">
        <w:rPr>
          <w:b/>
        </w:rPr>
        <w:t xml:space="preserve">Afficher les fichiers </w:t>
      </w:r>
      <w:r>
        <w:t>pour afficher la liste des fichiers Internet temporaires.</w:t>
      </w:r>
    </w:p>
    <w:p w:rsidR="00456123" w:rsidRDefault="00456123" w:rsidP="00456123">
      <w:pPr>
        <w:pStyle w:val="BodyTextL50"/>
      </w:pPr>
      <w:r>
        <w:t xml:space="preserve">Sous Windows 7, dans l'onglet Fichiers Internet temporaires de la fenêtre Paramètres de l'historique, cliquez sur </w:t>
      </w:r>
      <w:r>
        <w:rPr>
          <w:b/>
        </w:rPr>
        <w:t>Afficher les fichiers</w:t>
      </w:r>
      <w:r>
        <w:t xml:space="preserve"> pour afficher la liste des fichiers Internet temporaires.</w:t>
      </w:r>
    </w:p>
    <w:p w:rsidR="009348DF" w:rsidRPr="00746661" w:rsidRDefault="009348DF" w:rsidP="009348DF">
      <w:pPr>
        <w:pStyle w:val="3"/>
      </w:pPr>
      <w:r>
        <w:t>Question :</w:t>
      </w:r>
    </w:p>
    <w:p w:rsidR="00456123" w:rsidRDefault="00456123" w:rsidP="00456123">
      <w:pPr>
        <w:pStyle w:val="BodyTextL50"/>
        <w:keepNext/>
      </w:pPr>
      <w:r>
        <w:t>Combien de fichiers Internet temporaires voyez-vous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Default="00456123" w:rsidP="00456123">
      <w:pPr>
        <w:pStyle w:val="SubStepAlpha"/>
      </w:pPr>
      <w:r>
        <w:t xml:space="preserve">Fermez la fenêtre </w:t>
      </w:r>
      <w:r w:rsidRPr="00B32C2C">
        <w:rPr>
          <w:b/>
        </w:rPr>
        <w:t>INetCache</w:t>
      </w:r>
      <w:r>
        <w:t xml:space="preserve"> ou </w:t>
      </w:r>
      <w:r w:rsidRPr="00B32C2C">
        <w:rPr>
          <w:b/>
        </w:rPr>
        <w:t>Fichiers Internet temporaires</w:t>
      </w:r>
      <w:r>
        <w:t>.</w:t>
      </w:r>
    </w:p>
    <w:p w:rsidR="009348DF" w:rsidRDefault="009348DF" w:rsidP="009348DF">
      <w:pPr>
        <w:pStyle w:val="3"/>
      </w:pPr>
      <w:r>
        <w:t>Questions :</w:t>
      </w:r>
    </w:p>
    <w:p w:rsidR="00456123" w:rsidRDefault="00456123" w:rsidP="00456123">
      <w:pPr>
        <w:pStyle w:val="BodyTextL50"/>
        <w:keepNext/>
      </w:pPr>
      <w:r>
        <w:t xml:space="preserve">Dans l'onglet </w:t>
      </w:r>
      <w:r w:rsidRPr="005A1211">
        <w:rPr>
          <w:b/>
        </w:rPr>
        <w:t>Fichiers Internet temporaires</w:t>
      </w:r>
      <w:r>
        <w:t xml:space="preserve"> de la fenêtre </w:t>
      </w:r>
      <w:r w:rsidRPr="00B32C2C">
        <w:rPr>
          <w:b/>
        </w:rPr>
        <w:t>Paramètres des données du site web</w:t>
      </w:r>
      <w:r>
        <w:t xml:space="preserve"> sous Windows 10 et 8.1 ou dans la fenêtre </w:t>
      </w:r>
      <w:r>
        <w:rPr>
          <w:b/>
        </w:rPr>
        <w:t>Paramètres des fichiers Internet temporaires et de l'historique</w:t>
      </w:r>
      <w:r>
        <w:t xml:space="preserve"> sous Windows 7, quels paramètres sont configurés pour</w:t>
      </w:r>
      <w:r w:rsidRPr="005E69FB">
        <w:rPr>
          <w:b/>
        </w:rPr>
        <w:t xml:space="preserve"> Vérifier s'il existe une version plus récente des pages sauvegardées</w:t>
      </w:r>
      <w:r>
        <w:t>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Default="00456123" w:rsidP="00456123">
      <w:pPr>
        <w:pStyle w:val="BodyTextL50"/>
        <w:keepNext/>
      </w:pPr>
      <w:r>
        <w:t xml:space="preserve">Dans l'onglet </w:t>
      </w:r>
      <w:r w:rsidRPr="00B32C2C">
        <w:rPr>
          <w:b/>
        </w:rPr>
        <w:t>Historique</w:t>
      </w:r>
      <w:r>
        <w:t xml:space="preserve"> sous Windows 10 et 8.1 et sous l'en-tête </w:t>
      </w:r>
      <w:r>
        <w:rPr>
          <w:b/>
        </w:rPr>
        <w:t>Historique</w:t>
      </w:r>
      <w:r>
        <w:t>, pendant combien de jours l'</w:t>
      </w:r>
      <w:r w:rsidRPr="00202D87">
        <w:rPr>
          <w:b/>
        </w:rPr>
        <w:t>Historique</w:t>
      </w:r>
      <w:r>
        <w:t xml:space="preserve"> doit-il conserver la liste des sites web consultés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Default="00456123" w:rsidP="00456123">
      <w:pPr>
        <w:pStyle w:val="SubStepAlpha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Paramètres des données du site web</w:t>
      </w:r>
      <w:r>
        <w:t xml:space="preserve"> ou </w:t>
      </w:r>
      <w:r>
        <w:rPr>
          <w:b/>
        </w:rPr>
        <w:t>Paramètres des fichiers Internet temporaires et de l'historique</w:t>
      </w:r>
      <w:r>
        <w:t>.</w:t>
      </w:r>
    </w:p>
    <w:p w:rsidR="00456123" w:rsidRDefault="00456123" w:rsidP="00456123">
      <w:pPr>
        <w:pStyle w:val="SubStepAlpha"/>
        <w:keepNext/>
      </w:pPr>
      <w:r>
        <w:t xml:space="preserve">Dans l'onglet </w:t>
      </w:r>
      <w:r w:rsidRPr="009F55E4">
        <w:rPr>
          <w:b/>
        </w:rPr>
        <w:t xml:space="preserve">Général </w:t>
      </w:r>
      <w:r>
        <w:t xml:space="preserve">de la fenêtre </w:t>
      </w:r>
      <w:r w:rsidRPr="009F55E4">
        <w:rPr>
          <w:b/>
        </w:rPr>
        <w:t>Options Internet</w:t>
      </w:r>
      <w:r>
        <w:t xml:space="preserve">, cliquez sur </w:t>
      </w:r>
      <w:r w:rsidRPr="009F55E4">
        <w:rPr>
          <w:b/>
        </w:rPr>
        <w:t>Supprimer</w:t>
      </w:r>
      <w:r>
        <w:t xml:space="preserve"> pour supprimer les fichiers temporaires, l'historique, les cookies, les mots de passe mémorisés et les informations du formulaire web.</w:t>
      </w:r>
    </w:p>
    <w:p w:rsidR="009348DF" w:rsidRDefault="009348DF" w:rsidP="009348DF">
      <w:pPr>
        <w:pStyle w:val="3"/>
      </w:pPr>
      <w:r>
        <w:t>Question :</w:t>
      </w:r>
    </w:p>
    <w:p w:rsidR="00456123" w:rsidRDefault="00456123" w:rsidP="00456123">
      <w:pPr>
        <w:pStyle w:val="BodyTextL50"/>
        <w:keepNext/>
      </w:pPr>
      <w:r>
        <w:t xml:space="preserve">Quelles sont les options disponibles dans la zone </w:t>
      </w:r>
      <w:r>
        <w:rPr>
          <w:b/>
        </w:rPr>
        <w:t>Supprimer l'historique de navigation</w:t>
      </w:r>
      <w:r>
        <w:t>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Pr="0005740F" w:rsidRDefault="00456123" w:rsidP="00456123">
      <w:pPr>
        <w:pStyle w:val="SubStepAlpha"/>
      </w:pPr>
      <w:r>
        <w:t xml:space="preserve">Désactivez toutes les options, à l'exception de </w:t>
      </w:r>
      <w:r w:rsidRPr="00B66B27">
        <w:rPr>
          <w:b/>
        </w:rPr>
        <w:t>Fichiers Internet temporaires</w:t>
      </w:r>
      <w:r>
        <w:t xml:space="preserve">. Cliquez sur </w:t>
      </w:r>
      <w:r w:rsidRPr="00B66B27">
        <w:rPr>
          <w:b/>
        </w:rPr>
        <w:t>Supprimer</w:t>
      </w:r>
      <w:r>
        <w:t xml:space="preserve"> pour supprimer les fichiers temporaires. Lorsque vous avez terminé, Internet Explorer affiche le message </w:t>
      </w:r>
      <w:r w:rsidRPr="00B66B27">
        <w:rPr>
          <w:b/>
        </w:rPr>
        <w:t>Internet Explorer a terminé la suppression de l'historique de navigation sélectionné.</w:t>
      </w:r>
    </w:p>
    <w:p w:rsidR="00456123" w:rsidRPr="0005740F" w:rsidRDefault="00456123" w:rsidP="00456123">
      <w:pPr>
        <w:pStyle w:val="SubStepAlpha"/>
      </w:pPr>
      <w:r>
        <w:t>Fermez toutes les fenêtres ouvertes sauf Internet Explorer.</w:t>
      </w:r>
    </w:p>
    <w:p w:rsidR="00456123" w:rsidRPr="0005740F" w:rsidRDefault="00456123" w:rsidP="00E149AB">
      <w:pPr>
        <w:pStyle w:val="2"/>
      </w:pPr>
      <w:r>
        <w:t>Effacez l'historique de navigation Internet.</w:t>
      </w:r>
    </w:p>
    <w:p w:rsidR="00456123" w:rsidRPr="0005740F" w:rsidRDefault="00456123" w:rsidP="00456123">
      <w:pPr>
        <w:pStyle w:val="SubStepAlpha"/>
      </w:pPr>
      <w:r>
        <w:t>Ouvrez Internet Explorer et consultez quelques sites web, tous dans le même onglet.</w:t>
      </w:r>
    </w:p>
    <w:p w:rsidR="00456123" w:rsidRDefault="00456123" w:rsidP="00456123">
      <w:pPr>
        <w:pStyle w:val="SubStepAlpha"/>
      </w:pPr>
      <w:r>
        <w:t xml:space="preserve">Cliquez sur la flèche vers le </w:t>
      </w:r>
      <w:r w:rsidRPr="00B66B27">
        <w:rPr>
          <w:b/>
        </w:rPr>
        <w:t>bas</w:t>
      </w:r>
      <w:r>
        <w:t>, à l'extrémité droite du champ</w:t>
      </w:r>
      <w:r w:rsidRPr="00B66B27">
        <w:rPr>
          <w:b/>
        </w:rPr>
        <w:t xml:space="preserve"> Adresse URL</w:t>
      </w:r>
      <w:r>
        <w:t>, afin d'afficher les sites préalablement consultés.</w:t>
      </w:r>
    </w:p>
    <w:p w:rsidR="009348DF" w:rsidRPr="0005740F" w:rsidRDefault="009348DF" w:rsidP="009348DF">
      <w:pPr>
        <w:pStyle w:val="3"/>
      </w:pPr>
      <w:r>
        <w:t>Question :</w:t>
      </w:r>
    </w:p>
    <w:p w:rsidR="009348DF" w:rsidRDefault="00456123" w:rsidP="00456123">
      <w:pPr>
        <w:pStyle w:val="BodyTextL50"/>
        <w:tabs>
          <w:tab w:val="right" w:leader="underscore" w:pos="10080"/>
        </w:tabs>
      </w:pPr>
      <w:r>
        <w:t>Combien de sites voyez-vous dans la liste déroulante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Default="00456123" w:rsidP="00456123">
      <w:pPr>
        <w:pStyle w:val="SubStepAlpha"/>
      </w:pPr>
      <w:r>
        <w:t>Pour effacer l'historique du navigateur, sélectionnez</w:t>
      </w:r>
      <w:r w:rsidRPr="00EC79F2">
        <w:rPr>
          <w:b/>
        </w:rPr>
        <w:t xml:space="preserve"> Outils</w:t>
      </w:r>
      <w:r>
        <w:t xml:space="preserve"> &gt; </w:t>
      </w:r>
      <w:r w:rsidRPr="00EC79F2">
        <w:rPr>
          <w:b/>
        </w:rPr>
        <w:t>Options Internet</w:t>
      </w:r>
      <w:r>
        <w:t xml:space="preserve"> &gt; </w:t>
      </w:r>
      <w:r w:rsidRPr="00EC79F2">
        <w:rPr>
          <w:b/>
        </w:rPr>
        <w:t>Supprimer</w:t>
      </w:r>
      <w:r>
        <w:t xml:space="preserve">. Désactivez toutes les options, à l'exception de </w:t>
      </w:r>
      <w:r w:rsidRPr="00EC79F2">
        <w:rPr>
          <w:b/>
        </w:rPr>
        <w:t>Historique</w:t>
      </w:r>
      <w:r>
        <w:t xml:space="preserve">. Cliquez sur </w:t>
      </w:r>
      <w:r w:rsidRPr="00EC79F2">
        <w:rPr>
          <w:b/>
        </w:rPr>
        <w:t>Supprimer</w:t>
      </w:r>
      <w:r>
        <w:t>.</w:t>
      </w:r>
    </w:p>
    <w:p w:rsidR="00456123" w:rsidRPr="0005740F" w:rsidRDefault="00456123" w:rsidP="00456123">
      <w:pPr>
        <w:pStyle w:val="SubStepAlpha"/>
      </w:pPr>
      <w:r>
        <w:t>Fermez toutes les fenêtres ouvertes sauf Internet Explorer.</w:t>
      </w:r>
    </w:p>
    <w:p w:rsidR="00456123" w:rsidRDefault="00456123" w:rsidP="00456123">
      <w:pPr>
        <w:pStyle w:val="SubStepAlpha"/>
      </w:pPr>
      <w:r>
        <w:t xml:space="preserve">Lorsque vous avez terminé, cliquez sur la flèche vers le </w:t>
      </w:r>
      <w:r w:rsidRPr="00EC79F2">
        <w:rPr>
          <w:b/>
        </w:rPr>
        <w:t>bas</w:t>
      </w:r>
      <w:r>
        <w:t xml:space="preserve"> à l'extrémité droite du champ </w:t>
      </w:r>
      <w:r w:rsidRPr="00EC79F2">
        <w:rPr>
          <w:b/>
        </w:rPr>
        <w:t>Adresse</w:t>
      </w:r>
      <w:r>
        <w:t xml:space="preserve"> pour afficher les derniers sites consultés.</w:t>
      </w:r>
      <w:r w:rsidR="00B6622B">
        <w:br/>
      </w:r>
    </w:p>
    <w:p w:rsidR="009348DF" w:rsidRPr="0005740F" w:rsidRDefault="009348DF" w:rsidP="00456123">
      <w:pPr>
        <w:pStyle w:val="SubStepAlpha"/>
      </w:pPr>
      <w:r>
        <w:lastRenderedPageBreak/>
        <w:t>Question :</w:t>
      </w:r>
    </w:p>
    <w:p w:rsidR="009348DF" w:rsidRDefault="00456123" w:rsidP="00456123">
      <w:pPr>
        <w:pStyle w:val="BodyTextL50"/>
        <w:tabs>
          <w:tab w:val="right" w:leader="underscore" w:pos="10080"/>
        </w:tabs>
      </w:pPr>
      <w:r>
        <w:t>Combien de sites figurent dans la liste déroulante de l'historique de navigation ?</w:t>
      </w:r>
    </w:p>
    <w:p w:rsidR="009348DF" w:rsidRPr="0005740F" w:rsidRDefault="009348DF" w:rsidP="009348DF">
      <w:pPr>
        <w:pStyle w:val="AnswerLineL50"/>
      </w:pPr>
      <w:r>
        <w:t>Saisissez vos réponses ici</w:t>
      </w:r>
    </w:p>
    <w:p w:rsidR="00456123" w:rsidRPr="0005740F" w:rsidRDefault="00456123" w:rsidP="00E149AB">
      <w:pPr>
        <w:pStyle w:val="2"/>
      </w:pPr>
      <w:r>
        <w:t>Configurez les paramètres de sécurité.</w:t>
      </w:r>
    </w:p>
    <w:p w:rsidR="00456123" w:rsidRPr="0005740F" w:rsidRDefault="00456123" w:rsidP="00456123">
      <w:pPr>
        <w:pStyle w:val="SubStepAlpha"/>
      </w:pPr>
      <w:r>
        <w:t>Dans Internet Explorer, sélectionnez</w:t>
      </w:r>
      <w:r w:rsidRPr="00DA0FEE">
        <w:rPr>
          <w:b/>
        </w:rPr>
        <w:t xml:space="preserve"> Outils &gt; Options Internet</w:t>
      </w:r>
      <w:r>
        <w:t xml:space="preserve">, puis cliquez sur l'onglet </w:t>
      </w:r>
      <w:r w:rsidRPr="00DA0FEE">
        <w:rPr>
          <w:b/>
        </w:rPr>
        <w:t>Sécurité</w:t>
      </w:r>
      <w:r>
        <w:t>.</w:t>
      </w:r>
    </w:p>
    <w:p w:rsidR="00456123" w:rsidRPr="0005740F" w:rsidRDefault="00456123" w:rsidP="00456123">
      <w:pPr>
        <w:pStyle w:val="SubStepAlpha"/>
      </w:pPr>
      <w:r>
        <w:t>Cliquez sur chacune des quatre zones et décrivez les paramètres de sécurité.</w:t>
      </w:r>
    </w:p>
    <w:p w:rsidR="00456123" w:rsidRDefault="00456123" w:rsidP="00456123">
      <w:pPr>
        <w:pStyle w:val="BodyTextL50"/>
        <w:keepNext/>
        <w:tabs>
          <w:tab w:val="right" w:leader="underscore" w:pos="10080"/>
        </w:tabs>
      </w:pPr>
      <w:r>
        <w:rPr>
          <w:b/>
        </w:rPr>
        <w:t>Internet</w:t>
      </w:r>
      <w:r w:rsidR="00D35484">
        <w:t> :</w:t>
      </w:r>
    </w:p>
    <w:p w:rsidR="00D35484" w:rsidRPr="0005740F" w:rsidRDefault="00D35484" w:rsidP="00D35484">
      <w:pPr>
        <w:pStyle w:val="AnswerLineL50"/>
      </w:pPr>
      <w:r>
        <w:t>Saisissez vos réponses ici</w:t>
      </w:r>
    </w:p>
    <w:p w:rsidR="00D35484" w:rsidRDefault="00456123" w:rsidP="00456123">
      <w:pPr>
        <w:pStyle w:val="BodyTextL50"/>
        <w:keepNext/>
        <w:tabs>
          <w:tab w:val="right" w:leader="underscore" w:pos="10080"/>
        </w:tabs>
      </w:pPr>
      <w:r>
        <w:rPr>
          <w:b/>
        </w:rPr>
        <w:t>Intranet local</w:t>
      </w:r>
      <w:r w:rsidR="00D35484">
        <w:t> :</w:t>
      </w:r>
    </w:p>
    <w:p w:rsidR="00D35484" w:rsidRPr="0005740F" w:rsidRDefault="00D35484" w:rsidP="00D35484">
      <w:pPr>
        <w:pStyle w:val="AnswerLineL50"/>
      </w:pPr>
      <w:r>
        <w:t>Saisissez vos réponses ici</w:t>
      </w:r>
    </w:p>
    <w:p w:rsidR="00456123" w:rsidRDefault="00456123" w:rsidP="00456123">
      <w:pPr>
        <w:pStyle w:val="BodyTextL50"/>
        <w:keepNext/>
        <w:tabs>
          <w:tab w:val="right" w:leader="underscore" w:pos="10080"/>
        </w:tabs>
      </w:pPr>
      <w:r>
        <w:rPr>
          <w:b/>
        </w:rPr>
        <w:t>Sites de confiance</w:t>
      </w:r>
      <w:r w:rsidRPr="00B32C2C">
        <w:t> :</w:t>
      </w:r>
    </w:p>
    <w:p w:rsidR="00D35484" w:rsidRPr="0005740F" w:rsidRDefault="00D35484" w:rsidP="00D35484">
      <w:pPr>
        <w:pStyle w:val="AnswerLineL50"/>
      </w:pPr>
      <w:r>
        <w:t>Saisissez vos réponses ici</w:t>
      </w:r>
    </w:p>
    <w:p w:rsidR="00D35484" w:rsidRDefault="00456123" w:rsidP="00456123">
      <w:pPr>
        <w:pStyle w:val="BodyTextL50"/>
        <w:keepNext/>
        <w:tabs>
          <w:tab w:val="right" w:leader="underscore" w:pos="10080"/>
        </w:tabs>
      </w:pPr>
      <w:r>
        <w:rPr>
          <w:b/>
        </w:rPr>
        <w:t>Sites restreints</w:t>
      </w:r>
      <w:r w:rsidRPr="00B32C2C">
        <w:t> :</w:t>
      </w:r>
    </w:p>
    <w:p w:rsidR="00D35484" w:rsidRPr="0005740F" w:rsidRDefault="00D35484" w:rsidP="00D35484">
      <w:pPr>
        <w:pStyle w:val="AnswerLineL50"/>
      </w:pPr>
      <w:r>
        <w:t>Saisissez vos réponses ici</w:t>
      </w:r>
    </w:p>
    <w:p w:rsidR="00456123" w:rsidRPr="0005740F" w:rsidRDefault="00456123" w:rsidP="00456123">
      <w:pPr>
        <w:pStyle w:val="SubStepAlpha"/>
      </w:pPr>
      <w:r>
        <w:t xml:space="preserve">Cliquez sur le bouton </w:t>
      </w:r>
      <w:r w:rsidRPr="00B47058">
        <w:rPr>
          <w:b/>
        </w:rPr>
        <w:t>Personnaliser le niveau</w:t>
      </w:r>
      <w:r>
        <w:t xml:space="preserve">.... Dans cette fenêtre, vous pouvez sélectionner les options de la liste que vous souhaitez modifier pour une zone. Cliquez sur </w:t>
      </w:r>
      <w:r w:rsidRPr="00B47058">
        <w:rPr>
          <w:b/>
        </w:rPr>
        <w:t>Annuler</w:t>
      </w:r>
      <w:r>
        <w:t xml:space="preserve"> pour fermer cette fenêtre.</w:t>
      </w:r>
    </w:p>
    <w:p w:rsidR="00456123" w:rsidRPr="005F57C7" w:rsidRDefault="00456123" w:rsidP="00E149AB">
      <w:pPr>
        <w:pStyle w:val="2"/>
      </w:pPr>
      <w:r>
        <w:t>Configurez les paramètres de confidentialité.</w:t>
      </w:r>
    </w:p>
    <w:p w:rsidR="00456123" w:rsidRPr="0005740F" w:rsidRDefault="00456123" w:rsidP="00456123">
      <w:pPr>
        <w:pStyle w:val="SubStepAlpha"/>
      </w:pPr>
      <w:r>
        <w:t xml:space="preserve">Ouvrez Internet Explorer. Cliquez sur </w:t>
      </w:r>
      <w:r>
        <w:rPr>
          <w:b/>
        </w:rPr>
        <w:t>Outils &gt; Options Internet, onglet Confidentialité</w:t>
      </w:r>
      <w:r>
        <w:t xml:space="preserve">. Cliquez sur </w:t>
      </w:r>
      <w:r>
        <w:rPr>
          <w:b/>
        </w:rPr>
        <w:t>Avancé</w:t>
      </w:r>
      <w:r>
        <w:t>.</w:t>
      </w:r>
    </w:p>
    <w:p w:rsidR="00456123" w:rsidRDefault="00456123" w:rsidP="00456123">
      <w:pPr>
        <w:pStyle w:val="SubStepAlpha"/>
      </w:pPr>
      <w:r>
        <w:t xml:space="preserve">Dans la fenêtre </w:t>
      </w:r>
      <w:r w:rsidRPr="00B47058">
        <w:rPr>
          <w:b/>
        </w:rPr>
        <w:t>Paramètres de confidentialité avancés</w:t>
      </w:r>
      <w:r>
        <w:t xml:space="preserve">, cliquez sur </w:t>
      </w:r>
      <w:r w:rsidRPr="00B47058">
        <w:rPr>
          <w:b/>
        </w:rPr>
        <w:t>Ignorer la gestion automatique des cookies</w:t>
      </w:r>
      <w:r>
        <w:t xml:space="preserve"> sous Windows 8.1 et 7 pour ignorer les paramètres. Modifiez le paramètre des cookies tiers en sélectionnant </w:t>
      </w:r>
      <w:r w:rsidRPr="00B47058">
        <w:rPr>
          <w:b/>
        </w:rPr>
        <w:t>Demander</w:t>
      </w:r>
      <w:r>
        <w:t xml:space="preserve">. Cliquez sur </w:t>
      </w:r>
      <w:r w:rsidRPr="0005740F">
        <w:rPr>
          <w:b/>
        </w:rPr>
        <w:t>OK</w:t>
      </w:r>
      <w:r>
        <w:t xml:space="preserve"> et fermez toutes les fenêtres ouvertes.</w:t>
      </w:r>
    </w:p>
    <w:p w:rsidR="00456123" w:rsidRDefault="00456123" w:rsidP="00456123">
      <w:pPr>
        <w:pStyle w:val="1"/>
        <w:numPr>
          <w:ilvl w:val="0"/>
          <w:numId w:val="3"/>
        </w:numPr>
      </w:pPr>
      <w:r>
        <w:t>Question de réflexion</w:t>
      </w:r>
    </w:p>
    <w:p w:rsidR="00456123" w:rsidRDefault="00456123" w:rsidP="00456123">
      <w:pPr>
        <w:pStyle w:val="ReflectionQ"/>
      </w:pPr>
      <w:r>
        <w:t>Pourquoi vouloir effacer les fichiers temporaires ou l'historique de navigation Internet ?</w:t>
      </w:r>
    </w:p>
    <w:p w:rsidR="00D35484" w:rsidRPr="0005740F" w:rsidRDefault="00D35484" w:rsidP="00D35484">
      <w:pPr>
        <w:pStyle w:val="AnswerLineL25"/>
      </w:pPr>
      <w:r>
        <w:t>Saisissez vos réponses ici</w:t>
      </w:r>
    </w:p>
    <w:p w:rsidR="00456123" w:rsidRDefault="00456123" w:rsidP="00456123">
      <w:pPr>
        <w:pStyle w:val="ReflectionQ"/>
      </w:pPr>
      <w:r>
        <w:t>Sous Windows 10, le navigateur web recommandé est Microsoft Edge. Comment sélectionneriez-vous Microsoft Edge comme navigateur par défaut ?</w:t>
      </w:r>
    </w:p>
    <w:p w:rsidR="00D35484" w:rsidRPr="0005740F" w:rsidRDefault="00D35484" w:rsidP="00D35484">
      <w:pPr>
        <w:pStyle w:val="AnswerLineL25"/>
      </w:pPr>
      <w:r>
        <w:t>Saisissez vos réponses ici</w:t>
      </w:r>
    </w:p>
    <w:p w:rsidR="00456123" w:rsidRPr="00456123" w:rsidRDefault="00D35484" w:rsidP="00D35484">
      <w:pPr>
        <w:pStyle w:val="ConfigWindow"/>
      </w:pPr>
      <w:r>
        <w:t>Fin du document</w:t>
      </w:r>
      <w:bookmarkStart w:id="0" w:name="_GoBack"/>
      <w:bookmarkEnd w:id="0"/>
    </w:p>
    <w:sectPr w:rsidR="00456123" w:rsidRPr="00456123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5C" w:rsidRDefault="00BF395C" w:rsidP="00710659">
      <w:pPr>
        <w:spacing w:after="0" w:line="240" w:lineRule="auto"/>
      </w:pPr>
      <w:r>
        <w:separator/>
      </w:r>
    </w:p>
    <w:p w:rsidR="00BF395C" w:rsidRDefault="00BF395C"/>
  </w:endnote>
  <w:endnote w:type="continuationSeparator" w:id="0">
    <w:p w:rsidR="00BF395C" w:rsidRDefault="00BF395C" w:rsidP="00710659">
      <w:pPr>
        <w:spacing w:after="0" w:line="240" w:lineRule="auto"/>
      </w:pPr>
      <w:r>
        <w:continuationSeparator/>
      </w:r>
    </w:p>
    <w:p w:rsidR="00BF395C" w:rsidRDefault="00BF3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0D54EA">
      <w:t xml:space="preserve">– </w:t>
    </w:r>
    <w:r w:rsidR="000D54EA">
      <w:fldChar w:fldCharType="begin"/>
    </w:r>
    <w:r w:rsidR="000D54EA">
      <w:instrText xml:space="preserve"> DATE  \@ "yyyy"  \* MERGEFORMAT </w:instrText>
    </w:r>
    <w:r w:rsidR="000D54EA">
      <w:fldChar w:fldCharType="separate"/>
    </w:r>
    <w:r w:rsidR="00E149AB">
      <w:rPr>
        <w:noProof/>
      </w:rPr>
      <w:t>2020</w:t>
    </w:r>
    <w:r w:rsidR="000D54EA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622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622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0D54EA">
      <w:t xml:space="preserve">– </w:t>
    </w:r>
    <w:r w:rsidR="000D54EA">
      <w:fldChar w:fldCharType="begin"/>
    </w:r>
    <w:r w:rsidR="000D54EA">
      <w:instrText xml:space="preserve"> DATE  \@ "yyyy"  \* MERGEFORMAT </w:instrText>
    </w:r>
    <w:r w:rsidR="000D54EA">
      <w:fldChar w:fldCharType="separate"/>
    </w:r>
    <w:r w:rsidR="00E149AB">
      <w:rPr>
        <w:noProof/>
      </w:rPr>
      <w:t>2020</w:t>
    </w:r>
    <w:r w:rsidR="000D54EA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622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622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5C" w:rsidRDefault="00BF395C" w:rsidP="00710659">
      <w:pPr>
        <w:spacing w:after="0" w:line="240" w:lineRule="auto"/>
      </w:pPr>
      <w:r>
        <w:separator/>
      </w:r>
    </w:p>
    <w:p w:rsidR="00BF395C" w:rsidRDefault="00BF395C"/>
  </w:footnote>
  <w:footnote w:type="continuationSeparator" w:id="0">
    <w:p w:rsidR="00BF395C" w:rsidRDefault="00BF395C" w:rsidP="00710659">
      <w:pPr>
        <w:spacing w:after="0" w:line="240" w:lineRule="auto"/>
      </w:pPr>
      <w:r>
        <w:continuationSeparator/>
      </w:r>
    </w:p>
    <w:p w:rsidR="00BF395C" w:rsidRDefault="00BF39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FE0854" w:rsidP="008402F2">
    <w:pPr>
      <w:pStyle w:val="PageHead"/>
    </w:pPr>
    <w:r>
      <w:t>Travaux pratiques : Configuration des paramètres de navigateur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3E26A3" w:rsidP="006C3FCF">
    <w:pPr>
      <w:ind w:left="-288"/>
    </w:pPr>
    <w:r w:rsidRPr="00FE0854">
      <w:rPr>
        <w:noProof/>
        <w:lang w:val="en-US" w:eastAsia="zh-CN" w:bidi="th-TH"/>
      </w:rPr>
      <w:drawing>
        <wp:inline distT="0" distB="0" distL="0" distR="0">
          <wp:extent cx="2589530" cy="804545"/>
          <wp:effectExtent l="0" t="0" r="1270" b="0"/>
          <wp:docPr id="4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E3E4C"/>
    <w:multiLevelType w:val="multilevel"/>
    <w:tmpl w:val="A22AA8E6"/>
    <w:lvl w:ilvl="0">
      <w:start w:val="1"/>
      <w:numFmt w:val="decimal"/>
      <w:pStyle w:val="PartHead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90F6DB24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5E66E2"/>
    <w:multiLevelType w:val="multilevel"/>
    <w:tmpl w:val="C47C753C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2"/>
    <w:lvlOverride w:ilvl="0">
      <w:startOverride w:val="1"/>
      <w:lvl w:ilvl="0">
        <w:start w:val="1"/>
        <w:numFmt w:val="decimal"/>
        <w:pStyle w:val="PartHead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7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13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4EA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2A7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419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26A3"/>
    <w:rsid w:val="003E5BE5"/>
    <w:rsid w:val="003E7BCF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6123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138F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608F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D13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21B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8DF"/>
    <w:rsid w:val="009400C3"/>
    <w:rsid w:val="009453F7"/>
    <w:rsid w:val="009476C0"/>
    <w:rsid w:val="00952107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95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0967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622B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95C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48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583E"/>
    <w:rsid w:val="00DE6F44"/>
    <w:rsid w:val="00DF1B58"/>
    <w:rsid w:val="00E009DA"/>
    <w:rsid w:val="00E037D9"/>
    <w:rsid w:val="00E04927"/>
    <w:rsid w:val="00E11A48"/>
    <w:rsid w:val="00E12285"/>
    <w:rsid w:val="00E130EB"/>
    <w:rsid w:val="00E149A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1FDD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0854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D919C-0C68-4C25-BF98-2927D5D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456123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456123"/>
    <w:pPr>
      <w:keepNext/>
      <w:keepLines/>
      <w:numPr>
        <w:numId w:val="12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E149AB"/>
    <w:pPr>
      <w:keepNext/>
      <w:numPr>
        <w:ilvl w:val="1"/>
        <w:numId w:val="12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456123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E149AB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D35484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456123"/>
    <w:pPr>
      <w:numPr>
        <w:ilvl w:val="2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56123"/>
    <w:pPr>
      <w:numPr>
        <w:ilvl w:val="4"/>
        <w:numId w:val="12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456123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456123"/>
    <w:rPr>
      <w:rFonts w:eastAsia="Times New Roman"/>
      <w:bCs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LabTitle">
    <w:name w:val="Lab Title"/>
    <w:basedOn w:val="a"/>
    <w:qFormat/>
    <w:rsid w:val="00456123"/>
    <w:rPr>
      <w:b/>
      <w:sz w:val="32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paragraph" w:customStyle="1" w:styleId="PartHead">
    <w:name w:val="Part Head"/>
    <w:basedOn w:val="af5"/>
    <w:next w:val="BodyTextL25"/>
    <w:qFormat/>
    <w:rsid w:val="00456123"/>
    <w:pPr>
      <w:keepNext/>
      <w:numPr>
        <w:numId w:val="10"/>
      </w:numPr>
      <w:spacing w:before="240"/>
      <w:ind w:left="0" w:firstLine="0"/>
      <w:contextualSpacing w:val="0"/>
      <w:outlineLvl w:val="0"/>
    </w:pPr>
    <w:rPr>
      <w:b/>
      <w:sz w:val="28"/>
    </w:rPr>
  </w:style>
  <w:style w:type="paragraph" w:customStyle="1" w:styleId="BodyTextL75">
    <w:name w:val="Body Text L75"/>
    <w:basedOn w:val="BodyTextL50"/>
    <w:qFormat/>
    <w:rsid w:val="00456123"/>
    <w:pPr>
      <w:spacing w:after="60"/>
      <w:ind w:left="1080"/>
    </w:pPr>
  </w:style>
  <w:style w:type="paragraph" w:styleId="af5">
    <w:name w:val="List Paragraph"/>
    <w:basedOn w:val="a"/>
    <w:uiPriority w:val="34"/>
    <w:qFormat/>
    <w:rsid w:val="0045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2CC9A-9042-4F03-ADAB-484962B4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Browser Settings</vt:lpstr>
    </vt:vector>
  </TitlesOfParts>
  <Company>China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Configuration des paramètres de navigateur</dc:title>
  <dc:subject/>
  <dc:creator>Administrator</dc:creator>
  <cp:keywords/>
  <dc:description>2015</dc:description>
  <cp:lastModifiedBy>User</cp:lastModifiedBy>
  <cp:revision>5</cp:revision>
  <cp:lastPrinted>2019-07-22T15:37:00Z</cp:lastPrinted>
  <dcterms:created xsi:type="dcterms:W3CDTF">2020-01-22T04:46:00Z</dcterms:created>
  <dcterms:modified xsi:type="dcterms:W3CDTF">2020-01-22T07:52:00Z</dcterms:modified>
</cp:coreProperties>
</file>