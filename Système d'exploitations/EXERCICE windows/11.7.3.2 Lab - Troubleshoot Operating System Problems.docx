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7607AB" w:rsidRDefault="00387F4B" w:rsidP="00A972D5">
      <w:pPr>
        <w:pStyle w:val="af3"/>
        <w:rPr>
          <w:rStyle w:val="LabTitleInstVersred"/>
          <w:bCs/>
          <w:color w:val="auto"/>
        </w:rPr>
      </w:pPr>
      <w:r w:rsidRPr="007607AB">
        <w:rPr>
          <w:bCs/>
        </w:rPr>
        <w:t>Travaux pratiques - Résolution des problèmes liés au système d'exploitation</w:t>
      </w:r>
      <w:bookmarkStart w:id="0" w:name="_GoBack"/>
      <w:bookmarkEnd w:id="0"/>
    </w:p>
    <w:p w:rsidR="00A972D5" w:rsidRPr="000F281D" w:rsidRDefault="00A972D5" w:rsidP="008F6AD1">
      <w:pPr>
        <w:pStyle w:val="1"/>
        <w:numPr>
          <w:ilvl w:val="0"/>
          <w:numId w:val="0"/>
        </w:numPr>
      </w:pPr>
      <w:r>
        <w:t>Introduction</w:t>
      </w:r>
    </w:p>
    <w:p w:rsidR="00A972D5" w:rsidRPr="000F281D" w:rsidRDefault="00A972D5" w:rsidP="00A972D5">
      <w:pPr>
        <w:pStyle w:val="BodyTextL25"/>
      </w:pPr>
      <w:r>
        <w:t>Au cours de ces travaux pratiques, vous diagnostiquerez divers problèmes liés au système d'exploitation et vous les résoudrez.</w:t>
      </w:r>
    </w:p>
    <w:p w:rsidR="00A972D5" w:rsidRPr="000F281D" w:rsidRDefault="00A972D5" w:rsidP="008F6AD1">
      <w:pPr>
        <w:pStyle w:val="1"/>
        <w:numPr>
          <w:ilvl w:val="0"/>
          <w:numId w:val="0"/>
        </w:numPr>
      </w:pPr>
      <w:r>
        <w:t>Matériel conseillé</w:t>
      </w:r>
    </w:p>
    <w:p w:rsidR="00A972D5" w:rsidRDefault="00A972D5" w:rsidP="00A972D5">
      <w:pPr>
        <w:pStyle w:val="Bulletlevel1"/>
        <w:spacing w:before="60" w:after="60" w:line="276" w:lineRule="auto"/>
      </w:pPr>
      <w:r>
        <w:rPr>
          <w:color w:val="000000"/>
        </w:rPr>
        <w:t xml:space="preserve">Un </w:t>
      </w:r>
      <w:r>
        <w:t>ordinateur équipé de Windows</w:t>
      </w:r>
    </w:p>
    <w:p w:rsidR="00A972D5" w:rsidRPr="000F281D" w:rsidRDefault="00A972D5" w:rsidP="00A972D5">
      <w:pPr>
        <w:pStyle w:val="Bulletlevel1"/>
        <w:spacing w:before="60" w:after="60" w:line="276" w:lineRule="auto"/>
      </w:pPr>
      <w:r>
        <w:t>Un support d'installation de Windows</w:t>
      </w:r>
    </w:p>
    <w:p w:rsidR="00A972D5" w:rsidRPr="000F281D" w:rsidRDefault="00A972D5" w:rsidP="00A972D5">
      <w:pPr>
        <w:pStyle w:val="1"/>
        <w:numPr>
          <w:ilvl w:val="0"/>
          <w:numId w:val="3"/>
        </w:numPr>
      </w:pPr>
      <w:r>
        <w:t>Scénario</w:t>
      </w:r>
    </w:p>
    <w:p w:rsidR="00A972D5" w:rsidRPr="000F281D" w:rsidRDefault="00A972D5" w:rsidP="00A972D5">
      <w:pPr>
        <w:pStyle w:val="BodyTextL25"/>
      </w:pPr>
      <w:r>
        <w:t>Vous devez résoudre des problèmes de système d'exploitation pour un client. Assurez-vous de lister et de résoudre les problèmes, puis documentez les solutions.</w:t>
      </w:r>
    </w:p>
    <w:p w:rsidR="00A972D5" w:rsidRPr="000F281D" w:rsidRDefault="00A972D5" w:rsidP="00A972D5">
      <w:pPr>
        <w:pStyle w:val="BodyTextL25"/>
      </w:pPr>
      <w:r>
        <w:t>Il existe plusieurs erreurs possibles. Suivez les étapes de ces travaux pratiques, en résolvant un problème à la fois jusqu'à ce que vous puissiez démarrer l'ordinateur, que les programmes appropriés soient ouverts sur le Bureau et que l'affichage soit défini sur la résolution par défaut ou sur la résolution qui vous a été indiquée par votre instructeur.</w:t>
      </w:r>
    </w:p>
    <w:p w:rsidR="00A972D5" w:rsidRDefault="00A972D5" w:rsidP="008F6AD1">
      <w:pPr>
        <w:pStyle w:val="1"/>
        <w:numPr>
          <w:ilvl w:val="0"/>
          <w:numId w:val="0"/>
        </w:numPr>
      </w:pPr>
      <w:r>
        <w:t>Instructions</w:t>
      </w:r>
    </w:p>
    <w:p w:rsidR="00A972D5" w:rsidRPr="00927E25" w:rsidRDefault="00A972D5" w:rsidP="000052F2">
      <w:pPr>
        <w:pStyle w:val="2"/>
      </w:pPr>
      <w:r>
        <w:t>Démarrez l'ordinateur.</w:t>
      </w:r>
    </w:p>
    <w:p w:rsidR="00A972D5" w:rsidRDefault="00A972D5" w:rsidP="00A972D5">
      <w:pPr>
        <w:pStyle w:val="SubStepAlpha"/>
      </w:pPr>
      <w:r>
        <w:t>Démarrez l'ordinateur.</w:t>
      </w:r>
    </w:p>
    <w:p w:rsidR="00A972D5" w:rsidRPr="000F281D" w:rsidRDefault="00A972D5" w:rsidP="00A972D5">
      <w:pPr>
        <w:pStyle w:val="3"/>
      </w:pPr>
      <w:r>
        <w:t>Question :</w:t>
      </w:r>
    </w:p>
    <w:p w:rsidR="00A972D5" w:rsidRDefault="00A972D5" w:rsidP="00A972D5">
      <w:pPr>
        <w:pStyle w:val="BodyTextL50"/>
        <w:keepNext/>
      </w:pPr>
      <w:r>
        <w:t>L'ordinateur démarre-t-il correctement ?</w:t>
      </w:r>
    </w:p>
    <w:p w:rsidR="00A972D5" w:rsidRDefault="00A972D5" w:rsidP="00A972D5">
      <w:pPr>
        <w:pStyle w:val="BodyTextL50"/>
        <w:tabs>
          <w:tab w:val="right" w:leader="underscore" w:pos="10080"/>
        </w:tabs>
      </w:pPr>
      <w:r>
        <w:t>Saisissez vos réponses ici</w:t>
      </w:r>
    </w:p>
    <w:p w:rsidR="00A972D5" w:rsidRDefault="00A972D5" w:rsidP="00A972D5">
      <w:pPr>
        <w:pStyle w:val="SubStepAlpha"/>
      </w:pPr>
      <w:r>
        <w:t xml:space="preserve">Si l'ordinateur a démarré avec Windows, ouvrez une session sur l'ordinateur avec le compte </w:t>
      </w:r>
      <w:r>
        <w:rPr>
          <w:b/>
        </w:rPr>
        <w:t>Utilisateur standard</w:t>
      </w:r>
      <w:r>
        <w:t xml:space="preserve"> fourni par l'instructeur.</w:t>
      </w:r>
    </w:p>
    <w:p w:rsidR="00A972D5" w:rsidRDefault="00A972D5" w:rsidP="00A972D5">
      <w:pPr>
        <w:pStyle w:val="3"/>
      </w:pPr>
      <w:r>
        <w:t>Question :</w:t>
      </w:r>
    </w:p>
    <w:p w:rsidR="00A972D5" w:rsidRDefault="00A972D5" w:rsidP="00A972D5">
      <w:pPr>
        <w:pStyle w:val="SubStepAlpha"/>
        <w:keepNext/>
        <w:numPr>
          <w:ilvl w:val="0"/>
          <w:numId w:val="0"/>
        </w:numPr>
        <w:tabs>
          <w:tab w:val="right" w:leader="underscore" w:pos="10080"/>
        </w:tabs>
        <w:ind w:left="720"/>
      </w:pPr>
      <w:r>
        <w:t>Avez-vous pu vous ouvrir la session ?</w:t>
      </w:r>
    </w:p>
    <w:p w:rsidR="00A972D5" w:rsidRDefault="00A972D5" w:rsidP="00A972D5">
      <w:pPr>
        <w:pStyle w:val="AnswerLineL50"/>
      </w:pPr>
      <w:r>
        <w:t>Saisissez vos réponses ici</w:t>
      </w:r>
    </w:p>
    <w:p w:rsidR="00A972D5" w:rsidRDefault="00A972D5" w:rsidP="00A972D5">
      <w:pPr>
        <w:pStyle w:val="SubStepAlpha"/>
        <w:numPr>
          <w:ilvl w:val="0"/>
          <w:numId w:val="0"/>
        </w:numPr>
        <w:ind w:left="720"/>
      </w:pPr>
      <w:r>
        <w:t>Si vous ne parvenez pas à ouvrir la session, ouvrez une session en tant qu'administrateur et modifiez les informations d'identification de l'utilisateur standard.</w:t>
      </w:r>
    </w:p>
    <w:p w:rsidR="00A972D5" w:rsidRPr="000F281D" w:rsidRDefault="00A972D5" w:rsidP="000052F2">
      <w:pPr>
        <w:pStyle w:val="2"/>
      </w:pPr>
      <w:r>
        <w:t>Résolvez les problèmes relatifs aux systèmes d'exploitation.</w:t>
      </w:r>
    </w:p>
    <w:p w:rsidR="00A972D5" w:rsidRPr="000F281D" w:rsidRDefault="00A972D5" w:rsidP="00A972D5">
      <w:pPr>
        <w:pStyle w:val="SubStepAlpha"/>
        <w:numPr>
          <w:ilvl w:val="2"/>
          <w:numId w:val="17"/>
        </w:numPr>
      </w:pPr>
      <w:r>
        <w:t>Si l'ordinateur n'a pas démarré Windows, dépannez le système d'exploitation jusqu'à ce que l'ordinateur démarre correctement. Le matériel étant déjà correctement connecté, vous ne devez pas résoudre de problèmes matériels dans ces travaux pratiques.</w:t>
      </w:r>
    </w:p>
    <w:p w:rsidR="00A972D5" w:rsidRDefault="00A972D5" w:rsidP="00A972D5">
      <w:pPr>
        <w:pStyle w:val="SubStepAlpha"/>
      </w:pPr>
      <w:r>
        <w:t>Si le système d'exploitation ne dispose pas des fichiers nécessaires pour démarrer l'ordinateur, vous pouvez remplacer ces fichiers en démarrant l'ordinateur à l'aide du support d'installation de Windows ou avec la touche F8. Utilisez l'option Réparation du démarrage pour remplacer tout fichier manquant.</w:t>
      </w:r>
    </w:p>
    <w:p w:rsidR="00E44B54" w:rsidRDefault="00E44B54" w:rsidP="00E44B54">
      <w:pPr>
        <w:pStyle w:val="3"/>
      </w:pPr>
      <w:r>
        <w:lastRenderedPageBreak/>
        <w:t>Questions :</w:t>
      </w:r>
    </w:p>
    <w:p w:rsidR="00E44B54" w:rsidRDefault="00A972D5" w:rsidP="00E44B54">
      <w:pPr>
        <w:pStyle w:val="SubStepAlpha"/>
        <w:keepNext/>
      </w:pPr>
      <w:r>
        <w:t>La souris fonctionne-t-elle correctement ?</w:t>
      </w:r>
    </w:p>
    <w:p w:rsidR="00E44B54" w:rsidRDefault="00E44B54" w:rsidP="00E44B54">
      <w:pPr>
        <w:pStyle w:val="AnswerLineL50"/>
      </w:pPr>
      <w:r>
        <w:t>Saisissez vos réponses ici</w:t>
      </w:r>
    </w:p>
    <w:p w:rsidR="00A972D5" w:rsidRDefault="00A972D5" w:rsidP="00A972D5">
      <w:pPr>
        <w:pStyle w:val="SubStepAlpha"/>
        <w:numPr>
          <w:ilvl w:val="0"/>
          <w:numId w:val="0"/>
        </w:numPr>
        <w:ind w:left="720"/>
      </w:pPr>
      <w:r>
        <w:t>Si la souris ne fonctionne pas correctement, modifiez les paramètres de la souris afin qu'elle fonctionne correctement.</w:t>
      </w:r>
    </w:p>
    <w:p w:rsidR="00E44B54" w:rsidRDefault="00A972D5" w:rsidP="00E44B54">
      <w:pPr>
        <w:pStyle w:val="SubStepAlpha"/>
        <w:keepNext/>
      </w:pPr>
      <w:r>
        <w:t>Le clavier fonctionne-t-il correctement ?</w:t>
      </w:r>
    </w:p>
    <w:p w:rsidR="00E44B54" w:rsidRDefault="00E44B54" w:rsidP="00E44B54">
      <w:pPr>
        <w:pStyle w:val="AnswerLineL50"/>
      </w:pPr>
      <w:r>
        <w:t>Saisissez vos réponses ici</w:t>
      </w:r>
    </w:p>
    <w:p w:rsidR="00A972D5" w:rsidRPr="000F281D" w:rsidRDefault="00A972D5" w:rsidP="00A972D5">
      <w:pPr>
        <w:pStyle w:val="SubStepAlpha"/>
        <w:numPr>
          <w:ilvl w:val="0"/>
          <w:numId w:val="0"/>
        </w:numPr>
        <w:ind w:left="720"/>
      </w:pPr>
      <w:r>
        <w:t>Si le clavier ne fonctionne pas correctement, modifiez les paramètres du clavier afin qu'il fonctionne correctement.</w:t>
      </w:r>
    </w:p>
    <w:p w:rsidR="00A972D5" w:rsidRDefault="00A972D5" w:rsidP="00E44B54">
      <w:pPr>
        <w:pStyle w:val="SubStepAlpha"/>
        <w:keepNext/>
      </w:pPr>
      <w:r>
        <w:t>La résolution de l'écran est-elle celle d'origine ou celle choisie par l'instructeur ?</w:t>
      </w:r>
    </w:p>
    <w:p w:rsidR="00E44B54" w:rsidRDefault="00E44B54" w:rsidP="00E44B54">
      <w:pPr>
        <w:pStyle w:val="AnswerLineL50"/>
      </w:pPr>
      <w:r>
        <w:t>Saisissez vos réponses ici</w:t>
      </w:r>
    </w:p>
    <w:p w:rsidR="00A972D5" w:rsidRPr="000F281D" w:rsidRDefault="00A972D5" w:rsidP="00A972D5">
      <w:pPr>
        <w:pStyle w:val="BodyTextL50"/>
      </w:pPr>
      <w:r>
        <w:t>Si la résolution de l'écran n'est ni la résolution par défaut ni celle choisie par l'instructeur, configurez Windows pour afficher le Bureau à la résolution par défaut du moniteur ou à la résolution choisie par l'instructeur.</w:t>
      </w:r>
    </w:p>
    <w:p w:rsidR="00A972D5" w:rsidRDefault="00A972D5" w:rsidP="00E44B54">
      <w:pPr>
        <w:pStyle w:val="SubStepAlpha"/>
        <w:keepNext/>
      </w:pPr>
      <w:r>
        <w:t>Quels problèmes avez-vous détectés ?</w:t>
      </w:r>
    </w:p>
    <w:p w:rsidR="00E44B54" w:rsidRDefault="00E44B54" w:rsidP="00E44B54">
      <w:pPr>
        <w:pStyle w:val="AnswerLineL50"/>
      </w:pPr>
      <w:r>
        <w:t>Saisissez vos réponses ici</w:t>
      </w:r>
    </w:p>
    <w:p w:rsidR="00A972D5" w:rsidRDefault="00A972D5" w:rsidP="00E44B54">
      <w:pPr>
        <w:pStyle w:val="SubStepAlpha"/>
        <w:keepNext/>
      </w:pPr>
      <w:r>
        <w:t>Quelles étapes avez-vous suivies pour identifier les problèmes ?</w:t>
      </w:r>
    </w:p>
    <w:p w:rsidR="00E44B54" w:rsidRDefault="00E44B54" w:rsidP="00E44B54">
      <w:pPr>
        <w:pStyle w:val="AnswerLineL50"/>
      </w:pPr>
      <w:r>
        <w:t>Saisissez vos réponses ici</w:t>
      </w:r>
    </w:p>
    <w:p w:rsidR="00A972D5" w:rsidRDefault="00A972D5" w:rsidP="00E44B54">
      <w:pPr>
        <w:pStyle w:val="SubStepAlpha"/>
        <w:keepNext/>
      </w:pPr>
      <w:r>
        <w:t>Quelle est l'origine du problème ?</w:t>
      </w:r>
    </w:p>
    <w:p w:rsidR="00E44B54" w:rsidRDefault="00E44B54" w:rsidP="00E44B54">
      <w:pPr>
        <w:pStyle w:val="AnswerLineL50"/>
      </w:pPr>
      <w:r>
        <w:t>Saisissez vos réponses ici</w:t>
      </w:r>
    </w:p>
    <w:p w:rsidR="00A972D5" w:rsidRDefault="00A972D5" w:rsidP="00E44B54">
      <w:pPr>
        <w:pStyle w:val="SubStepAlpha"/>
        <w:keepNext/>
      </w:pPr>
      <w:r>
        <w:t>Documentez les étapes suivies pour résoudre les problèmes.</w:t>
      </w:r>
    </w:p>
    <w:p w:rsidR="00E44B54" w:rsidRDefault="00E44B54" w:rsidP="00E44B54">
      <w:pPr>
        <w:pStyle w:val="AnswerLineL50"/>
      </w:pPr>
      <w:r>
        <w:t>Saisissez vos réponses ici</w:t>
      </w:r>
    </w:p>
    <w:p w:rsidR="00C162C0" w:rsidRPr="00387F4B" w:rsidRDefault="00A972D5" w:rsidP="00A972D5">
      <w:pPr>
        <w:pStyle w:val="ConfigWindow"/>
        <w:rPr>
          <w:rStyle w:val="DevConfigGray"/>
          <w:rFonts w:ascii="Arial" w:hAnsi="Arial"/>
          <w:color w:val="FFFFFF"/>
          <w:shd w:val="clear" w:color="auto" w:fill="auto"/>
        </w:rPr>
      </w:pPr>
      <w:r w:rsidRPr="00387F4B">
        <w:rPr>
          <w:rStyle w:val="DevConfigGray"/>
          <w:rFonts w:ascii="Arial" w:hAnsi="Arial"/>
          <w:color w:val="FFFFFF"/>
          <w:shd w:val="clear" w:color="auto" w:fill="auto"/>
        </w:rPr>
        <w:t>Fin du document</w:t>
      </w:r>
    </w:p>
    <w:sectPr w:rsidR="00C162C0" w:rsidRPr="00387F4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EF7" w:rsidRDefault="008D3EF7" w:rsidP="00710659">
      <w:pPr>
        <w:spacing w:after="0" w:line="240" w:lineRule="auto"/>
      </w:pPr>
      <w:r>
        <w:separator/>
      </w:r>
    </w:p>
    <w:p w:rsidR="008D3EF7" w:rsidRDefault="008D3EF7"/>
  </w:endnote>
  <w:endnote w:type="continuationSeparator" w:id="0">
    <w:p w:rsidR="008D3EF7" w:rsidRDefault="008D3EF7" w:rsidP="00710659">
      <w:pPr>
        <w:spacing w:after="0" w:line="240" w:lineRule="auto"/>
      </w:pPr>
      <w:r>
        <w:continuationSeparator/>
      </w:r>
    </w:p>
    <w:p w:rsidR="008D3EF7" w:rsidRDefault="008D3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7607AB">
      <w:t xml:space="preserve">– </w:t>
    </w:r>
    <w:r w:rsidR="007607AB">
      <w:fldChar w:fldCharType="begin"/>
    </w:r>
    <w:r w:rsidR="007607AB">
      <w:instrText xml:space="preserve"> DATE  \@ "yyyy"  \* MERGEFORMAT </w:instrText>
    </w:r>
    <w:r w:rsidR="007607AB">
      <w:fldChar w:fldCharType="separate"/>
    </w:r>
    <w:r w:rsidR="000052F2">
      <w:rPr>
        <w:noProof/>
      </w:rPr>
      <w:t>2020</w:t>
    </w:r>
    <w:r w:rsidR="007607A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052F2">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0052F2">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 </w:t>
    </w:r>
    <w:r w:rsidR="007607AB">
      <w:fldChar w:fldCharType="begin"/>
    </w:r>
    <w:r w:rsidR="007607AB">
      <w:instrText xml:space="preserve"> DATE  \@ "yyyy"  \* MERGEFORMAT </w:instrText>
    </w:r>
    <w:r w:rsidR="007607AB">
      <w:fldChar w:fldCharType="separate"/>
    </w:r>
    <w:r w:rsidR="000052F2">
      <w:rPr>
        <w:noProof/>
      </w:rPr>
      <w:t>2020</w:t>
    </w:r>
    <w:r w:rsidR="007607A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052F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0052F2">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EF7" w:rsidRDefault="008D3EF7" w:rsidP="00710659">
      <w:pPr>
        <w:spacing w:after="0" w:line="240" w:lineRule="auto"/>
      </w:pPr>
      <w:r>
        <w:separator/>
      </w:r>
    </w:p>
    <w:p w:rsidR="008D3EF7" w:rsidRDefault="008D3EF7"/>
  </w:footnote>
  <w:footnote w:type="continuationSeparator" w:id="0">
    <w:p w:rsidR="008D3EF7" w:rsidRDefault="008D3EF7" w:rsidP="00710659">
      <w:pPr>
        <w:spacing w:after="0" w:line="240" w:lineRule="auto"/>
      </w:pPr>
      <w:r>
        <w:continuationSeparator/>
      </w:r>
    </w:p>
    <w:p w:rsidR="008D3EF7" w:rsidRDefault="008D3E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387F4B" w:rsidP="008402F2">
    <w:pPr>
      <w:pStyle w:val="PageHead"/>
    </w:pPr>
    <w:r>
      <w:t>Travaux pratiques - Résolution des problèmes liés au système d'exploitation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387020" w:rsidP="006C3FCF">
    <w:pPr>
      <w:ind w:left="-288"/>
    </w:pPr>
    <w:r w:rsidRPr="00387F4B">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AD46D3AA"/>
    <w:styleLink w:val="PartStepSubStepList"/>
    <w:lvl w:ilvl="0">
      <w:start w:val="1"/>
      <w:numFmt w:val="decimal"/>
      <w:suff w:val="space"/>
      <w:lvlText w:val="Partie %1 :"/>
      <w:lvlJc w:val="left"/>
      <w:pPr>
        <w:ind w:left="108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DCC008A"/>
    <w:styleLink w:val="LabList"/>
    <w:lvl w:ilvl="0">
      <w:start w:val="1"/>
      <w:numFmt w:val="none"/>
      <w:pStyle w:val="1"/>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387EF3"/>
    <w:multiLevelType w:val="multilevel"/>
    <w:tmpl w:val="9148F28C"/>
    <w:styleLink w:val="InstructorList"/>
    <w:lvl w:ilvl="0">
      <w:start w:val="1"/>
      <w:numFmt w:val="decimal"/>
      <w:pStyle w:val="ProblemLabSection"/>
      <w:suff w:val="space"/>
      <w:lvlText w:val="Problème%1 :"/>
      <w:lvlJc w:val="left"/>
      <w:pPr>
        <w:ind w:left="0" w:firstLine="0"/>
      </w:pPr>
      <w:rPr>
        <w:rFonts w:hint="default"/>
      </w:rPr>
    </w:lvl>
    <w:lvl w:ilvl="1">
      <w:start w:val="1"/>
      <w:numFmt w:val="lowerLetter"/>
      <w:pStyle w:val="substepalpha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BA5A72"/>
    <w:multiLevelType w:val="multilevel"/>
    <w:tmpl w:val="6026EF9C"/>
    <w:lvl w:ilvl="0">
      <w:start w:val="1"/>
      <w:numFmt w:val="decimal"/>
      <w:suff w:val="space"/>
      <w:lvlText w:val="Partie %1 :"/>
      <w:lvlJc w:val="left"/>
      <w:pPr>
        <w:ind w:left="1080" w:hanging="1080"/>
      </w:pPr>
      <w:rPr>
        <w:rFonts w:hint="default"/>
      </w:rPr>
    </w:lvl>
    <w:lvl w:ilvl="1">
      <w:start w:val="1"/>
      <w:numFmt w:val="decimal"/>
      <w:pStyle w:val="2"/>
      <w:suff w:val="space"/>
      <w:lvlText w:val="Étape %2 :"/>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5FF7D32"/>
    <w:multiLevelType w:val="hybridMultilevel"/>
    <w:tmpl w:val="67E090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4"/>
    <w:lvlOverride w:ilvl="0">
      <w:lvl w:ilvl="0">
        <w:start w:val="1"/>
        <w:numFmt w:val="decimal"/>
        <w:pStyle w:val="1"/>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num>
  <w:num w:numId="11">
    <w:abstractNumId w:val="9"/>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4E"/>
    <w:rsid w:val="00001BDF"/>
    <w:rsid w:val="0000380F"/>
    <w:rsid w:val="00004175"/>
    <w:rsid w:val="000052F2"/>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CCB"/>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7020"/>
    <w:rsid w:val="00387F4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42C"/>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94FF1"/>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77C5"/>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2D7C"/>
    <w:rsid w:val="005D354A"/>
    <w:rsid w:val="005D3E53"/>
    <w:rsid w:val="005D506C"/>
    <w:rsid w:val="005E3235"/>
    <w:rsid w:val="005E4176"/>
    <w:rsid w:val="005E4876"/>
    <w:rsid w:val="005E65B5"/>
    <w:rsid w:val="005F0301"/>
    <w:rsid w:val="005F1C76"/>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554"/>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7A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BB5"/>
    <w:rsid w:val="007E3264"/>
    <w:rsid w:val="007E3FEA"/>
    <w:rsid w:val="007E5C1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22"/>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3EF7"/>
    <w:rsid w:val="008D73BF"/>
    <w:rsid w:val="008D7F09"/>
    <w:rsid w:val="008E00D5"/>
    <w:rsid w:val="008E5B64"/>
    <w:rsid w:val="008E7DAA"/>
    <w:rsid w:val="008F0094"/>
    <w:rsid w:val="008F03EF"/>
    <w:rsid w:val="008F340F"/>
    <w:rsid w:val="008F6AD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2D5"/>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346"/>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6D4E"/>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C7B"/>
    <w:rsid w:val="00DC05B6"/>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4B5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979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2FC5B7-8D4E-4FD9-B26F-9D73CE85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A972D5"/>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A972D5"/>
    <w:pPr>
      <w:keepNext/>
      <w:keepLines/>
      <w:numPr>
        <w:numId w:val="5"/>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0052F2"/>
    <w:pPr>
      <w:keepNext/>
      <w:numPr>
        <w:ilvl w:val="1"/>
        <w:numId w:val="21"/>
      </w:numPr>
      <w:spacing w:before="120" w:after="120"/>
      <w:outlineLvl w:val="1"/>
    </w:pPr>
    <w:rPr>
      <w:rFonts w:eastAsia="Times New Roman"/>
      <w:b/>
      <w:bCs/>
      <w:sz w:val="26"/>
      <w:szCs w:val="26"/>
    </w:rPr>
  </w:style>
  <w:style w:type="paragraph" w:styleId="3">
    <w:name w:val="heading 3"/>
    <w:basedOn w:val="a"/>
    <w:next w:val="a"/>
    <w:link w:val="3Char"/>
    <w:unhideWhenUsed/>
    <w:qFormat/>
    <w:rsid w:val="00A972D5"/>
    <w:pPr>
      <w:keepNext/>
      <w:spacing w:before="120" w:line="240" w:lineRule="auto"/>
      <w:ind w:left="72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0052F2"/>
    <w:rPr>
      <w:rFonts w:eastAsia="Times New Roman"/>
      <w:b/>
      <w:bCs/>
      <w:sz w:val="26"/>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E44B54"/>
    <w:pPr>
      <w:spacing w:before="0" w:after="0"/>
    </w:pPr>
    <w:rPr>
      <w:i/>
      <w:color w:val="FFFFFF"/>
    </w:rPr>
  </w:style>
  <w:style w:type="paragraph" w:customStyle="1" w:styleId="SubStepAlpha">
    <w:name w:val="SubStep Alpha"/>
    <w:basedOn w:val="BodyTextL25"/>
    <w:qFormat/>
    <w:rsid w:val="00A972D5"/>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72D5"/>
    <w:pPr>
      <w:numPr>
        <w:ilvl w:val="4"/>
        <w:numId w:val="5"/>
      </w:numPr>
    </w:pPr>
    <w:rPr>
      <w:b/>
    </w:r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972D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A972D5"/>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numbering" w:customStyle="1" w:styleId="PartStepSubStepList">
    <w:name w:val="Part_Step_SubStep_List"/>
    <w:basedOn w:val="a2"/>
    <w:uiPriority w:val="99"/>
    <w:rsid w:val="00A972D5"/>
    <w:pPr>
      <w:numPr>
        <w:numId w:val="10"/>
      </w:numPr>
    </w:pPr>
  </w:style>
  <w:style w:type="paragraph" w:customStyle="1" w:styleId="ProblemLabSection">
    <w:name w:val="Problem Lab Section"/>
    <w:basedOn w:val="a"/>
    <w:qFormat/>
    <w:rsid w:val="00A972D5"/>
    <w:pPr>
      <w:keepNext/>
      <w:keepLines/>
      <w:numPr>
        <w:numId w:val="12"/>
      </w:numPr>
      <w:spacing w:before="240" w:after="120" w:line="240" w:lineRule="auto"/>
      <w:outlineLvl w:val="0"/>
    </w:pPr>
    <w:rPr>
      <w:rFonts w:eastAsia="Times New Roman"/>
      <w:b/>
      <w:iCs/>
      <w:color w:val="FF0000"/>
      <w:sz w:val="20"/>
      <w:szCs w:val="28"/>
    </w:rPr>
  </w:style>
  <w:style w:type="numbering" w:customStyle="1" w:styleId="InstructorList">
    <w:name w:val="Instructor_List"/>
    <w:basedOn w:val="a2"/>
    <w:uiPriority w:val="99"/>
    <w:rsid w:val="00A972D5"/>
    <w:pPr>
      <w:numPr>
        <w:numId w:val="12"/>
      </w:numPr>
    </w:pPr>
  </w:style>
  <w:style w:type="paragraph" w:customStyle="1" w:styleId="substepalphared">
    <w:name w:val="substep alpha red"/>
    <w:basedOn w:val="SubStepAlpha"/>
    <w:qFormat/>
    <w:rsid w:val="00A972D5"/>
    <w:pPr>
      <w:numPr>
        <w:ilvl w:val="1"/>
        <w:numId w:val="12"/>
      </w:numPr>
    </w:pPr>
    <w:rPr>
      <w:color w:val="FF0000"/>
    </w:rPr>
  </w:style>
  <w:style w:type="paragraph" w:styleId="af5">
    <w:name w:val="List Paragraph"/>
    <w:basedOn w:val="a"/>
    <w:uiPriority w:val="34"/>
    <w:qFormat/>
    <w:rsid w:val="00A9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6C8C31-36FA-4346-8FD8-047F0C56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 Troubleshoot Operating System Problems</vt:lpstr>
    </vt:vector>
  </TitlesOfParts>
  <Company>China</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Résolution des problèmes liés au système d'exploitation</dc:title>
  <dc:subject/>
  <dc:creator>Administrator</dc:creator>
  <cp:keywords/>
  <dc:description>2015</dc:description>
  <cp:lastModifiedBy>User</cp:lastModifiedBy>
  <cp:revision>4</cp:revision>
  <cp:lastPrinted>2019-07-22T18:25:00Z</cp:lastPrinted>
  <dcterms:created xsi:type="dcterms:W3CDTF">2020-01-21T09:39:00Z</dcterms:created>
  <dcterms:modified xsi:type="dcterms:W3CDTF">2020-01-22T02:42:00Z</dcterms:modified>
</cp:coreProperties>
</file>