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13660C" w:rsidRDefault="00E40E3B" w:rsidP="00A94627">
      <w:pPr>
        <w:pStyle w:val="af3"/>
        <w:rPr>
          <w:rStyle w:val="LabTitleInstVersred"/>
          <w:bCs/>
          <w:color w:val="auto"/>
        </w:rPr>
      </w:pPr>
      <w:r w:rsidRPr="0013660C">
        <w:rPr>
          <w:bCs/>
        </w:rPr>
        <w:t>Travaux pratiques : Commandes du système de fichiers</w:t>
      </w:r>
    </w:p>
    <w:p w:rsidR="00A94627" w:rsidRPr="00A261EC" w:rsidRDefault="00A94627" w:rsidP="00A94627">
      <w:pPr>
        <w:pStyle w:val="1"/>
        <w:numPr>
          <w:ilvl w:val="0"/>
          <w:numId w:val="3"/>
        </w:numPr>
        <w:rPr>
          <w:bCs w:val="0"/>
        </w:rPr>
      </w:pPr>
      <w:r>
        <w:t>Introduction</w:t>
      </w:r>
    </w:p>
    <w:p w:rsidR="00A94627" w:rsidRPr="00A261EC" w:rsidRDefault="00A94627" w:rsidP="00A94627">
      <w:pPr>
        <w:pStyle w:val="BodyTextL25"/>
      </w:pPr>
      <w:r>
        <w:t>Au cours de ces travaux pratiques, vous allez utiliser l'interface en ligne de commande afin de gérer des fichiers et des dossiers sous Windows.</w:t>
      </w:r>
    </w:p>
    <w:p w:rsidR="00A94627" w:rsidRPr="00A261EC" w:rsidRDefault="00A94627" w:rsidP="00A94627">
      <w:pPr>
        <w:pStyle w:val="1"/>
        <w:numPr>
          <w:ilvl w:val="0"/>
          <w:numId w:val="3"/>
        </w:numPr>
      </w:pPr>
      <w:r>
        <w:t>Équipements recommandés</w:t>
      </w:r>
    </w:p>
    <w:p w:rsidR="00A94627" w:rsidRPr="00A261EC" w:rsidRDefault="00A94627" w:rsidP="00A94627">
      <w:pPr>
        <w:pStyle w:val="Bulletlevel1"/>
        <w:spacing w:before="60" w:after="60" w:line="276" w:lineRule="auto"/>
      </w:pPr>
      <w:r>
        <w:t>Un ordinateur exécutant Windows</w:t>
      </w:r>
    </w:p>
    <w:p w:rsidR="00A94627" w:rsidRPr="00A94627" w:rsidRDefault="00A94627" w:rsidP="000E45EA">
      <w:pPr>
        <w:pStyle w:val="1"/>
        <w:numPr>
          <w:ilvl w:val="0"/>
          <w:numId w:val="0"/>
        </w:numPr>
      </w:pPr>
      <w:r>
        <w:t>Instructions</w:t>
      </w:r>
    </w:p>
    <w:p w:rsidR="00A94627" w:rsidRPr="00A261EC" w:rsidRDefault="00A94627" w:rsidP="0013660C">
      <w:pPr>
        <w:pStyle w:val="2"/>
      </w:pPr>
      <w:r>
        <w:t>Accédez à l'invite de commandes Windows.</w:t>
      </w:r>
    </w:p>
    <w:p w:rsidR="00A94627" w:rsidRPr="00A261EC" w:rsidRDefault="00A94627" w:rsidP="00A94627">
      <w:pPr>
        <w:pStyle w:val="SubStepAlpha"/>
      </w:pPr>
      <w:r>
        <w:t xml:space="preserve">Ouvrez une session sur un ordinateur Windows. Le compte </w:t>
      </w:r>
      <w:r w:rsidRPr="000D1154">
        <w:rPr>
          <w:b/>
        </w:rPr>
        <w:t>ITEUser</w:t>
      </w:r>
      <w:r>
        <w:t xml:space="preserve"> est utilisé comme exemple de compte utilisateur dans ces travaux pratiques.</w:t>
      </w:r>
    </w:p>
    <w:p w:rsidR="00A94627" w:rsidRDefault="00A94627" w:rsidP="00A94627">
      <w:pPr>
        <w:pStyle w:val="SubStepAlpha"/>
      </w:pPr>
      <w:r>
        <w:t xml:space="preserve">Pour accéder à l'invite de commandes Windows, cliquez sur </w:t>
      </w:r>
      <w:r w:rsidRPr="00E92834">
        <w:rPr>
          <w:b/>
        </w:rPr>
        <w:t>Démarrer</w:t>
      </w:r>
      <w:r>
        <w:t xml:space="preserve"> et saisissez </w:t>
      </w:r>
      <w:r>
        <w:rPr>
          <w:b/>
        </w:rPr>
        <w:t>cmd</w:t>
      </w:r>
      <w:r>
        <w:t xml:space="preserve">. Sélectionnez </w:t>
      </w:r>
      <w:r>
        <w:rPr>
          <w:b/>
        </w:rPr>
        <w:t>Invite de commandes</w:t>
      </w:r>
      <w:r>
        <w:t xml:space="preserve"> ou </w:t>
      </w:r>
      <w:r>
        <w:rPr>
          <w:b/>
        </w:rPr>
        <w:t>cmd.exe</w:t>
      </w:r>
      <w:r>
        <w:t xml:space="preserve"> pour continuer.</w:t>
      </w:r>
    </w:p>
    <w:p w:rsidR="00A94627" w:rsidRPr="005D63CB" w:rsidRDefault="00A94627" w:rsidP="0013660C">
      <w:pPr>
        <w:pStyle w:val="2"/>
      </w:pPr>
      <w:r>
        <w:t>Créez et modifiez les répertoires.</w:t>
      </w:r>
    </w:p>
    <w:p w:rsidR="00A94627" w:rsidRDefault="00A94627" w:rsidP="00A94627">
      <w:pPr>
        <w:pStyle w:val="BodyTextL25"/>
      </w:pPr>
      <w:r>
        <w:t>Dans cette étape, vous allez utiliser les commandes Changer de répertoire (</w:t>
      </w:r>
      <w:r w:rsidRPr="004F758F">
        <w:rPr>
          <w:b/>
        </w:rPr>
        <w:t>cd</w:t>
      </w:r>
      <w:r>
        <w:t>), Créer un répertoire (</w:t>
      </w:r>
      <w:r w:rsidRPr="004F758F">
        <w:rPr>
          <w:b/>
        </w:rPr>
        <w:t>md</w:t>
      </w:r>
      <w:r>
        <w:t>) et Afficher le contenu d'un répertoire (</w:t>
      </w:r>
      <w:r w:rsidRPr="004F758F">
        <w:rPr>
          <w:b/>
        </w:rPr>
        <w:t>dir</w:t>
      </w:r>
      <w:r>
        <w:t>).</w:t>
      </w:r>
    </w:p>
    <w:p w:rsidR="00A94627" w:rsidRDefault="00A94627" w:rsidP="00A94627">
      <w:pPr>
        <w:pStyle w:val="BodyTextL25"/>
      </w:pPr>
      <w:r>
        <w:rPr>
          <w:b/>
        </w:rPr>
        <w:t>Remarque </w:t>
      </w:r>
      <w:r>
        <w:t>: « Répertoire » est synonyme de « Dossier ». Dans le cadre de ces travaux pratiques, nous utiliserons indifféremment les termes « Répertoire » et « Dossier ».</w:t>
      </w:r>
    </w:p>
    <w:p w:rsidR="00A94627" w:rsidRDefault="00A94627" w:rsidP="00A94627">
      <w:pPr>
        <w:pStyle w:val="SubStepAlpha"/>
      </w:pPr>
      <w:r>
        <w:t xml:space="preserve">Tapez </w:t>
      </w:r>
      <w:r w:rsidRPr="000D1154">
        <w:rPr>
          <w:b/>
        </w:rPr>
        <w:t>cd</w:t>
      </w:r>
      <w:r>
        <w:t xml:space="preserve"> à l'invite de commandes.</w:t>
      </w:r>
    </w:p>
    <w:p w:rsidR="00A94627" w:rsidRDefault="00A94627" w:rsidP="00A94627">
      <w:pPr>
        <w:pStyle w:val="3"/>
      </w:pPr>
      <w:r>
        <w:t>Question :</w:t>
      </w:r>
    </w:p>
    <w:p w:rsidR="00A94627" w:rsidRDefault="00A94627" w:rsidP="00A94627">
      <w:pPr>
        <w:pStyle w:val="BodyTextL50"/>
        <w:keepNext/>
      </w:pPr>
      <w:r>
        <w:t>Quel est le répertoire actif ?</w:t>
      </w:r>
    </w:p>
    <w:p w:rsidR="00A94627" w:rsidRDefault="00A94627" w:rsidP="00A94627">
      <w:pPr>
        <w:pStyle w:val="AnswerLineL50"/>
      </w:pPr>
      <w:r>
        <w:t>Saisissez vos réponses ici</w:t>
      </w:r>
    </w:p>
    <w:p w:rsidR="00A94627" w:rsidRDefault="00A94627" w:rsidP="00A94627">
      <w:pPr>
        <w:pStyle w:val="SubStepAlpha"/>
      </w:pPr>
      <w:r>
        <w:t xml:space="preserve">Tapez </w:t>
      </w:r>
      <w:r w:rsidRPr="008E6671">
        <w:rPr>
          <w:b/>
        </w:rPr>
        <w:t>dir</w:t>
      </w:r>
      <w:r>
        <w:t xml:space="preserve"> à l'invite de commandes pour afficher la liste des fichiers et dossiers du dossier actif.</w:t>
      </w:r>
    </w:p>
    <w:p w:rsidR="00A94627" w:rsidRDefault="00A94627" w:rsidP="00A94627">
      <w:pPr>
        <w:pStyle w:val="CMD"/>
      </w:pPr>
      <w:r>
        <w:t xml:space="preserve">C:\Users\ITEUser&gt; </w:t>
      </w:r>
      <w:r w:rsidRPr="00201767">
        <w:rPr>
          <w:b/>
        </w:rPr>
        <w:t>dir</w:t>
      </w:r>
    </w:p>
    <w:p w:rsidR="00A94627" w:rsidRDefault="00A94627" w:rsidP="00A94627">
      <w:pPr>
        <w:pStyle w:val="CMDOutput"/>
      </w:pPr>
      <w:r>
        <w:t xml:space="preserve"> Le volume dans le lecteur C n'a pas de nom.</w:t>
      </w:r>
    </w:p>
    <w:p w:rsidR="00A94627" w:rsidRDefault="00A94627" w:rsidP="00A94627">
      <w:pPr>
        <w:pStyle w:val="CMDOutput"/>
      </w:pPr>
      <w:r>
        <w:t xml:space="preserve"> Le numéro de série du volume est 9055-35E9.</w:t>
      </w:r>
    </w:p>
    <w:p w:rsidR="00A94627" w:rsidRDefault="00A94627" w:rsidP="00A94627">
      <w:pPr>
        <w:pStyle w:val="CMDOutput"/>
      </w:pPr>
    </w:p>
    <w:p w:rsidR="00A94627" w:rsidRDefault="00A94627" w:rsidP="00A94627">
      <w:pPr>
        <w:pStyle w:val="CMDOutput"/>
      </w:pPr>
      <w:r>
        <w:t xml:space="preserve"> Répertoire de C:\Users\ITEUser</w:t>
      </w:r>
    </w:p>
    <w:p w:rsidR="00A94627" w:rsidRDefault="00A94627" w:rsidP="00A94627">
      <w:pPr>
        <w:pStyle w:val="CMDOutput"/>
      </w:pPr>
    </w:p>
    <w:p w:rsidR="00A94627" w:rsidRDefault="00A94627" w:rsidP="00A94627">
      <w:pPr>
        <w:pStyle w:val="CMDOutput"/>
      </w:pPr>
      <w:r>
        <w:t xml:space="preserve">04/27/2019 09:21 AM </w:t>
      </w:r>
      <w:r w:rsidR="00F0328E">
        <w:t xml:space="preserve">        </w:t>
      </w:r>
      <w:r>
        <w:t>&lt;DIR&gt;</w:t>
      </w:r>
      <w:r w:rsidR="00F0328E">
        <w:t xml:space="preserve">        </w:t>
      </w:r>
      <w:r>
        <w:t xml:space="preserve"> .</w:t>
      </w:r>
    </w:p>
    <w:p w:rsidR="00A94627" w:rsidRDefault="00A94627" w:rsidP="00A94627">
      <w:pPr>
        <w:pStyle w:val="CMDOutput"/>
      </w:pPr>
      <w:r>
        <w:t xml:space="preserve">04/27/2019 09:21 AM </w:t>
      </w:r>
      <w:r w:rsidR="00F0328E">
        <w:t xml:space="preserve">        </w:t>
      </w:r>
      <w:r>
        <w:t>&lt;DIR&gt;</w:t>
      </w:r>
      <w:r w:rsidR="00F0328E">
        <w:t xml:space="preserve">        </w:t>
      </w:r>
      <w:r>
        <w:t xml:space="preserve"> ..</w:t>
      </w:r>
    </w:p>
    <w:p w:rsidR="00A94627" w:rsidRDefault="00A94627" w:rsidP="00A94627">
      <w:pPr>
        <w:pStyle w:val="CMDOutput"/>
      </w:pPr>
      <w:r>
        <w:t>04/25/2019 11:39 AM</w:t>
      </w:r>
      <w:r w:rsidR="00F0328E">
        <w:t xml:space="preserve">        </w:t>
      </w:r>
      <w:r>
        <w:t xml:space="preserve"> &lt;DIR&gt;</w:t>
      </w:r>
      <w:r w:rsidR="00F0328E">
        <w:t xml:space="preserve">        </w:t>
      </w:r>
      <w:r>
        <w:t xml:space="preserve"> Objets 3D</w:t>
      </w:r>
    </w:p>
    <w:p w:rsidR="00A94627" w:rsidRDefault="00A94627" w:rsidP="00A94627">
      <w:pPr>
        <w:pStyle w:val="CMDOutput"/>
      </w:pPr>
      <w:r>
        <w:t>04/25/2019 11:39</w:t>
      </w:r>
      <w:r w:rsidR="00F0328E">
        <w:t xml:space="preserve">           </w:t>
      </w:r>
      <w:r>
        <w:t xml:space="preserve"> &lt;DIR&gt;</w:t>
      </w:r>
      <w:r w:rsidR="00F0328E">
        <w:t xml:space="preserve">        </w:t>
      </w:r>
      <w:r>
        <w:t xml:space="preserve"> Contacts</w:t>
      </w:r>
    </w:p>
    <w:p w:rsidR="00A94627" w:rsidRDefault="00A94627" w:rsidP="00A94627">
      <w:pPr>
        <w:pStyle w:val="CMDOutput"/>
      </w:pPr>
      <w:r>
        <w:t>04/26/2019 10:29</w:t>
      </w:r>
      <w:r w:rsidR="00F0328E">
        <w:t xml:space="preserve">           </w:t>
      </w:r>
      <w:r>
        <w:t xml:space="preserve"> &lt;DIR&gt; </w:t>
      </w:r>
      <w:r w:rsidR="00F0328E">
        <w:t xml:space="preserve">        </w:t>
      </w:r>
      <w:r>
        <w:t>Bureau</w:t>
      </w:r>
    </w:p>
    <w:p w:rsidR="00A94627" w:rsidRDefault="00A94627" w:rsidP="00A94627">
      <w:pPr>
        <w:pStyle w:val="CMDOutput"/>
      </w:pPr>
      <w:r>
        <w:t xml:space="preserve">04/25/2019 11:39 AM </w:t>
      </w:r>
      <w:r w:rsidR="00F0328E">
        <w:t xml:space="preserve">        </w:t>
      </w:r>
      <w:r>
        <w:t xml:space="preserve">&lt;DIR&gt; </w:t>
      </w:r>
      <w:r w:rsidR="00F0328E">
        <w:t xml:space="preserve">        </w:t>
      </w:r>
      <w:r>
        <w:t>Documents</w:t>
      </w:r>
    </w:p>
    <w:p w:rsidR="00A94627" w:rsidRDefault="00A94627" w:rsidP="00A94627">
      <w:pPr>
        <w:pStyle w:val="CMDOutput"/>
      </w:pPr>
      <w:r>
        <w:t xml:space="preserve">04/25/2019 11:39 </w:t>
      </w:r>
      <w:r w:rsidR="00F0328E">
        <w:t xml:space="preserve">           </w:t>
      </w:r>
      <w:r>
        <w:t>&lt;DIR&gt;</w:t>
      </w:r>
      <w:r w:rsidR="00F0328E">
        <w:t xml:space="preserve">        </w:t>
      </w:r>
      <w:r>
        <w:t xml:space="preserve"> Téléchargements</w:t>
      </w:r>
    </w:p>
    <w:p w:rsidR="00A94627" w:rsidRDefault="00A94627" w:rsidP="00A94627">
      <w:pPr>
        <w:pStyle w:val="CMDOutput"/>
      </w:pPr>
      <w:r>
        <w:t>&lt;some output omitted&gt;</w:t>
      </w:r>
    </w:p>
    <w:p w:rsidR="00A94627" w:rsidRDefault="00A94627" w:rsidP="00A94627">
      <w:pPr>
        <w:pStyle w:val="CMDOutput"/>
      </w:pPr>
      <w:r>
        <w:t xml:space="preserve">               0 fichier(s) 0 octet(s)</w:t>
      </w:r>
    </w:p>
    <w:p w:rsidR="00A94627" w:rsidRPr="00BB2DA9" w:rsidRDefault="00A94627" w:rsidP="00A94627">
      <w:pPr>
        <w:pStyle w:val="CMDOutput"/>
      </w:pPr>
      <w:r>
        <w:t xml:space="preserve">              15 Rép(s) 32 671 969 280 octets libres</w:t>
      </w:r>
    </w:p>
    <w:p w:rsidR="00A94627" w:rsidRDefault="00A94627" w:rsidP="00A94627">
      <w:pPr>
        <w:pStyle w:val="SubStepAlpha"/>
      </w:pPr>
      <w:r>
        <w:lastRenderedPageBreak/>
        <w:t xml:space="preserve">Dans le répertoire actif, tapez la commande </w:t>
      </w:r>
      <w:r>
        <w:rPr>
          <w:b/>
        </w:rPr>
        <w:t>md</w:t>
      </w:r>
      <w:r>
        <w:t xml:space="preserve"> pour créer trois nouveaux dossiers : </w:t>
      </w:r>
      <w:r w:rsidRPr="00702F7A">
        <w:rPr>
          <w:b/>
        </w:rPr>
        <w:t>ITEfolder1</w:t>
      </w:r>
      <w:r>
        <w:t xml:space="preserve">, </w:t>
      </w:r>
      <w:r w:rsidRPr="00702F7A">
        <w:rPr>
          <w:b/>
        </w:rPr>
        <w:t>ITEfolder2</w:t>
      </w:r>
      <w:r>
        <w:t xml:space="preserve"> et </w:t>
      </w:r>
      <w:r w:rsidRPr="00702F7A">
        <w:rPr>
          <w:b/>
        </w:rPr>
        <w:t>ITEfolder3</w:t>
      </w:r>
      <w:r>
        <w:t xml:space="preserve">. Tapez </w:t>
      </w:r>
      <w:r>
        <w:rPr>
          <w:b/>
        </w:rPr>
        <w:t>md ITEfolder1</w:t>
      </w:r>
      <w:r>
        <w:t xml:space="preserve"> et appuyez sur </w:t>
      </w:r>
      <w:r w:rsidRPr="00BB2DA9">
        <w:rPr>
          <w:b/>
        </w:rPr>
        <w:t>Entrée</w:t>
      </w:r>
      <w:r>
        <w:t>. Créez</w:t>
      </w:r>
      <w:r>
        <w:rPr>
          <w:b/>
        </w:rPr>
        <w:t xml:space="preserve"> ITEfolder2</w:t>
      </w:r>
      <w:r>
        <w:t xml:space="preserve"> et </w:t>
      </w:r>
      <w:r>
        <w:rPr>
          <w:b/>
        </w:rPr>
        <w:t>ITEfolder3</w:t>
      </w:r>
      <w:r>
        <w:t>. (</w:t>
      </w:r>
      <w:r>
        <w:rPr>
          <w:b/>
        </w:rPr>
        <w:t>Remarque</w:t>
      </w:r>
      <w:r>
        <w:t xml:space="preserve"> : la commande </w:t>
      </w:r>
      <w:r>
        <w:rPr>
          <w:b/>
        </w:rPr>
        <w:t>mkdir</w:t>
      </w:r>
      <w:r>
        <w:t xml:space="preserve"> exécute la même fonction que la commande </w:t>
      </w:r>
      <w:r>
        <w:rPr>
          <w:b/>
        </w:rPr>
        <w:t>md</w:t>
      </w:r>
      <w:r>
        <w:t>.)</w:t>
      </w:r>
    </w:p>
    <w:p w:rsidR="00A94627" w:rsidRDefault="00A94627" w:rsidP="00A94627">
      <w:pPr>
        <w:pStyle w:val="CMD"/>
        <w:keepNext/>
      </w:pPr>
      <w:r>
        <w:t xml:space="preserve">C:\Users\ITEUser&gt; </w:t>
      </w:r>
      <w:r>
        <w:rPr>
          <w:b/>
        </w:rPr>
        <w:t>md ITEfolder1</w:t>
      </w:r>
    </w:p>
    <w:p w:rsidR="00A94627" w:rsidRDefault="00A94627" w:rsidP="00A94627">
      <w:pPr>
        <w:pStyle w:val="CMD"/>
      </w:pPr>
      <w:r>
        <w:t xml:space="preserve">C:\Users\ITEUser &gt; </w:t>
      </w:r>
      <w:r>
        <w:rPr>
          <w:b/>
        </w:rPr>
        <w:t>MD ITEfolder2 ITEfolder3</w:t>
      </w:r>
    </w:p>
    <w:p w:rsidR="00A94627" w:rsidRPr="00BB2DA9" w:rsidRDefault="00A94627" w:rsidP="00A94627">
      <w:pPr>
        <w:pStyle w:val="SubStepAlpha"/>
      </w:pPr>
      <w:r>
        <w:t xml:space="preserve">Tapez </w:t>
      </w:r>
      <w:r>
        <w:rPr>
          <w:b/>
        </w:rPr>
        <w:t>dir</w:t>
      </w:r>
      <w:r>
        <w:t xml:space="preserve"> pour vérifier que les dossiers ont bien été créés.</w:t>
      </w:r>
    </w:p>
    <w:p w:rsidR="00A94627" w:rsidRDefault="00A94627" w:rsidP="00A94627">
      <w:pPr>
        <w:pStyle w:val="SubStepAlpha"/>
      </w:pPr>
      <w:r>
        <w:t xml:space="preserve">Tapez </w:t>
      </w:r>
      <w:r>
        <w:rPr>
          <w:b/>
        </w:rPr>
        <w:t>cd ITEfolder3</w:t>
      </w:r>
      <w:r>
        <w:t xml:space="preserve"> dans l'invite de commande et appuyez sur </w:t>
      </w:r>
      <w:r>
        <w:rPr>
          <w:b/>
        </w:rPr>
        <w:t>Entrée</w:t>
      </w:r>
      <w:r>
        <w:t>.</w:t>
      </w:r>
    </w:p>
    <w:p w:rsidR="00A94627" w:rsidRDefault="00A94627" w:rsidP="00A94627">
      <w:pPr>
        <w:pStyle w:val="3"/>
      </w:pPr>
      <w:r>
        <w:t>Question :</w:t>
      </w:r>
    </w:p>
    <w:p w:rsidR="00A94627" w:rsidRDefault="00A94627" w:rsidP="00A94627">
      <w:pPr>
        <w:pStyle w:val="BodyTextL50"/>
        <w:keepNext/>
      </w:pPr>
      <w:r>
        <w:t>Dans quel répertoire vous trouvez-vous maintenant ?</w:t>
      </w:r>
    </w:p>
    <w:p w:rsidR="00A94627" w:rsidRDefault="00A94627" w:rsidP="00A94627">
      <w:pPr>
        <w:pStyle w:val="AnswerLineL50"/>
      </w:pPr>
      <w:r>
        <w:t>Saisissez vos réponses ici</w:t>
      </w:r>
    </w:p>
    <w:p w:rsidR="00A75D0D" w:rsidRDefault="00A94627" w:rsidP="00A94627">
      <w:pPr>
        <w:pStyle w:val="SubStepAlpha"/>
      </w:pPr>
      <w:r>
        <w:t xml:space="preserve">Créez </w:t>
      </w:r>
      <w:r>
        <w:rPr>
          <w:b/>
        </w:rPr>
        <w:t>ITEfolder4</w:t>
      </w:r>
      <w:r>
        <w:t xml:space="preserve"> dans le répertoire actif. Dans le dossier </w:t>
      </w:r>
      <w:r>
        <w:rPr>
          <w:b/>
        </w:rPr>
        <w:t>ITEfolder4</w:t>
      </w:r>
      <w:r>
        <w:t xml:space="preserve">, créez un dossier nommé </w:t>
      </w:r>
      <w:r>
        <w:rPr>
          <w:b/>
        </w:rPr>
        <w:t>ITEfolder5</w:t>
      </w:r>
      <w:r>
        <w:t xml:space="preserve">. Utilisez la commande </w:t>
      </w:r>
      <w:r w:rsidRPr="00084B3F">
        <w:rPr>
          <w:b/>
        </w:rPr>
        <w:t>dir</w:t>
      </w:r>
      <w:r>
        <w:t xml:space="preserve"> pour vérifier la création du dossier.</w:t>
      </w:r>
    </w:p>
    <w:p w:rsidR="00A75D0D" w:rsidRDefault="00A75D0D" w:rsidP="00A75D0D">
      <w:pPr>
        <w:pStyle w:val="3"/>
      </w:pPr>
      <w:r>
        <w:t>Question :</w:t>
      </w:r>
    </w:p>
    <w:p w:rsidR="00A94627" w:rsidRDefault="00A94627" w:rsidP="00A75D0D">
      <w:pPr>
        <w:pStyle w:val="BodyTextL50"/>
        <w:keepNext/>
      </w:pPr>
      <w:r>
        <w:t>Quelle(s) commande(s) avez-vous utilisée(s) pour créer les dossiers imbriqués ?</w:t>
      </w:r>
    </w:p>
    <w:p w:rsidR="00A75D0D" w:rsidRDefault="00A75D0D" w:rsidP="00A75D0D">
      <w:pPr>
        <w:pStyle w:val="AnswerLineL50"/>
      </w:pPr>
      <w:r>
        <w:t>Saisissez vos réponses ici</w:t>
      </w:r>
    </w:p>
    <w:p w:rsidR="00A94627" w:rsidRDefault="00A94627" w:rsidP="00A94627">
      <w:pPr>
        <w:pStyle w:val="SubStepAlpha"/>
      </w:pPr>
      <w:r>
        <w:t>Modifiez le répertoire si nécessaire jusqu'à ce que vous accédiez au dossier ITEfolder5.</w:t>
      </w:r>
    </w:p>
    <w:p w:rsidR="00A94627" w:rsidRDefault="00A94627" w:rsidP="00A94627">
      <w:pPr>
        <w:pStyle w:val="SubStepAlpha"/>
      </w:pPr>
      <w:r>
        <w:t>Tapez</w:t>
      </w:r>
      <w:r>
        <w:rPr>
          <w:b/>
        </w:rPr>
        <w:t xml:space="preserve"> cd ..</w:t>
      </w:r>
      <w:r>
        <w:t xml:space="preserve"> pour changer de répertoire actif. Les points (</w:t>
      </w:r>
      <w:r>
        <w:rPr>
          <w:b/>
        </w:rPr>
        <w:t>..</w:t>
      </w:r>
      <w:r>
        <w:t>) servent de raccourci pour remonter d'un niveau dans l'arborescence des répertoires.</w:t>
      </w:r>
    </w:p>
    <w:p w:rsidR="00A75D0D" w:rsidRDefault="00A75D0D" w:rsidP="00A75D0D">
      <w:pPr>
        <w:pStyle w:val="3"/>
      </w:pPr>
      <w:r>
        <w:t>Question :</w:t>
      </w:r>
    </w:p>
    <w:p w:rsidR="00A94627" w:rsidRDefault="00A94627" w:rsidP="00A94627">
      <w:pPr>
        <w:pStyle w:val="BodyTextL50"/>
        <w:keepNext/>
      </w:pPr>
      <w:r>
        <w:t xml:space="preserve">Après avoir exécuté la commande </w:t>
      </w:r>
      <w:r>
        <w:rPr>
          <w:b/>
        </w:rPr>
        <w:t>cd ..</w:t>
      </w:r>
      <w:r>
        <w:t>, quel est le répertoire actif ?</w:t>
      </w:r>
    </w:p>
    <w:p w:rsidR="00A94627" w:rsidRDefault="005D63CB" w:rsidP="005D63CB">
      <w:pPr>
        <w:pStyle w:val="AnswerLineL50"/>
      </w:pPr>
      <w:r>
        <w:t>Saisissez vos réponses ici</w:t>
      </w:r>
    </w:p>
    <w:p w:rsidR="00A94627" w:rsidRPr="00A75D0D" w:rsidRDefault="00A94627" w:rsidP="00A75D0D">
      <w:pPr>
        <w:pStyle w:val="BodyTextL50"/>
        <w:keepNext/>
      </w:pPr>
      <w:r>
        <w:t>Quel serait votre répertoire actif si vous exécutiez cette commande à C:\Users\ITEfolder4 ?</w:t>
      </w:r>
    </w:p>
    <w:p w:rsidR="00A94627" w:rsidRPr="00A75D0D" w:rsidRDefault="00A75D0D" w:rsidP="00A75D0D">
      <w:pPr>
        <w:pStyle w:val="AnswerLineL50"/>
      </w:pPr>
      <w:r>
        <w:t>Saisissez vos réponses ici</w:t>
      </w:r>
    </w:p>
    <w:p w:rsidR="00A94627" w:rsidRPr="00DF6AC5" w:rsidRDefault="00A94627" w:rsidP="0013660C">
      <w:pPr>
        <w:pStyle w:val="2"/>
      </w:pPr>
      <w:r>
        <w:t>Créez des fichiers texte.</w:t>
      </w:r>
    </w:p>
    <w:p w:rsidR="00A94627" w:rsidRDefault="00A94627" w:rsidP="00A75D0D">
      <w:pPr>
        <w:pStyle w:val="SubStepAlpha"/>
      </w:pPr>
      <w:r>
        <w:t xml:space="preserve">Accédez au répertoire </w:t>
      </w:r>
      <w:r w:rsidRPr="00702F7A">
        <w:rPr>
          <w:b/>
        </w:rPr>
        <w:t>C:\Users\ITEUser\ITEfolder1</w:t>
      </w:r>
      <w:r>
        <w:t xml:space="preserve">. Tapez </w:t>
      </w:r>
      <w:r>
        <w:rPr>
          <w:b/>
        </w:rPr>
        <w:t>cd ..\ITEfolder1</w:t>
      </w:r>
      <w:r>
        <w:t xml:space="preserve"> à l'invite.</w:t>
      </w:r>
    </w:p>
    <w:p w:rsidR="00A94627" w:rsidRDefault="00A94627" w:rsidP="00A75D0D">
      <w:pPr>
        <w:pStyle w:val="SubStepAlpha"/>
      </w:pPr>
      <w:r>
        <w:t xml:space="preserve">Tapez </w:t>
      </w:r>
      <w:r>
        <w:rPr>
          <w:b/>
        </w:rPr>
        <w:t>echo This is doc1.txt &gt; doc1.txt</w:t>
      </w:r>
      <w:r>
        <w:t xml:space="preserve"> dans l'invite de commande. La commande </w:t>
      </w:r>
      <w:r>
        <w:rPr>
          <w:b/>
        </w:rPr>
        <w:t>echo</w:t>
      </w:r>
      <w:r>
        <w:t xml:space="preserve"> permet d'afficher un message dans l'invite de commande. Le signe </w:t>
      </w:r>
      <w:r>
        <w:rPr>
          <w:b/>
        </w:rPr>
        <w:t>&gt;</w:t>
      </w:r>
      <w:r>
        <w:t xml:space="preserve"> permet de rediriger le message de l'écran vers un fichier. Par exemple, dans la première ligne, le message </w:t>
      </w:r>
      <w:r>
        <w:rPr>
          <w:b/>
        </w:rPr>
        <w:t>This is doc1.txt</w:t>
      </w:r>
      <w:r>
        <w:t xml:space="preserve"> est redirigé vers un nouveau fichier nommé </w:t>
      </w:r>
      <w:r>
        <w:rPr>
          <w:b/>
        </w:rPr>
        <w:t>doc1.txt</w:t>
      </w:r>
      <w:r>
        <w:t xml:space="preserve">. À l'aide de la commande </w:t>
      </w:r>
      <w:r>
        <w:rPr>
          <w:b/>
        </w:rPr>
        <w:t>echo</w:t>
      </w:r>
      <w:r>
        <w:t xml:space="preserve"> et du signe </w:t>
      </w:r>
      <w:r>
        <w:rPr>
          <w:b/>
        </w:rPr>
        <w:t>&gt;</w:t>
      </w:r>
      <w:r>
        <w:t xml:space="preserve">, effectuez la redirection pour créer ces fichiers : </w:t>
      </w:r>
      <w:r w:rsidRPr="00702F7A">
        <w:rPr>
          <w:b/>
        </w:rPr>
        <w:t>doc2.txt</w:t>
      </w:r>
      <w:r>
        <w:t xml:space="preserve">, </w:t>
      </w:r>
      <w:r w:rsidRPr="00702F7A">
        <w:rPr>
          <w:b/>
        </w:rPr>
        <w:t>file1.txt</w:t>
      </w:r>
      <w:r>
        <w:t xml:space="preserve"> et </w:t>
      </w:r>
      <w:r w:rsidRPr="00702F7A">
        <w:rPr>
          <w:b/>
        </w:rPr>
        <w:t>file2.txt</w:t>
      </w:r>
      <w:r>
        <w:t>.</w:t>
      </w:r>
    </w:p>
    <w:p w:rsidR="00A94627" w:rsidRDefault="00A94627" w:rsidP="00F0328E">
      <w:pPr>
        <w:pStyle w:val="CMD"/>
        <w:spacing w:line="230" w:lineRule="auto"/>
      </w:pPr>
      <w:r>
        <w:t xml:space="preserve">C:\Users\ITEUser\ITEfolder1&gt; </w:t>
      </w:r>
      <w:r>
        <w:rPr>
          <w:b/>
        </w:rPr>
        <w:t>echo Ceci est doc1.txt &gt; doc1.txt</w:t>
      </w:r>
    </w:p>
    <w:p w:rsidR="00A94627" w:rsidRDefault="00A94627" w:rsidP="00F0328E">
      <w:pPr>
        <w:pStyle w:val="CMD"/>
        <w:spacing w:line="230" w:lineRule="auto"/>
      </w:pPr>
      <w:r>
        <w:t xml:space="preserve">C:\Users\ITEUser\ITEfolder1&gt; </w:t>
      </w:r>
      <w:r>
        <w:rPr>
          <w:b/>
        </w:rPr>
        <w:t>echo Ceci est doc2.txt &gt; doc2.txt</w:t>
      </w:r>
    </w:p>
    <w:p w:rsidR="00A94627" w:rsidRDefault="00A94627" w:rsidP="00F0328E">
      <w:pPr>
        <w:pStyle w:val="CMD"/>
        <w:spacing w:line="230" w:lineRule="auto"/>
      </w:pPr>
      <w:r>
        <w:t xml:space="preserve">C:\Users\ITEUser\ITEfolder1&gt; </w:t>
      </w:r>
      <w:r>
        <w:rPr>
          <w:b/>
        </w:rPr>
        <w:t>echo Ceci est file1.txt &gt; file1.txt</w:t>
      </w:r>
    </w:p>
    <w:p w:rsidR="00A94627" w:rsidRDefault="00A94627" w:rsidP="00F0328E">
      <w:pPr>
        <w:pStyle w:val="CMD"/>
        <w:spacing w:line="230" w:lineRule="auto"/>
      </w:pPr>
      <w:r>
        <w:t xml:space="preserve">C:\Users\ITEUser\ITEfolder1&gt; </w:t>
      </w:r>
      <w:r>
        <w:rPr>
          <w:b/>
        </w:rPr>
        <w:t>echo Ceci est file2.txt &gt; file2.txt</w:t>
      </w:r>
    </w:p>
    <w:p w:rsidR="00A94627" w:rsidRDefault="00A94627" w:rsidP="00A75D0D">
      <w:pPr>
        <w:pStyle w:val="SubStepAlpha"/>
      </w:pPr>
      <w:r>
        <w:t xml:space="preserve">Vérifiez que les fichiers se trouvent dans le dossier </w:t>
      </w:r>
      <w:r w:rsidRPr="007D6E18">
        <w:rPr>
          <w:b/>
        </w:rPr>
        <w:t>ITEfolder1</w:t>
      </w:r>
      <w:r>
        <w:t xml:space="preserve"> à l'aide de la commande </w:t>
      </w:r>
      <w:r w:rsidRPr="007D6E18">
        <w:rPr>
          <w:b/>
        </w:rPr>
        <w:t>dir</w:t>
      </w:r>
      <w:r>
        <w:t>.</w:t>
      </w:r>
    </w:p>
    <w:p w:rsidR="00A94627" w:rsidRDefault="00A94627" w:rsidP="00F0328E">
      <w:pPr>
        <w:pStyle w:val="CMD"/>
        <w:spacing w:line="216" w:lineRule="auto"/>
      </w:pPr>
      <w:r>
        <w:t xml:space="preserve">C:\Users\ITEUser\ITEFolder1&gt; </w:t>
      </w:r>
      <w:r w:rsidRPr="00C751FC">
        <w:rPr>
          <w:b/>
        </w:rPr>
        <w:t>dir</w:t>
      </w:r>
    </w:p>
    <w:p w:rsidR="00A94627" w:rsidRDefault="00A94627" w:rsidP="00F0328E">
      <w:pPr>
        <w:pStyle w:val="CMDOutput"/>
        <w:spacing w:line="216" w:lineRule="auto"/>
      </w:pPr>
      <w:r>
        <w:t>&lt;some output omitted&gt;</w:t>
      </w:r>
    </w:p>
    <w:p w:rsidR="00A94627" w:rsidRDefault="00A94627" w:rsidP="00F0328E">
      <w:pPr>
        <w:pStyle w:val="CMDOutput"/>
        <w:spacing w:line="216" w:lineRule="auto"/>
      </w:pPr>
      <w:r>
        <w:t xml:space="preserve">04/29/2019 08:05 AM </w:t>
      </w:r>
      <w:r w:rsidR="00F0328E">
        <w:t xml:space="preserve">                </w:t>
      </w:r>
      <w:r>
        <w:t>19 doc1.txt</w:t>
      </w:r>
    </w:p>
    <w:p w:rsidR="00A94627" w:rsidRDefault="00A94627" w:rsidP="00F0328E">
      <w:pPr>
        <w:pStyle w:val="CMDOutput"/>
        <w:spacing w:line="216" w:lineRule="auto"/>
      </w:pPr>
      <w:r>
        <w:t>04/29/2019 08:06 AM</w:t>
      </w:r>
      <w:r w:rsidR="00F0328E">
        <w:t xml:space="preserve">                </w:t>
      </w:r>
      <w:r>
        <w:t xml:space="preserve"> 19 doc2.txt</w:t>
      </w:r>
    </w:p>
    <w:p w:rsidR="00A94627" w:rsidRDefault="00A94627" w:rsidP="00F0328E">
      <w:pPr>
        <w:pStyle w:val="CMDOutput"/>
        <w:spacing w:line="216" w:lineRule="auto"/>
      </w:pPr>
      <w:r>
        <w:t>04/29/2019 08:08 AM</w:t>
      </w:r>
      <w:r w:rsidR="00F0328E">
        <w:t xml:space="preserve">                </w:t>
      </w:r>
      <w:r>
        <w:t xml:space="preserve"> 20 file1.txt</w:t>
      </w:r>
    </w:p>
    <w:p w:rsidR="00A94627" w:rsidRDefault="00A94627" w:rsidP="00F0328E">
      <w:pPr>
        <w:pStyle w:val="CMDOutput"/>
        <w:spacing w:line="216" w:lineRule="auto"/>
      </w:pPr>
      <w:r>
        <w:t>04/29/2019 08:08 AM</w:t>
      </w:r>
      <w:r w:rsidR="00F0328E">
        <w:t xml:space="preserve">                </w:t>
      </w:r>
      <w:r>
        <w:t xml:space="preserve"> 20 file2.txt</w:t>
      </w:r>
    </w:p>
    <w:p w:rsidR="00A94627" w:rsidRDefault="00A94627" w:rsidP="00F0328E">
      <w:pPr>
        <w:pStyle w:val="CMDOutput"/>
        <w:spacing w:line="216" w:lineRule="auto"/>
      </w:pPr>
      <w:r>
        <w:t xml:space="preserve">               4 fichier(s)</w:t>
      </w:r>
      <w:r w:rsidR="00F0328E">
        <w:t xml:space="preserve">        </w:t>
      </w:r>
      <w:r>
        <w:t xml:space="preserve"> 78 octets</w:t>
      </w:r>
    </w:p>
    <w:p w:rsidR="00A94627" w:rsidRDefault="00A94627" w:rsidP="00F0328E">
      <w:pPr>
        <w:pStyle w:val="CMDOutput"/>
        <w:spacing w:line="216" w:lineRule="auto"/>
      </w:pPr>
      <w:r>
        <w:t xml:space="preserve">               2 Rép(s) 32 625 397 760 octets libres</w:t>
      </w:r>
    </w:p>
    <w:p w:rsidR="00A94627" w:rsidRDefault="00A94627" w:rsidP="00A94627">
      <w:pPr>
        <w:pStyle w:val="SubStepAlpha"/>
      </w:pPr>
      <w:r>
        <w:lastRenderedPageBreak/>
        <w:t xml:space="preserve">Utilisez la commande </w:t>
      </w:r>
      <w:r>
        <w:rPr>
          <w:b/>
        </w:rPr>
        <w:t>more</w:t>
      </w:r>
      <w:r>
        <w:t xml:space="preserve"> ou </w:t>
      </w:r>
      <w:r>
        <w:rPr>
          <w:b/>
        </w:rPr>
        <w:t>type</w:t>
      </w:r>
      <w:r>
        <w:t xml:space="preserve"> pour accéder au contenu des fichiers texte nouvellement créés.</w:t>
      </w:r>
    </w:p>
    <w:p w:rsidR="00A94627" w:rsidRDefault="00A94627" w:rsidP="00A94627">
      <w:pPr>
        <w:pStyle w:val="CMD"/>
      </w:pPr>
      <w:r>
        <w:t xml:space="preserve">C:\Users\ITEUser\ITEfolder1&gt; </w:t>
      </w:r>
      <w:r w:rsidRPr="00B569EA">
        <w:rPr>
          <w:b/>
        </w:rPr>
        <w:t>more doc1.txt</w:t>
      </w:r>
    </w:p>
    <w:p w:rsidR="00A94627" w:rsidRDefault="00A94627" w:rsidP="00A94627">
      <w:pPr>
        <w:pStyle w:val="CMD"/>
      </w:pPr>
      <w:r>
        <w:t>Ceci est doc1.txt</w:t>
      </w:r>
    </w:p>
    <w:p w:rsidR="00A94627" w:rsidRDefault="00A94627" w:rsidP="00A94627">
      <w:pPr>
        <w:pStyle w:val="CMD"/>
      </w:pPr>
    </w:p>
    <w:p w:rsidR="00A94627" w:rsidRDefault="00A94627" w:rsidP="00A94627">
      <w:pPr>
        <w:pStyle w:val="CMD"/>
      </w:pPr>
      <w:r>
        <w:t xml:space="preserve">C:\Users\ITEUser\ITEfolder1&gt; </w:t>
      </w:r>
      <w:r w:rsidRPr="00B569EA">
        <w:rPr>
          <w:b/>
        </w:rPr>
        <w:t>type doc2.txt</w:t>
      </w:r>
    </w:p>
    <w:p w:rsidR="00A94627" w:rsidRDefault="00A94627" w:rsidP="00A94627">
      <w:pPr>
        <w:pStyle w:val="CMD"/>
      </w:pPr>
      <w:r>
        <w:t>Ceci est doc2.txt</w:t>
      </w:r>
    </w:p>
    <w:p w:rsidR="00A94627" w:rsidRDefault="00A94627" w:rsidP="0013660C">
      <w:pPr>
        <w:pStyle w:val="2"/>
      </w:pPr>
      <w:r>
        <w:t>Copiez, supprimez et déplacez des fichiers.</w:t>
      </w:r>
    </w:p>
    <w:p w:rsidR="00A94627" w:rsidRDefault="00A94627" w:rsidP="00A94627">
      <w:pPr>
        <w:pStyle w:val="SubStepAlpha"/>
      </w:pPr>
      <w:r>
        <w:t xml:space="preserve">À l'invite de commandes, tapez </w:t>
      </w:r>
      <w:r>
        <w:rPr>
          <w:b/>
        </w:rPr>
        <w:t>move doc2.txt C:\Users\ITEUser\ITEfolder2</w:t>
      </w:r>
      <w:r>
        <w:t xml:space="preserve"> pour déplacer le fichier </w:t>
      </w:r>
      <w:r w:rsidRPr="00702F7A">
        <w:rPr>
          <w:b/>
        </w:rPr>
        <w:t>doc2.txt</w:t>
      </w:r>
      <w:r>
        <w:t xml:space="preserve"> vers le répertoire</w:t>
      </w:r>
      <w:r w:rsidRPr="00702F7A">
        <w:rPr>
          <w:b/>
        </w:rPr>
        <w:t>C:\Users\ITEUser\ITEfolder2</w:t>
      </w:r>
      <w:r>
        <w:t>.</w:t>
      </w:r>
    </w:p>
    <w:p w:rsidR="00A94627" w:rsidRDefault="00A94627" w:rsidP="00A94627">
      <w:pPr>
        <w:pStyle w:val="CMD"/>
      </w:pPr>
      <w:r>
        <w:t xml:space="preserve">C:\Users\ITEUser\ITEfolder1&gt; </w:t>
      </w:r>
      <w:r w:rsidRPr="00C751FC">
        <w:rPr>
          <w:b/>
        </w:rPr>
        <w:t>move doc2.txt C:\Users\ITEUser\ITEfolder2</w:t>
      </w:r>
    </w:p>
    <w:p w:rsidR="00A94627" w:rsidRDefault="00A94627" w:rsidP="00A94627">
      <w:pPr>
        <w:pStyle w:val="CMD"/>
      </w:pPr>
      <w:r>
        <w:t xml:space="preserve">        1 fichier(s) déplacé(s).</w:t>
      </w:r>
    </w:p>
    <w:p w:rsidR="00A94627" w:rsidRDefault="00A94627" w:rsidP="00A94627">
      <w:pPr>
        <w:pStyle w:val="SubStepAlpha"/>
      </w:pPr>
      <w:r>
        <w:t xml:space="preserve">Tapez </w:t>
      </w:r>
      <w:r w:rsidRPr="00B55D0A">
        <w:rPr>
          <w:b/>
        </w:rPr>
        <w:t>dir</w:t>
      </w:r>
      <w:r>
        <w:t xml:space="preserve"> à l'invite pour vérifier que </w:t>
      </w:r>
      <w:r w:rsidRPr="00702F7A">
        <w:rPr>
          <w:b/>
        </w:rPr>
        <w:t>doc2.txt</w:t>
      </w:r>
      <w:r>
        <w:t xml:space="preserve"> ne se trouve plus dans le répertoire actif.</w:t>
      </w:r>
    </w:p>
    <w:p w:rsidR="00A94627" w:rsidRDefault="00A94627" w:rsidP="00A94627">
      <w:pPr>
        <w:pStyle w:val="SubStepAlpha"/>
      </w:pPr>
      <w:r>
        <w:t>Accédez à</w:t>
      </w:r>
      <w:r>
        <w:rPr>
          <w:b/>
        </w:rPr>
        <w:t xml:space="preserve"> C:\Users\ITEUser\ITEfolder2 </w:t>
      </w:r>
      <w:r>
        <w:t xml:space="preserve">pour sélectionner le répertoire </w:t>
      </w:r>
      <w:r w:rsidRPr="00702F7A">
        <w:rPr>
          <w:b/>
        </w:rPr>
        <w:t>ITEfolder2</w:t>
      </w:r>
      <w:r>
        <w:t xml:space="preserve">. Tapez </w:t>
      </w:r>
      <w:r w:rsidRPr="002E4B05">
        <w:rPr>
          <w:b/>
        </w:rPr>
        <w:t>dir</w:t>
      </w:r>
      <w:r>
        <w:t xml:space="preserve"> à l'invite pour vérifier que </w:t>
      </w:r>
      <w:r w:rsidRPr="00702F7A">
        <w:rPr>
          <w:b/>
        </w:rPr>
        <w:t>doc2.txt</w:t>
      </w:r>
      <w:r>
        <w:t xml:space="preserve"> a été déplacé.</w:t>
      </w:r>
    </w:p>
    <w:p w:rsidR="00A94627" w:rsidRDefault="00A94627" w:rsidP="00A94627">
      <w:pPr>
        <w:pStyle w:val="SubStepAlpha"/>
      </w:pPr>
      <w:r>
        <w:t xml:space="preserve">Tapez </w:t>
      </w:r>
      <w:r>
        <w:rPr>
          <w:b/>
        </w:rPr>
        <w:t>copy doc2.txt doc2_copy.txt</w:t>
      </w:r>
      <w:r>
        <w:t xml:space="preserve"> pour créer une copie de </w:t>
      </w:r>
      <w:r w:rsidRPr="00702F7A">
        <w:rPr>
          <w:b/>
        </w:rPr>
        <w:t>doc2.txt</w:t>
      </w:r>
      <w:r>
        <w:t xml:space="preserve">. Tapez </w:t>
      </w:r>
      <w:r w:rsidRPr="00CC1827">
        <w:rPr>
          <w:b/>
        </w:rPr>
        <w:t>dir</w:t>
      </w:r>
      <w:r>
        <w:t xml:space="preserve"> à l'invite pour vérifier qu'une copie du fichier a été créée.</w:t>
      </w:r>
    </w:p>
    <w:p w:rsidR="00A94627" w:rsidRDefault="00A94627" w:rsidP="00A94627">
      <w:pPr>
        <w:pStyle w:val="CMD"/>
      </w:pPr>
      <w:r>
        <w:t xml:space="preserve">C:\Users\ITEUser\ITEfolder2&gt; </w:t>
      </w:r>
      <w:r w:rsidRPr="007924FD">
        <w:rPr>
          <w:b/>
        </w:rPr>
        <w:t>dir</w:t>
      </w:r>
    </w:p>
    <w:p w:rsidR="00A94627" w:rsidRDefault="00A94627" w:rsidP="00A94627">
      <w:pPr>
        <w:pStyle w:val="CMD"/>
      </w:pPr>
      <w:r>
        <w:t>&lt;some output omitted&gt;</w:t>
      </w:r>
    </w:p>
    <w:p w:rsidR="00A94627" w:rsidRDefault="00A94627" w:rsidP="00A94627">
      <w:pPr>
        <w:pStyle w:val="CMD"/>
      </w:pPr>
      <w:r>
        <w:t>Répertoire de C:\Users\ITEUser\ITEfolder2</w:t>
      </w:r>
    </w:p>
    <w:p w:rsidR="00A94627" w:rsidRDefault="00A94627" w:rsidP="00A94627">
      <w:pPr>
        <w:pStyle w:val="CMD"/>
      </w:pPr>
    </w:p>
    <w:p w:rsidR="00A94627" w:rsidRDefault="00A94627" w:rsidP="00A94627">
      <w:pPr>
        <w:pStyle w:val="CMD"/>
      </w:pPr>
      <w:r>
        <w:t xml:space="preserve">04/30/2019 09:07 AM </w:t>
      </w:r>
      <w:r w:rsidR="00F0328E">
        <w:t xml:space="preserve">                </w:t>
      </w:r>
      <w:r>
        <w:t>19 doc2.txt</w:t>
      </w:r>
    </w:p>
    <w:p w:rsidR="00A94627" w:rsidRDefault="00A94627" w:rsidP="00A94627">
      <w:pPr>
        <w:pStyle w:val="CMD"/>
      </w:pPr>
      <w:r>
        <w:t xml:space="preserve">04/30/2019 09:07 AM </w:t>
      </w:r>
      <w:r w:rsidR="00F0328E">
        <w:t xml:space="preserve">                </w:t>
      </w:r>
      <w:r>
        <w:t>19 doc2_copy.txt</w:t>
      </w:r>
    </w:p>
    <w:p w:rsidR="00A94627" w:rsidRDefault="00A94627" w:rsidP="00A94627">
      <w:pPr>
        <w:pStyle w:val="CMD"/>
      </w:pPr>
      <w:r>
        <w:t xml:space="preserve">               2 fichier(s) </w:t>
      </w:r>
      <w:r w:rsidR="00F0328E">
        <w:t xml:space="preserve">        </w:t>
      </w:r>
      <w:r>
        <w:t>38 octets</w:t>
      </w:r>
    </w:p>
    <w:p w:rsidR="00A94627" w:rsidRDefault="00A94627" w:rsidP="00A94627">
      <w:pPr>
        <w:pStyle w:val="CMD"/>
      </w:pPr>
      <w:r>
        <w:t xml:space="preserve">               2 Rép(s) 31 753 068 544 octets libres</w:t>
      </w:r>
    </w:p>
    <w:p w:rsidR="00A94627" w:rsidRDefault="00A94627" w:rsidP="00A94627">
      <w:pPr>
        <w:pStyle w:val="SubStepAlpha"/>
      </w:pPr>
      <w:r>
        <w:t xml:space="preserve">Utilisez la commande </w:t>
      </w:r>
      <w:r w:rsidRPr="0040293A">
        <w:rPr>
          <w:b/>
        </w:rPr>
        <w:t>move</w:t>
      </w:r>
      <w:r>
        <w:t xml:space="preserve"> pour déplacer </w:t>
      </w:r>
      <w:r w:rsidRPr="00702F7A">
        <w:rPr>
          <w:b/>
        </w:rPr>
        <w:t>doc2_copy.txt</w:t>
      </w:r>
      <w:r>
        <w:t xml:space="preserve"> vers </w:t>
      </w:r>
      <w:r w:rsidRPr="00702F7A">
        <w:rPr>
          <w:b/>
        </w:rPr>
        <w:t>ITEfolder1</w:t>
      </w:r>
      <w:r>
        <w:t xml:space="preserve">. Tapez </w:t>
      </w:r>
      <w:r>
        <w:rPr>
          <w:b/>
        </w:rPr>
        <w:t>move doc2_copy.txt ..\ITEfolder1</w:t>
      </w:r>
      <w:r>
        <w:t>.</w:t>
      </w:r>
    </w:p>
    <w:p w:rsidR="00A94627" w:rsidRDefault="00A94627" w:rsidP="00A94627">
      <w:pPr>
        <w:pStyle w:val="CMD"/>
      </w:pPr>
      <w:r>
        <w:t xml:space="preserve">C:\Users\ITEUser\ITEfolder2&gt; </w:t>
      </w:r>
      <w:r>
        <w:rPr>
          <w:b/>
        </w:rPr>
        <w:t>move doc2_copy.txt ..\ITEfolder1</w:t>
      </w:r>
    </w:p>
    <w:p w:rsidR="00A94627" w:rsidRDefault="00A94627" w:rsidP="00A94627">
      <w:pPr>
        <w:pStyle w:val="CMD"/>
      </w:pPr>
      <w:r>
        <w:t xml:space="preserve">        1 fichier(s) déplacé(s).</w:t>
      </w:r>
    </w:p>
    <w:p w:rsidR="00A94627" w:rsidRDefault="00A94627" w:rsidP="00A94627">
      <w:pPr>
        <w:pStyle w:val="SubStepAlpha"/>
      </w:pPr>
      <w:r>
        <w:t xml:space="preserve">Une copie du fichier </w:t>
      </w:r>
      <w:r>
        <w:rPr>
          <w:b/>
        </w:rPr>
        <w:t>doc2.txt</w:t>
      </w:r>
      <w:r>
        <w:t xml:space="preserve"> peut être créée dans un nouvel emplacement à l'aide de la commande </w:t>
      </w:r>
      <w:r>
        <w:rPr>
          <w:b/>
        </w:rPr>
        <w:t>copy</w:t>
      </w:r>
      <w:r>
        <w:t xml:space="preserve"> . À l'invite, saisissez la commande </w:t>
      </w:r>
      <w:r>
        <w:rPr>
          <w:b/>
        </w:rPr>
        <w:t>copy doc2.txt ..\ITEfolder1\doc2_new.txt</w:t>
      </w:r>
      <w:r>
        <w:t>.</w:t>
      </w:r>
    </w:p>
    <w:p w:rsidR="00A94627" w:rsidRDefault="00A94627" w:rsidP="00A94627">
      <w:pPr>
        <w:pStyle w:val="CMD"/>
      </w:pPr>
      <w:r>
        <w:t xml:space="preserve">C:\Users\ITEUser\ITEfolder2&gt; </w:t>
      </w:r>
      <w:r>
        <w:rPr>
          <w:b/>
        </w:rPr>
        <w:t>copy doc2.txt ..\ITEfolder1\doc2_new.txt</w:t>
      </w:r>
    </w:p>
    <w:p w:rsidR="00A94627" w:rsidRDefault="00A94627" w:rsidP="00A94627">
      <w:pPr>
        <w:pStyle w:val="CMD"/>
      </w:pPr>
      <w:r>
        <w:t xml:space="preserve">        1 fichier(s) copié(s).</w:t>
      </w:r>
    </w:p>
    <w:p w:rsidR="00A94627" w:rsidRDefault="00A94627" w:rsidP="00A94627">
      <w:pPr>
        <w:pStyle w:val="SubStepAlpha"/>
      </w:pPr>
      <w:r>
        <w:t xml:space="preserve">Le fichier </w:t>
      </w:r>
      <w:r w:rsidRPr="00702F7A">
        <w:rPr>
          <w:b/>
        </w:rPr>
        <w:t>doc2.txt</w:t>
      </w:r>
      <w:r>
        <w:t xml:space="preserve"> peut également être déplacé vers un nouvel emplacement avec un nouveau nom de fichier à l'aide de la commande </w:t>
      </w:r>
      <w:r>
        <w:rPr>
          <w:b/>
        </w:rPr>
        <w:t>move</w:t>
      </w:r>
      <w:r>
        <w:t xml:space="preserve">. Tapez </w:t>
      </w:r>
      <w:r>
        <w:rPr>
          <w:b/>
        </w:rPr>
        <w:t>move doc2.txt ..\ITEfolder1\doc2_new.txt</w:t>
      </w:r>
      <w:r>
        <w:t xml:space="preserve"> à l'invite.</w:t>
      </w:r>
    </w:p>
    <w:p w:rsidR="00A94627" w:rsidRDefault="00A94627" w:rsidP="00A94627">
      <w:pPr>
        <w:pStyle w:val="CMD"/>
      </w:pPr>
      <w:r>
        <w:t xml:space="preserve">C:\Users\ITEUser\ITEfolder2&gt; </w:t>
      </w:r>
      <w:r>
        <w:rPr>
          <w:b/>
        </w:rPr>
        <w:t>move doc2.txt ..\ITEfolder1\doc2_move.txt</w:t>
      </w:r>
    </w:p>
    <w:p w:rsidR="00A94627" w:rsidRDefault="00A94627" w:rsidP="00A94627">
      <w:pPr>
        <w:pStyle w:val="CMD"/>
      </w:pPr>
      <w:r>
        <w:t xml:space="preserve">        1 fichier(s) déplacé(s).</w:t>
      </w:r>
    </w:p>
    <w:p w:rsidR="00A94627" w:rsidRDefault="00A94627" w:rsidP="00A94627">
      <w:pPr>
        <w:pStyle w:val="SubStepAlpha"/>
      </w:pPr>
      <w:r>
        <w:t xml:space="preserve">Tapez </w:t>
      </w:r>
      <w:r>
        <w:rPr>
          <w:b/>
        </w:rPr>
        <w:t>dir ..\ITEfolder1</w:t>
      </w:r>
      <w:r>
        <w:t xml:space="preserve"> pour afficher le contenu dans </w:t>
      </w:r>
      <w:r w:rsidRPr="00702F7A">
        <w:rPr>
          <w:b/>
        </w:rPr>
        <w:t>ITEfolder1</w:t>
      </w:r>
      <w:r>
        <w:t xml:space="preserve"> sans sortir du répertoire actif.</w:t>
      </w:r>
    </w:p>
    <w:p w:rsidR="00A94627" w:rsidRDefault="00A94627" w:rsidP="00A94627">
      <w:pPr>
        <w:pStyle w:val="CMD"/>
      </w:pPr>
      <w:r>
        <w:t xml:space="preserve">C:\Users\ITEUser\ITEfolder2&gt; </w:t>
      </w:r>
      <w:r>
        <w:rPr>
          <w:b/>
        </w:rPr>
        <w:t>dir ..\ITEfolder1</w:t>
      </w:r>
    </w:p>
    <w:p w:rsidR="00A94627" w:rsidRDefault="00A94627" w:rsidP="00A94627">
      <w:pPr>
        <w:pStyle w:val="CMDOutput"/>
      </w:pPr>
      <w:r>
        <w:t>&lt;some output omitted&gt;</w:t>
      </w:r>
    </w:p>
    <w:p w:rsidR="00A94627" w:rsidRDefault="00A94627" w:rsidP="00A94627">
      <w:pPr>
        <w:pStyle w:val="CMDOutput"/>
      </w:pPr>
      <w:r>
        <w:t xml:space="preserve"> Répertoire de C:\Users\ITEUser\ITEfolder1</w:t>
      </w:r>
    </w:p>
    <w:p w:rsidR="00A94627" w:rsidRDefault="00A94627" w:rsidP="00A94627">
      <w:pPr>
        <w:pStyle w:val="CMDOutput"/>
      </w:pPr>
    </w:p>
    <w:p w:rsidR="00A94627" w:rsidRDefault="00A94627" w:rsidP="00A94627">
      <w:pPr>
        <w:pStyle w:val="CMDOutput"/>
      </w:pPr>
      <w:r>
        <w:t xml:space="preserve">04/29/2019 12:08 PM </w:t>
      </w:r>
      <w:r w:rsidR="00F0328E">
        <w:t xml:space="preserve">      </w:t>
      </w:r>
      <w:r>
        <w:t>&lt;DIR&gt;</w:t>
      </w:r>
      <w:r w:rsidR="00F0328E">
        <w:t xml:space="preserve">     </w:t>
      </w:r>
      <w:r>
        <w:t xml:space="preserve"> .</w:t>
      </w:r>
    </w:p>
    <w:p w:rsidR="00A94627" w:rsidRDefault="00A94627" w:rsidP="00A94627">
      <w:pPr>
        <w:pStyle w:val="CMDOutput"/>
      </w:pPr>
      <w:r>
        <w:t xml:space="preserve">04/29/2019 12:08 PM </w:t>
      </w:r>
      <w:r w:rsidR="00F0328E">
        <w:t xml:space="preserve">      </w:t>
      </w:r>
      <w:r>
        <w:t xml:space="preserve">&lt;DIR&gt; </w:t>
      </w:r>
      <w:r w:rsidR="00F0328E">
        <w:t xml:space="preserve">     </w:t>
      </w:r>
      <w:r>
        <w:t>..</w:t>
      </w:r>
    </w:p>
    <w:p w:rsidR="00A94627" w:rsidRDefault="00A94627" w:rsidP="00A94627">
      <w:pPr>
        <w:pStyle w:val="CMDOutput"/>
      </w:pPr>
      <w:r>
        <w:lastRenderedPageBreak/>
        <w:t>04/29/2019 08:05 AM</w:t>
      </w:r>
      <w:r w:rsidR="00F0328E">
        <w:t xml:space="preserve">                </w:t>
      </w:r>
      <w:r>
        <w:t>19 doc1.txt</w:t>
      </w:r>
    </w:p>
    <w:p w:rsidR="00A94627" w:rsidRDefault="00A94627" w:rsidP="00A94627">
      <w:pPr>
        <w:pStyle w:val="CMDOutput"/>
      </w:pPr>
      <w:r>
        <w:t>04/29/2019 08:06 AM</w:t>
      </w:r>
      <w:r w:rsidR="00F0328E">
        <w:t xml:space="preserve">                </w:t>
      </w:r>
      <w:r>
        <w:t>19 doc2_copy.txt</w:t>
      </w:r>
    </w:p>
    <w:p w:rsidR="00A94627" w:rsidRDefault="00A94627" w:rsidP="00A94627">
      <w:pPr>
        <w:pStyle w:val="CMDOutput"/>
      </w:pPr>
      <w:r>
        <w:t>04/29/2019 08:06 AM</w:t>
      </w:r>
      <w:r w:rsidR="00F0328E">
        <w:t xml:space="preserve">                </w:t>
      </w:r>
      <w:r>
        <w:t>19 doc2_move.txt</w:t>
      </w:r>
    </w:p>
    <w:p w:rsidR="00A94627" w:rsidRDefault="00A94627" w:rsidP="00A94627">
      <w:pPr>
        <w:pStyle w:val="CMDOutput"/>
      </w:pPr>
      <w:r>
        <w:t>04/29/2019 08:06 AM</w:t>
      </w:r>
      <w:r w:rsidR="00F0328E">
        <w:t xml:space="preserve">                </w:t>
      </w:r>
      <w:r>
        <w:t>19 doc2_new.txt</w:t>
      </w:r>
    </w:p>
    <w:p w:rsidR="00A94627" w:rsidRDefault="00A94627" w:rsidP="00A94627">
      <w:pPr>
        <w:pStyle w:val="CMDOutput"/>
      </w:pPr>
      <w:r>
        <w:t>04/29/2019 08:08 AM</w:t>
      </w:r>
      <w:r w:rsidR="00F0328E">
        <w:t xml:space="preserve">                </w:t>
      </w:r>
      <w:r>
        <w:t>20 file1.txt</w:t>
      </w:r>
    </w:p>
    <w:p w:rsidR="00A94627" w:rsidRDefault="00A94627" w:rsidP="00A94627">
      <w:pPr>
        <w:pStyle w:val="CMDOutput"/>
      </w:pPr>
      <w:r>
        <w:t xml:space="preserve">04/29/2019 08:08 AM </w:t>
      </w:r>
      <w:r w:rsidR="00F0328E">
        <w:t xml:space="preserve">               </w:t>
      </w:r>
      <w:r>
        <w:t>20 file2.txt</w:t>
      </w:r>
    </w:p>
    <w:p w:rsidR="00A94627" w:rsidRDefault="00A94627" w:rsidP="00A94627">
      <w:pPr>
        <w:pStyle w:val="CMDOutput"/>
      </w:pPr>
      <w:r>
        <w:t xml:space="preserve">               6 fichier(s)</w:t>
      </w:r>
      <w:r w:rsidR="00F0328E">
        <w:t xml:space="preserve">       </w:t>
      </w:r>
      <w:r>
        <w:t xml:space="preserve"> 116 octets</w:t>
      </w:r>
    </w:p>
    <w:p w:rsidR="00A94627" w:rsidRDefault="00A94627" w:rsidP="00A94627">
      <w:pPr>
        <w:pStyle w:val="CMDOutput"/>
      </w:pPr>
      <w:r>
        <w:t xml:space="preserve">               2 Rép(s) 31 467 700 224 octets libres</w:t>
      </w:r>
    </w:p>
    <w:p w:rsidR="00A94627" w:rsidRDefault="00A94627" w:rsidP="00A94627">
      <w:pPr>
        <w:pStyle w:val="SubStepAlpha"/>
      </w:pPr>
      <w:r>
        <w:t xml:space="preserve">Remplacez le répertoire actif par </w:t>
      </w:r>
      <w:r w:rsidRPr="00702F7A">
        <w:rPr>
          <w:b/>
        </w:rPr>
        <w:t>ITEfolder1</w:t>
      </w:r>
      <w:r>
        <w:t xml:space="preserve">. Tapez </w:t>
      </w:r>
      <w:r>
        <w:rPr>
          <w:b/>
        </w:rPr>
        <w:t>cd ..\ITEfolder1</w:t>
      </w:r>
      <w:r>
        <w:t xml:space="preserve"> à l'invite.</w:t>
      </w:r>
    </w:p>
    <w:p w:rsidR="00A94627" w:rsidRDefault="00A94627" w:rsidP="00A75D0D">
      <w:pPr>
        <w:pStyle w:val="SubStepAlpha"/>
      </w:pPr>
      <w:r>
        <w:t xml:space="preserve">Déplacez </w:t>
      </w:r>
      <w:r w:rsidRPr="00702F7A">
        <w:rPr>
          <w:b/>
        </w:rPr>
        <w:t>file1.txt</w:t>
      </w:r>
      <w:r>
        <w:t xml:space="preserve"> et </w:t>
      </w:r>
      <w:r w:rsidRPr="00702F7A">
        <w:rPr>
          <w:b/>
        </w:rPr>
        <w:t>file2.txt</w:t>
      </w:r>
      <w:r>
        <w:t xml:space="preserve"> dans </w:t>
      </w:r>
      <w:r>
        <w:rPr>
          <w:b/>
        </w:rPr>
        <w:t>ITEfolder3</w:t>
      </w:r>
      <w:r>
        <w:t xml:space="preserve">. Pour déplacer tous les fichiers qui contiennent le mot </w:t>
      </w:r>
      <w:r w:rsidRPr="00702F7A">
        <w:rPr>
          <w:b/>
        </w:rPr>
        <w:t>file</w:t>
      </w:r>
      <w:r>
        <w:t xml:space="preserve"> dans </w:t>
      </w:r>
      <w:r>
        <w:rPr>
          <w:b/>
        </w:rPr>
        <w:t>ITEfolder3</w:t>
      </w:r>
      <w:r>
        <w:t xml:space="preserve"> à l'aide d'une seule commande, servez-vous d'un </w:t>
      </w:r>
      <w:r w:rsidRPr="00702F7A">
        <w:rPr>
          <w:b/>
        </w:rPr>
        <w:t>caractère générique</w:t>
      </w:r>
      <w:r>
        <w:t xml:space="preserve"> (</w:t>
      </w:r>
      <w:r w:rsidRPr="00702F7A">
        <w:rPr>
          <w:b/>
          <w:szCs w:val="20"/>
        </w:rPr>
        <w:t>*</w:t>
      </w:r>
      <w:r>
        <w:t xml:space="preserve">), qui représente un ou plusieurs caractères. Tapez </w:t>
      </w:r>
      <w:r>
        <w:rPr>
          <w:b/>
        </w:rPr>
        <w:t>move file* ..\ITEfolder3</w:t>
      </w:r>
      <w:r>
        <w:t>.</w:t>
      </w:r>
    </w:p>
    <w:p w:rsidR="00A94627" w:rsidRDefault="00A94627" w:rsidP="00A94627">
      <w:pPr>
        <w:pStyle w:val="CMDOutput"/>
      </w:pPr>
      <w:r>
        <w:t xml:space="preserve">C:\Users\ITEUser\ITEfolder1&gt; </w:t>
      </w:r>
      <w:r>
        <w:rPr>
          <w:b/>
        </w:rPr>
        <w:t>move file* ..\ITEfolder3</w:t>
      </w:r>
    </w:p>
    <w:p w:rsidR="00A94627" w:rsidRDefault="00A94627" w:rsidP="00A94627">
      <w:pPr>
        <w:pStyle w:val="CMDOutput"/>
      </w:pPr>
      <w:r>
        <w:t>C:\Users\ITEUser\ITEfolder1\file1.txt</w:t>
      </w:r>
    </w:p>
    <w:p w:rsidR="00A94627" w:rsidRDefault="00A94627" w:rsidP="00A94627">
      <w:pPr>
        <w:pStyle w:val="CMDOutput"/>
      </w:pPr>
      <w:r>
        <w:t>C:\Users\ITEUser\ITEfolder1\file2.txt</w:t>
      </w:r>
    </w:p>
    <w:p w:rsidR="00A94627" w:rsidRDefault="00A94627" w:rsidP="00A94627">
      <w:pPr>
        <w:pStyle w:val="CMDOutput"/>
      </w:pPr>
      <w:r>
        <w:t xml:space="preserve">        2 fichier(s) déplacé(s).</w:t>
      </w:r>
    </w:p>
    <w:p w:rsidR="00A94627" w:rsidRDefault="00A94627" w:rsidP="00A94627">
      <w:pPr>
        <w:pStyle w:val="SubStepAlpha"/>
      </w:pPr>
      <w:r>
        <w:t xml:space="preserve">Pour afficher le contenu du fichier doc2_new.txt, utilisez la commande </w:t>
      </w:r>
      <w:r>
        <w:rPr>
          <w:b/>
        </w:rPr>
        <w:t>type</w:t>
      </w:r>
      <w:r>
        <w:t xml:space="preserve"> ou </w:t>
      </w:r>
      <w:r>
        <w:rPr>
          <w:b/>
        </w:rPr>
        <w:t>more</w:t>
      </w:r>
      <w:r>
        <w:t xml:space="preserve"> à l'invite.</w:t>
      </w:r>
    </w:p>
    <w:p w:rsidR="00A94627" w:rsidRDefault="00A94627" w:rsidP="00A94627">
      <w:pPr>
        <w:pStyle w:val="CMD"/>
      </w:pPr>
      <w:r>
        <w:t xml:space="preserve">C:\Users\ITEUser\ITEfolder1&gt; </w:t>
      </w:r>
      <w:r>
        <w:rPr>
          <w:b/>
        </w:rPr>
        <w:t>type doc2_new.txt</w:t>
      </w:r>
    </w:p>
    <w:p w:rsidR="00A94627" w:rsidRDefault="00A94627" w:rsidP="00A94627">
      <w:pPr>
        <w:pStyle w:val="CMD"/>
      </w:pPr>
      <w:r>
        <w:t>Ceci est doc2.txt</w:t>
      </w:r>
    </w:p>
    <w:p w:rsidR="00A94627" w:rsidRDefault="00A94627" w:rsidP="00A94627">
      <w:pPr>
        <w:pStyle w:val="SubStepAlpha"/>
      </w:pPr>
      <w:r>
        <w:t xml:space="preserve">Utilisez la commande </w:t>
      </w:r>
      <w:r>
        <w:rPr>
          <w:b/>
        </w:rPr>
        <w:t>ren</w:t>
      </w:r>
      <w:r>
        <w:t xml:space="preserve"> pour renommer doc2_new.txt en doc3.txt. Utilisez la commande </w:t>
      </w:r>
      <w:r>
        <w:rPr>
          <w:b/>
        </w:rPr>
        <w:t>dir</w:t>
      </w:r>
      <w:r>
        <w:t xml:space="preserve"> pour afficher le contenu du répertoire.</w:t>
      </w:r>
    </w:p>
    <w:p w:rsidR="00A94627" w:rsidRDefault="00A94627" w:rsidP="00A94627">
      <w:pPr>
        <w:pStyle w:val="CMD"/>
      </w:pPr>
      <w:r>
        <w:t xml:space="preserve">c:\Users\ITEUser\ITEfolder1&gt; </w:t>
      </w:r>
      <w:r>
        <w:rPr>
          <w:b/>
        </w:rPr>
        <w:t>ren doc2_new.txt file.log</w:t>
      </w:r>
    </w:p>
    <w:p w:rsidR="00A94627" w:rsidRDefault="00A94627" w:rsidP="00A94627">
      <w:pPr>
        <w:pStyle w:val="SubStepAlpha"/>
      </w:pPr>
      <w:r>
        <w:t xml:space="preserve">Utilisez la commande </w:t>
      </w:r>
      <w:r w:rsidRPr="003724CE">
        <w:rPr>
          <w:b/>
        </w:rPr>
        <w:t>type</w:t>
      </w:r>
      <w:r>
        <w:t xml:space="preserve"> or </w:t>
      </w:r>
      <w:r w:rsidRPr="003724CE">
        <w:rPr>
          <w:b/>
        </w:rPr>
        <w:t>more</w:t>
      </w:r>
      <w:r>
        <w:t xml:space="preserve"> pour afficher le contenu du fichier nouvellement nommé </w:t>
      </w:r>
      <w:r>
        <w:rPr>
          <w:b/>
        </w:rPr>
        <w:t>file.log.</w:t>
      </w:r>
    </w:p>
    <w:p w:rsidR="00A94627" w:rsidRDefault="00A94627" w:rsidP="00A94627">
      <w:pPr>
        <w:pStyle w:val="CMD"/>
      </w:pPr>
      <w:r>
        <w:t xml:space="preserve">C:\Users\ITEUser\ITEfolder1&gt; </w:t>
      </w:r>
      <w:r>
        <w:rPr>
          <w:b/>
        </w:rPr>
        <w:t>more file.log</w:t>
      </w:r>
    </w:p>
    <w:p w:rsidR="00A94627" w:rsidRDefault="00A94627" w:rsidP="00A94627">
      <w:pPr>
        <w:pStyle w:val="CMD"/>
      </w:pPr>
      <w:r>
        <w:t>Ceci est doc2.txt</w:t>
      </w:r>
    </w:p>
    <w:p w:rsidR="00A75D0D" w:rsidRDefault="00A94627" w:rsidP="00A94627">
      <w:pPr>
        <w:pStyle w:val="SubStepAlpha"/>
      </w:pPr>
      <w:r>
        <w:t xml:space="preserve">Pour supprimer un ou plusieurs fichiers, utilisez la commande </w:t>
      </w:r>
      <w:r w:rsidRPr="004304FB">
        <w:rPr>
          <w:b/>
        </w:rPr>
        <w:t>del</w:t>
      </w:r>
      <w:r>
        <w:t xml:space="preserve"> avec les noms de fichier à l'invite.</w:t>
      </w:r>
    </w:p>
    <w:p w:rsidR="00A75D0D" w:rsidRDefault="00A75D0D" w:rsidP="00A75D0D">
      <w:pPr>
        <w:pStyle w:val="3"/>
      </w:pPr>
      <w:r>
        <w:t>Question :</w:t>
      </w:r>
    </w:p>
    <w:p w:rsidR="00A94627" w:rsidRDefault="00A94627" w:rsidP="00A75D0D">
      <w:pPr>
        <w:pStyle w:val="BodyTextL50"/>
        <w:keepNext/>
      </w:pPr>
      <w:r>
        <w:t>Quelle commande utiliseriez-vous pour supprimer tous les fichiers avec doc2 dans le nom de fichier ? Utilisez la commande pour supprimer les fichiers avec doc2 dans le nom de fichier.</w:t>
      </w:r>
    </w:p>
    <w:p w:rsidR="00A94627" w:rsidRDefault="00A75D0D" w:rsidP="00A75D0D">
      <w:pPr>
        <w:pStyle w:val="AnswerLineL50"/>
      </w:pPr>
      <w:r>
        <w:t>Saisissez vos réponses ici</w:t>
      </w:r>
    </w:p>
    <w:p w:rsidR="00A94627" w:rsidRDefault="00A94627" w:rsidP="00A75D0D">
      <w:pPr>
        <w:pStyle w:val="BodyTextL50"/>
        <w:keepNext/>
      </w:pPr>
      <w:r>
        <w:t>Quelle commande utiliseriez-vous pour supprimer tous les fichiers du répertoire ? Utilisez la commande pour supprimer les fichiers.</w:t>
      </w:r>
    </w:p>
    <w:p w:rsidR="00A94627" w:rsidRDefault="00A75D0D" w:rsidP="00A75D0D">
      <w:pPr>
        <w:pStyle w:val="AnswerLineL50"/>
      </w:pPr>
      <w:r>
        <w:t>Saisissez vos réponses ici</w:t>
      </w:r>
    </w:p>
    <w:p w:rsidR="00A94627" w:rsidRDefault="00A94627" w:rsidP="0013660C">
      <w:pPr>
        <w:pStyle w:val="2"/>
      </w:pPr>
      <w:r>
        <w:t>Utilisez les commandes xcopy et robocopy.</w:t>
      </w:r>
    </w:p>
    <w:p w:rsidR="00A94627" w:rsidRPr="00084B3F" w:rsidRDefault="00A94627" w:rsidP="00A94627">
      <w:pPr>
        <w:pStyle w:val="BodyTextL25"/>
        <w:rPr>
          <w:b/>
        </w:rPr>
      </w:pPr>
      <w:r>
        <w:t xml:space="preserve">Dans cette étape, les commandes </w:t>
      </w:r>
      <w:r w:rsidRPr="00084B3F">
        <w:rPr>
          <w:b/>
        </w:rPr>
        <w:t>xcopy</w:t>
      </w:r>
      <w:r>
        <w:t xml:space="preserve"> et </w:t>
      </w:r>
      <w:r>
        <w:rPr>
          <w:b/>
        </w:rPr>
        <w:t>robocopy</w:t>
      </w:r>
      <w:r>
        <w:t xml:space="preserve"> permettent de copier le contenu d'un répertoire.</w:t>
      </w:r>
    </w:p>
    <w:p w:rsidR="00A94627" w:rsidRPr="00F13F28" w:rsidRDefault="00A94627" w:rsidP="00A94627">
      <w:pPr>
        <w:pStyle w:val="SubStepAlpha"/>
      </w:pPr>
      <w:r>
        <w:t>Affichez le contenu de ITEfolder3.</w:t>
      </w:r>
    </w:p>
    <w:p w:rsidR="00A94627" w:rsidRPr="00F13F28" w:rsidRDefault="00A94627" w:rsidP="00A94627">
      <w:pPr>
        <w:pStyle w:val="CMD"/>
      </w:pPr>
      <w:r>
        <w:t xml:space="preserve">C:\Users\ITEUser\ITEfolder1&gt; </w:t>
      </w:r>
      <w:r>
        <w:rPr>
          <w:b/>
        </w:rPr>
        <w:t>dir ..\ITEfolder3</w:t>
      </w:r>
    </w:p>
    <w:p w:rsidR="00A94627" w:rsidRPr="00F13F28" w:rsidRDefault="00A94627" w:rsidP="00A94627">
      <w:pPr>
        <w:pStyle w:val="CMDOutput"/>
      </w:pPr>
      <w:r>
        <w:t>&lt;some output omitted&gt;</w:t>
      </w:r>
    </w:p>
    <w:p w:rsidR="00A94627" w:rsidRPr="00F13F28" w:rsidRDefault="00A94627" w:rsidP="00A94627">
      <w:pPr>
        <w:pStyle w:val="CMDOutput"/>
      </w:pPr>
      <w:r>
        <w:t xml:space="preserve"> Répertoire de c:\Users\ITEUser\ITEfolder3</w:t>
      </w:r>
    </w:p>
    <w:p w:rsidR="00A94627" w:rsidRPr="00F13F28" w:rsidRDefault="00A94627" w:rsidP="00A94627">
      <w:pPr>
        <w:pStyle w:val="CMDOutput"/>
      </w:pPr>
    </w:p>
    <w:p w:rsidR="00A94627" w:rsidRPr="00F13F28" w:rsidRDefault="00A94627" w:rsidP="00A94627">
      <w:pPr>
        <w:pStyle w:val="CMDOutput"/>
      </w:pPr>
      <w:r>
        <w:t xml:space="preserve">04/29/2019 03:11 PM </w:t>
      </w:r>
      <w:r w:rsidR="00F0328E">
        <w:t xml:space="preserve">     </w:t>
      </w:r>
      <w:r>
        <w:t>&lt;DIR&gt;</w:t>
      </w:r>
      <w:r w:rsidR="00F0328E">
        <w:t xml:space="preserve">    </w:t>
      </w:r>
      <w:r>
        <w:t xml:space="preserve"> .</w:t>
      </w:r>
    </w:p>
    <w:p w:rsidR="00A94627" w:rsidRPr="00F13F28" w:rsidRDefault="00A94627" w:rsidP="00A94627">
      <w:pPr>
        <w:pStyle w:val="CMDOutput"/>
      </w:pPr>
      <w:r>
        <w:t>04/29/2019 03:11 PM</w:t>
      </w:r>
      <w:r w:rsidR="00F0328E">
        <w:t xml:space="preserve">     </w:t>
      </w:r>
      <w:r>
        <w:t xml:space="preserve"> &lt;DIR&gt;</w:t>
      </w:r>
      <w:r w:rsidR="00F0328E">
        <w:t xml:space="preserve">    </w:t>
      </w:r>
      <w:r>
        <w:t xml:space="preserve"> ..</w:t>
      </w:r>
    </w:p>
    <w:p w:rsidR="00A94627" w:rsidRPr="00F13F28" w:rsidRDefault="00A94627" w:rsidP="00A94627">
      <w:pPr>
        <w:pStyle w:val="CMDOutput"/>
      </w:pPr>
      <w:r>
        <w:t>04/29/2019 03:05 PM</w:t>
      </w:r>
      <w:r w:rsidR="00F0328E">
        <w:t xml:space="preserve">               </w:t>
      </w:r>
      <w:r>
        <w:t xml:space="preserve"> 20 file1.txt</w:t>
      </w:r>
    </w:p>
    <w:p w:rsidR="00A94627" w:rsidRPr="00F13F28" w:rsidRDefault="00A94627" w:rsidP="00A94627">
      <w:pPr>
        <w:pStyle w:val="CMDOutput"/>
      </w:pPr>
      <w:r>
        <w:lastRenderedPageBreak/>
        <w:t xml:space="preserve">04/29/2019 03:05 PM </w:t>
      </w:r>
      <w:r w:rsidR="00F0328E">
        <w:t xml:space="preserve">                </w:t>
      </w:r>
      <w:r>
        <w:t>20 file2.txt</w:t>
      </w:r>
    </w:p>
    <w:p w:rsidR="00A94627" w:rsidRPr="00F13F28" w:rsidRDefault="00A94627" w:rsidP="00A94627">
      <w:pPr>
        <w:pStyle w:val="CMDOutput"/>
      </w:pPr>
      <w:r>
        <w:t xml:space="preserve">04/29/2019 03:01 PM </w:t>
      </w:r>
      <w:r w:rsidR="00F0328E">
        <w:t xml:space="preserve">    </w:t>
      </w:r>
      <w:r>
        <w:t xml:space="preserve">&lt;DIR&gt; </w:t>
      </w:r>
      <w:r w:rsidR="00F0328E">
        <w:t xml:space="preserve">     </w:t>
      </w:r>
      <w:r w:rsidR="007F6DA2">
        <w:t xml:space="preserve">   </w:t>
      </w:r>
      <w:r w:rsidR="00F0328E">
        <w:t xml:space="preserve"> </w:t>
      </w:r>
      <w:r>
        <w:t>ITEfolder4</w:t>
      </w:r>
    </w:p>
    <w:p w:rsidR="00A94627" w:rsidRPr="00F13F28" w:rsidRDefault="00A94627" w:rsidP="00A94627">
      <w:pPr>
        <w:pStyle w:val="CMDOutput"/>
      </w:pPr>
      <w:r>
        <w:t xml:space="preserve">               2 fichier(s)</w:t>
      </w:r>
      <w:r w:rsidR="00F0328E">
        <w:t xml:space="preserve">        </w:t>
      </w:r>
      <w:r>
        <w:t xml:space="preserve"> 40 octets</w:t>
      </w:r>
    </w:p>
    <w:p w:rsidR="00A94627" w:rsidRPr="00F13F28" w:rsidRDefault="00A94627" w:rsidP="00A94627">
      <w:pPr>
        <w:pStyle w:val="CMDOutput"/>
        <w:rPr>
          <w:rFonts w:ascii="Arial" w:hAnsi="Arial"/>
          <w:sz w:val="20"/>
        </w:rPr>
      </w:pPr>
      <w:r>
        <w:t xml:space="preserve">               3 Rép(s) 31 492 157 440 octets libres</w:t>
      </w:r>
    </w:p>
    <w:p w:rsidR="00A94627" w:rsidRDefault="00A94627" w:rsidP="00A94627">
      <w:pPr>
        <w:pStyle w:val="SubStepAlpha"/>
      </w:pPr>
      <w:r>
        <w:t xml:space="preserve">Tapez </w:t>
      </w:r>
      <w:r>
        <w:rPr>
          <w:b/>
        </w:rPr>
        <w:t>xcopy ..\ITEfolder3 .</w:t>
      </w:r>
      <w:r>
        <w:t xml:space="preserve"> à l'invite pour copier le contenu de </w:t>
      </w:r>
      <w:r w:rsidRPr="00702F7A">
        <w:rPr>
          <w:b/>
        </w:rPr>
        <w:t>ITEfolder3</w:t>
      </w:r>
      <w:r>
        <w:t xml:space="preserve"> dans </w:t>
      </w:r>
      <w:r w:rsidRPr="00702F7A">
        <w:rPr>
          <w:b/>
        </w:rPr>
        <w:t>ITEfolder1</w:t>
      </w:r>
      <w:r>
        <w:t>. Notez le « </w:t>
      </w:r>
      <w:r>
        <w:rPr>
          <w:b/>
        </w:rPr>
        <w:t>.</w:t>
      </w:r>
      <w:r>
        <w:t> » à la fin de la commande. Il s'agit d'un raccourci pour indiquer le répertoire actif.</w:t>
      </w:r>
    </w:p>
    <w:p w:rsidR="00A94627" w:rsidRDefault="00A94627" w:rsidP="00A94627">
      <w:pPr>
        <w:pStyle w:val="CMD"/>
      </w:pPr>
      <w:r>
        <w:t xml:space="preserve">C:\Users\ITEUser\ITEfolder1&gt; </w:t>
      </w:r>
      <w:r>
        <w:rPr>
          <w:b/>
        </w:rPr>
        <w:t>xcopy ..\ITEfolder3 .</w:t>
      </w:r>
    </w:p>
    <w:p w:rsidR="00A94627" w:rsidRDefault="00A94627" w:rsidP="00A94627">
      <w:pPr>
        <w:pStyle w:val="CMDOutput"/>
      </w:pPr>
      <w:r>
        <w:t>..\ITEfolder3\file1.txt</w:t>
      </w:r>
    </w:p>
    <w:p w:rsidR="00A94627" w:rsidRDefault="00A94627" w:rsidP="00A94627">
      <w:pPr>
        <w:pStyle w:val="CMDOutput"/>
      </w:pPr>
      <w:r>
        <w:t>..\ITEfolder3\file2.txt</w:t>
      </w:r>
    </w:p>
    <w:p w:rsidR="00A94627" w:rsidRDefault="00A94627" w:rsidP="00A94627">
      <w:pPr>
        <w:pStyle w:val="CMDOutput"/>
      </w:pPr>
      <w:r>
        <w:t>2 fichier(s) copié(s)</w:t>
      </w:r>
    </w:p>
    <w:p w:rsidR="00A94627" w:rsidRDefault="00A94627" w:rsidP="00A94627">
      <w:pPr>
        <w:pStyle w:val="SubStepAlpha"/>
      </w:pPr>
      <w:r>
        <w:t xml:space="preserve">À l'invite, tapez </w:t>
      </w:r>
      <w:r>
        <w:rPr>
          <w:b/>
        </w:rPr>
        <w:t>dir</w:t>
      </w:r>
      <w:r>
        <w:t xml:space="preserve"> pour afficher le contenu de </w:t>
      </w:r>
      <w:r w:rsidRPr="00702F7A">
        <w:rPr>
          <w:b/>
        </w:rPr>
        <w:t>ITEfolder1</w:t>
      </w:r>
      <w:r>
        <w:t xml:space="preserve">. Seuls les fichiers de </w:t>
      </w:r>
      <w:r w:rsidRPr="00702F7A">
        <w:rPr>
          <w:b/>
        </w:rPr>
        <w:t>ITEfolder3</w:t>
      </w:r>
      <w:r>
        <w:t xml:space="preserve"> ont été copiés vers </w:t>
      </w:r>
      <w:r w:rsidRPr="00702F7A">
        <w:rPr>
          <w:b/>
        </w:rPr>
        <w:t>ITEfolder1</w:t>
      </w:r>
      <w:r>
        <w:t xml:space="preserve">. Le répertoire </w:t>
      </w:r>
      <w:r w:rsidRPr="00702F7A">
        <w:rPr>
          <w:b/>
        </w:rPr>
        <w:t>ITEfolder4</w:t>
      </w:r>
      <w:r>
        <w:t xml:space="preserve"> n'a pas été copié vers </w:t>
      </w:r>
      <w:r w:rsidRPr="00702F7A">
        <w:rPr>
          <w:b/>
        </w:rPr>
        <w:t>ITEfolder3</w:t>
      </w:r>
      <w:r>
        <w:t>.</w:t>
      </w:r>
    </w:p>
    <w:p w:rsidR="00A94627" w:rsidRDefault="00A94627" w:rsidP="00A94627">
      <w:pPr>
        <w:pStyle w:val="CMD"/>
      </w:pPr>
      <w:r>
        <w:t xml:space="preserve">C:\Users\ITEUser\ITEfolder1&gt; </w:t>
      </w:r>
      <w:r w:rsidRPr="00732E21">
        <w:rPr>
          <w:b/>
        </w:rPr>
        <w:t>dir</w:t>
      </w:r>
    </w:p>
    <w:p w:rsidR="00A94627" w:rsidRDefault="00A94627" w:rsidP="00A94627">
      <w:pPr>
        <w:pStyle w:val="CMDOutput"/>
      </w:pPr>
      <w:r>
        <w:t>&lt;some output omitted&gt;</w:t>
      </w:r>
    </w:p>
    <w:p w:rsidR="00A94627" w:rsidRDefault="00A94627" w:rsidP="00A94627">
      <w:pPr>
        <w:pStyle w:val="CMDOutput"/>
      </w:pPr>
      <w:r>
        <w:t xml:space="preserve"> Répertoire de C:\Users\ITEUser\ITEfolder1</w:t>
      </w:r>
    </w:p>
    <w:p w:rsidR="00A94627" w:rsidRPr="00EC29B0" w:rsidRDefault="00A94627" w:rsidP="00A94627">
      <w:pPr>
        <w:pStyle w:val="CMDOutput"/>
      </w:pPr>
      <w:r>
        <w:t>04/29/2019 03:16 PM</w:t>
      </w:r>
      <w:r w:rsidR="00F0328E">
        <w:t xml:space="preserve">      </w:t>
      </w:r>
      <w:r>
        <w:t xml:space="preserve"> &lt;DIR&gt;</w:t>
      </w:r>
      <w:r w:rsidR="00F0328E">
        <w:t xml:space="preserve">    </w:t>
      </w:r>
      <w:r>
        <w:t xml:space="preserve"> .</w:t>
      </w:r>
    </w:p>
    <w:p w:rsidR="00A94627" w:rsidRPr="00EC29B0" w:rsidRDefault="00A94627" w:rsidP="00A94627">
      <w:pPr>
        <w:pStyle w:val="CMDOutput"/>
      </w:pPr>
      <w:r>
        <w:t>04/29/2019 03:16 PM</w:t>
      </w:r>
      <w:r w:rsidR="00F0328E">
        <w:t xml:space="preserve">      </w:t>
      </w:r>
      <w:r>
        <w:t xml:space="preserve"> &lt;DIR&gt;</w:t>
      </w:r>
      <w:r w:rsidR="00F0328E">
        <w:t xml:space="preserve">    </w:t>
      </w:r>
      <w:r>
        <w:t xml:space="preserve"> ..</w:t>
      </w:r>
    </w:p>
    <w:p w:rsidR="00A94627" w:rsidRPr="00EC29B0" w:rsidRDefault="00A94627" w:rsidP="00A94627">
      <w:pPr>
        <w:pStyle w:val="CMDOutput"/>
      </w:pPr>
      <w:r>
        <w:t>04/29/2019 03:05 PM</w:t>
      </w:r>
      <w:r w:rsidR="00F0328E">
        <w:t xml:space="preserve">                 </w:t>
      </w:r>
      <w:r>
        <w:t>20 file1.txt</w:t>
      </w:r>
    </w:p>
    <w:p w:rsidR="00A94627" w:rsidRPr="00EC29B0" w:rsidRDefault="00A94627" w:rsidP="00A94627">
      <w:pPr>
        <w:pStyle w:val="CMDOutput"/>
      </w:pPr>
      <w:r>
        <w:t xml:space="preserve">04/29/2019 03:05 PM </w:t>
      </w:r>
      <w:r w:rsidR="00F0328E">
        <w:t xml:space="preserve">                </w:t>
      </w:r>
      <w:r>
        <w:t>20 file2.txt</w:t>
      </w:r>
    </w:p>
    <w:p w:rsidR="00A94627" w:rsidRPr="00EC29B0" w:rsidRDefault="00A94627" w:rsidP="00A94627">
      <w:pPr>
        <w:pStyle w:val="CMDOutput"/>
      </w:pPr>
      <w:r>
        <w:t xml:space="preserve">               2 fichier(s) </w:t>
      </w:r>
      <w:r w:rsidR="00F0328E">
        <w:t xml:space="preserve">        </w:t>
      </w:r>
      <w:r>
        <w:t>40 octets</w:t>
      </w:r>
    </w:p>
    <w:p w:rsidR="00A94627" w:rsidRPr="00EC29B0" w:rsidRDefault="00A94627" w:rsidP="00A94627">
      <w:pPr>
        <w:pStyle w:val="CMDOutput"/>
        <w:rPr>
          <w:rFonts w:ascii="Arial" w:hAnsi="Arial"/>
          <w:sz w:val="20"/>
        </w:rPr>
      </w:pPr>
      <w:r>
        <w:t xml:space="preserve">               2 Rép(s) 31 491 321 856 octets libres</w:t>
      </w:r>
    </w:p>
    <w:p w:rsidR="00A94627" w:rsidRDefault="00A94627" w:rsidP="00A94627">
      <w:pPr>
        <w:pStyle w:val="SubStepAlpha"/>
      </w:pPr>
      <w:r>
        <w:t xml:space="preserve">Déterminez quel commutateur doit permettre à la commande </w:t>
      </w:r>
      <w:r w:rsidRPr="00702F7A">
        <w:rPr>
          <w:b/>
        </w:rPr>
        <w:t>xcopy</w:t>
      </w:r>
      <w:r>
        <w:t xml:space="preserve"> de copier </w:t>
      </w:r>
      <w:r w:rsidRPr="00702F7A">
        <w:rPr>
          <w:b/>
        </w:rPr>
        <w:t>tous</w:t>
      </w:r>
      <w:r>
        <w:t xml:space="preserve"> les fichiers et répertoires à l'aide de </w:t>
      </w:r>
      <w:r>
        <w:rPr>
          <w:b/>
        </w:rPr>
        <w:t>help xcopy</w:t>
      </w:r>
      <w:r>
        <w:t xml:space="preserve"> ou de </w:t>
      </w:r>
      <w:r>
        <w:rPr>
          <w:b/>
        </w:rPr>
        <w:t>xcopy</w:t>
      </w:r>
      <w:r>
        <w:t>.</w:t>
      </w:r>
    </w:p>
    <w:p w:rsidR="00A75D0D" w:rsidRDefault="00A75D0D" w:rsidP="00A75D0D">
      <w:pPr>
        <w:pStyle w:val="3"/>
      </w:pPr>
      <w:r>
        <w:t>Question :</w:t>
      </w:r>
    </w:p>
    <w:p w:rsidR="00A94627" w:rsidRDefault="00A94627" w:rsidP="00A75D0D">
      <w:pPr>
        <w:pStyle w:val="BodyTextL50"/>
        <w:keepNext/>
      </w:pPr>
      <w:r>
        <w:t>Quelle option vous permet de copier tous les fichiers et répertoires, y compris les répertoires vides ?</w:t>
      </w:r>
    </w:p>
    <w:p w:rsidR="00A94627" w:rsidRDefault="00A75D0D" w:rsidP="00A75D0D">
      <w:pPr>
        <w:pStyle w:val="AnswerLineL50"/>
      </w:pPr>
      <w:r>
        <w:t>Saisissez vos réponses ici</w:t>
      </w:r>
    </w:p>
    <w:p w:rsidR="00A94627" w:rsidRDefault="00A94627" w:rsidP="00A94627">
      <w:pPr>
        <w:pStyle w:val="SubStepAlpha"/>
      </w:pPr>
      <w:r>
        <w:t xml:space="preserve">Étant donné que </w:t>
      </w:r>
      <w:r>
        <w:rPr>
          <w:b/>
        </w:rPr>
        <w:t>ITEfolder4</w:t>
      </w:r>
      <w:r>
        <w:t xml:space="preserve"> est un sous-dossier et que </w:t>
      </w:r>
      <w:r>
        <w:rPr>
          <w:b/>
        </w:rPr>
        <w:t>ITEfolder5</w:t>
      </w:r>
      <w:r>
        <w:t xml:space="preserve"> est à la fois un sous-dossier et un dossier vide, </w:t>
      </w:r>
      <w:r w:rsidRPr="00702F7A">
        <w:rPr>
          <w:b/>
        </w:rPr>
        <w:t>/E</w:t>
      </w:r>
      <w:r>
        <w:t xml:space="preserve"> est nécessaire pour copier tout le contenu de </w:t>
      </w:r>
      <w:r w:rsidRPr="00702F7A">
        <w:rPr>
          <w:b/>
        </w:rPr>
        <w:t>ITEfolder3</w:t>
      </w:r>
      <w:r>
        <w:t xml:space="preserve"> et du sous-dossier vide.</w:t>
      </w:r>
    </w:p>
    <w:p w:rsidR="00A94627" w:rsidRDefault="00A94627" w:rsidP="00A94627">
      <w:pPr>
        <w:pStyle w:val="BodyTextL50"/>
        <w:keepNext/>
      </w:pPr>
      <w:r>
        <w:t xml:space="preserve">Tapez </w:t>
      </w:r>
      <w:r>
        <w:rPr>
          <w:b/>
        </w:rPr>
        <w:t>xcopy/e.. \ITEfolder3 .</w:t>
      </w:r>
      <w:r>
        <w:t xml:space="preserve"> à l'invite pour copier les fichiers. À l'invite, tapez </w:t>
      </w:r>
      <w:r>
        <w:rPr>
          <w:b/>
        </w:rPr>
        <w:t xml:space="preserve">a </w:t>
      </w:r>
      <w:r>
        <w:t>pour autoriser l'écrasement des fichiers existants.</w:t>
      </w:r>
    </w:p>
    <w:p w:rsidR="00A94627" w:rsidRDefault="00A94627" w:rsidP="00A94627">
      <w:pPr>
        <w:pStyle w:val="CMDOutput"/>
      </w:pPr>
      <w:r>
        <w:t xml:space="preserve">c:\Users\ITEUser\ITEfolder1&gt; </w:t>
      </w:r>
      <w:r>
        <w:rPr>
          <w:b/>
        </w:rPr>
        <w:t>xcopy /E ..\ITEfolder3</w:t>
      </w:r>
    </w:p>
    <w:p w:rsidR="00A94627" w:rsidRDefault="00A94627" w:rsidP="00A94627">
      <w:pPr>
        <w:pStyle w:val="CMDOutput"/>
      </w:pPr>
      <w:r>
        <w:t xml:space="preserve">Écraser C:\Users\ITEUser\ITEfolder1\file1.txt (Oui/Non/Tout) ? </w:t>
      </w:r>
      <w:r w:rsidRPr="00B25A40">
        <w:rPr>
          <w:b/>
        </w:rPr>
        <w:t>a</w:t>
      </w:r>
    </w:p>
    <w:p w:rsidR="00A94627" w:rsidRDefault="00A94627" w:rsidP="00A94627">
      <w:pPr>
        <w:pStyle w:val="CMDOutput"/>
      </w:pPr>
      <w:r>
        <w:t>..\ITEfolder3\file1.txt</w:t>
      </w:r>
    </w:p>
    <w:p w:rsidR="00A94627" w:rsidRDefault="00A94627" w:rsidP="00A94627">
      <w:pPr>
        <w:pStyle w:val="CMDOutput"/>
      </w:pPr>
      <w:r>
        <w:t>..\ITEfolder3\file2.txt</w:t>
      </w:r>
    </w:p>
    <w:p w:rsidR="00A94627" w:rsidRDefault="00A94627" w:rsidP="00A94627">
      <w:pPr>
        <w:pStyle w:val="CMDOutput"/>
      </w:pPr>
      <w:r>
        <w:t>2 fichier(s) copié(s)</w:t>
      </w:r>
    </w:p>
    <w:p w:rsidR="00A94627" w:rsidRDefault="00A94627" w:rsidP="00A94627">
      <w:pPr>
        <w:pStyle w:val="SubStepAlpha"/>
      </w:pPr>
      <w:r>
        <w:t xml:space="preserve">Vérifiez que les répertoires </w:t>
      </w:r>
      <w:r w:rsidRPr="00702F7A">
        <w:rPr>
          <w:b/>
        </w:rPr>
        <w:t>ITEfolder4</w:t>
      </w:r>
      <w:r>
        <w:t xml:space="preserve"> et </w:t>
      </w:r>
      <w:r>
        <w:rPr>
          <w:b/>
        </w:rPr>
        <w:t>ITEfolder5</w:t>
      </w:r>
      <w:r>
        <w:t xml:space="preserve"> ont également été copiés dans </w:t>
      </w:r>
      <w:r w:rsidRPr="00702F7A">
        <w:rPr>
          <w:b/>
        </w:rPr>
        <w:t>ITEfolder1</w:t>
      </w:r>
      <w:r>
        <w:t>.</w:t>
      </w:r>
    </w:p>
    <w:p w:rsidR="00A94627" w:rsidRDefault="00A94627" w:rsidP="00A94627">
      <w:pPr>
        <w:pStyle w:val="CMD"/>
      </w:pPr>
      <w:r>
        <w:t xml:space="preserve">c:\Users\ITEUser\ITEfolder1&gt; </w:t>
      </w:r>
      <w:r w:rsidRPr="00D750D2">
        <w:rPr>
          <w:b/>
        </w:rPr>
        <w:t>dir</w:t>
      </w:r>
    </w:p>
    <w:p w:rsidR="00A94627" w:rsidRDefault="00A94627" w:rsidP="00A94627">
      <w:pPr>
        <w:pStyle w:val="CMDOutput"/>
      </w:pPr>
      <w:r>
        <w:t>&lt;some output omitted&gt;</w:t>
      </w:r>
    </w:p>
    <w:p w:rsidR="00A94627" w:rsidRDefault="00A94627" w:rsidP="00A94627">
      <w:pPr>
        <w:pStyle w:val="CMDOutput"/>
      </w:pPr>
      <w:r>
        <w:t xml:space="preserve"> Répertoire de c:\Users\ITEUser\ITEfolder1</w:t>
      </w:r>
    </w:p>
    <w:p w:rsidR="00A94627" w:rsidRDefault="00A94627" w:rsidP="00A94627">
      <w:pPr>
        <w:pStyle w:val="CMDOutput"/>
      </w:pPr>
    </w:p>
    <w:p w:rsidR="00A94627" w:rsidRDefault="00A94627" w:rsidP="00A94627">
      <w:pPr>
        <w:pStyle w:val="CMDOutput"/>
      </w:pPr>
      <w:r>
        <w:t>04/29/2019 04:41 PM</w:t>
      </w:r>
      <w:r w:rsidR="00F0328E">
        <w:t xml:space="preserve">     </w:t>
      </w:r>
      <w:r>
        <w:t xml:space="preserve"> &lt;DIR&gt;</w:t>
      </w:r>
      <w:r w:rsidR="00F0328E">
        <w:t xml:space="preserve">  </w:t>
      </w:r>
      <w:r>
        <w:t xml:space="preserve"> .</w:t>
      </w:r>
    </w:p>
    <w:p w:rsidR="00A94627" w:rsidRDefault="00A94627" w:rsidP="00A94627">
      <w:pPr>
        <w:pStyle w:val="CMDOutput"/>
      </w:pPr>
      <w:r>
        <w:t xml:space="preserve">04/29/2019 04:41 PM </w:t>
      </w:r>
      <w:r w:rsidR="00F0328E">
        <w:t xml:space="preserve">     </w:t>
      </w:r>
      <w:r>
        <w:t>&lt;DIR&gt;</w:t>
      </w:r>
      <w:r w:rsidR="00F0328E">
        <w:t xml:space="preserve">  </w:t>
      </w:r>
      <w:r>
        <w:t xml:space="preserve"> ..</w:t>
      </w:r>
    </w:p>
    <w:p w:rsidR="00A94627" w:rsidRDefault="00A94627" w:rsidP="00A94627">
      <w:pPr>
        <w:pStyle w:val="CMDOutput"/>
      </w:pPr>
      <w:r>
        <w:t xml:space="preserve">04/29/2019 03:05 PM </w:t>
      </w:r>
      <w:r w:rsidR="00F0328E">
        <w:t xml:space="preserve">             </w:t>
      </w:r>
      <w:r>
        <w:t>20 file1.txt</w:t>
      </w:r>
    </w:p>
    <w:p w:rsidR="00A94627" w:rsidRDefault="00A94627" w:rsidP="00A94627">
      <w:pPr>
        <w:pStyle w:val="CMDOutput"/>
      </w:pPr>
      <w:r>
        <w:t xml:space="preserve">04/29/2019 03:05 PM </w:t>
      </w:r>
      <w:r w:rsidR="00F0328E">
        <w:t xml:space="preserve">             </w:t>
      </w:r>
      <w:r>
        <w:t>20 file2.txt</w:t>
      </w:r>
    </w:p>
    <w:p w:rsidR="00A94627" w:rsidRDefault="00A94627" w:rsidP="00A94627">
      <w:pPr>
        <w:pStyle w:val="CMDOutput"/>
      </w:pPr>
      <w:r>
        <w:t xml:space="preserve">04/29/2019 04:41 PM </w:t>
      </w:r>
      <w:r w:rsidR="00F0328E">
        <w:t xml:space="preserve">     </w:t>
      </w:r>
      <w:r>
        <w:t>&lt;DIR&gt;</w:t>
      </w:r>
      <w:r w:rsidR="00F0328E">
        <w:t xml:space="preserve"> </w:t>
      </w:r>
      <w:r w:rsidR="007F6DA2">
        <w:t xml:space="preserve">   </w:t>
      </w:r>
      <w:r w:rsidR="00F0328E">
        <w:t xml:space="preserve"> </w:t>
      </w:r>
      <w:r>
        <w:t xml:space="preserve"> ITEfolder4</w:t>
      </w:r>
    </w:p>
    <w:p w:rsidR="00A94627" w:rsidRDefault="00A94627" w:rsidP="00A94627">
      <w:pPr>
        <w:pStyle w:val="CMDOutput"/>
      </w:pPr>
      <w:r>
        <w:t xml:space="preserve">               2 fichier(s) </w:t>
      </w:r>
      <w:r w:rsidR="00F0328E">
        <w:t xml:space="preserve">     </w:t>
      </w:r>
      <w:r>
        <w:t>40 octets</w:t>
      </w:r>
    </w:p>
    <w:p w:rsidR="00A94627" w:rsidRDefault="00A94627" w:rsidP="00A94627">
      <w:pPr>
        <w:pStyle w:val="CMDOutput"/>
      </w:pPr>
      <w:r>
        <w:lastRenderedPageBreak/>
        <w:t xml:space="preserve">               3 Rép(s) 31 493 193 728 octets libres</w:t>
      </w:r>
    </w:p>
    <w:p w:rsidR="00A94627" w:rsidRDefault="00A94627" w:rsidP="00A94627">
      <w:pPr>
        <w:pStyle w:val="CMD"/>
      </w:pPr>
    </w:p>
    <w:p w:rsidR="00A94627" w:rsidRDefault="00A94627" w:rsidP="00A94627">
      <w:pPr>
        <w:pStyle w:val="CMD"/>
      </w:pPr>
      <w:r>
        <w:t xml:space="preserve">c:\Users\ITEUser\ITEfolder1&gt; </w:t>
      </w:r>
      <w:r>
        <w:rPr>
          <w:b/>
        </w:rPr>
        <w:t>dir ITEfolder4</w:t>
      </w:r>
    </w:p>
    <w:p w:rsidR="00A94627" w:rsidRDefault="00A94627" w:rsidP="00A94627">
      <w:pPr>
        <w:pStyle w:val="CMDOutput"/>
      </w:pPr>
      <w:r>
        <w:t>&lt;some output omitted&gt;</w:t>
      </w:r>
    </w:p>
    <w:p w:rsidR="00A94627" w:rsidRDefault="00A94627" w:rsidP="00A94627">
      <w:pPr>
        <w:pStyle w:val="CMDOutput"/>
      </w:pPr>
      <w:r>
        <w:t xml:space="preserve"> Répertoire de c:\Users\ITEUser\ITEfolder1\ITEfolder4</w:t>
      </w:r>
    </w:p>
    <w:p w:rsidR="00A94627" w:rsidRDefault="00A94627" w:rsidP="00A94627">
      <w:pPr>
        <w:pStyle w:val="CMDOutput"/>
      </w:pPr>
    </w:p>
    <w:p w:rsidR="00A94627" w:rsidRDefault="00A94627" w:rsidP="00A94627">
      <w:pPr>
        <w:pStyle w:val="CMDOutput"/>
      </w:pPr>
      <w:r>
        <w:t xml:space="preserve">04/29/2019 04:41 PM </w:t>
      </w:r>
      <w:r w:rsidR="00F0328E">
        <w:t xml:space="preserve">      </w:t>
      </w:r>
      <w:r>
        <w:t>&lt;DIR&gt;</w:t>
      </w:r>
      <w:r w:rsidR="00F0328E">
        <w:t xml:space="preserve">     </w:t>
      </w:r>
      <w:r>
        <w:t xml:space="preserve"> .</w:t>
      </w:r>
    </w:p>
    <w:p w:rsidR="00A94627" w:rsidRDefault="00A94627" w:rsidP="00A94627">
      <w:pPr>
        <w:pStyle w:val="CMDOutput"/>
      </w:pPr>
      <w:r>
        <w:t xml:space="preserve">04/29/2019 04:41 PM </w:t>
      </w:r>
      <w:r w:rsidR="00F0328E">
        <w:t xml:space="preserve">      </w:t>
      </w:r>
      <w:r>
        <w:t>&lt;DIR&gt;</w:t>
      </w:r>
      <w:r w:rsidR="00F0328E">
        <w:t xml:space="preserve">     </w:t>
      </w:r>
      <w:r>
        <w:t xml:space="preserve"> ..</w:t>
      </w:r>
    </w:p>
    <w:p w:rsidR="00A94627" w:rsidRDefault="00A94627" w:rsidP="00A94627">
      <w:pPr>
        <w:pStyle w:val="CMDOutput"/>
      </w:pPr>
      <w:r>
        <w:t xml:space="preserve">04/29/2019 03:00 PM </w:t>
      </w:r>
      <w:r w:rsidR="00F0328E">
        <w:t xml:space="preserve">      </w:t>
      </w:r>
      <w:r>
        <w:t>&lt;DIR&gt;</w:t>
      </w:r>
      <w:r w:rsidR="00F0328E">
        <w:t xml:space="preserve">     </w:t>
      </w:r>
      <w:r>
        <w:t xml:space="preserve"> ITEfolder5</w:t>
      </w:r>
    </w:p>
    <w:p w:rsidR="00A94627" w:rsidRDefault="00A94627" w:rsidP="00A94627">
      <w:pPr>
        <w:pStyle w:val="CMDOutput"/>
      </w:pPr>
      <w:r>
        <w:t xml:space="preserve">               0 fichier(s) </w:t>
      </w:r>
      <w:r w:rsidR="00F0328E">
        <w:t xml:space="preserve">         </w:t>
      </w:r>
      <w:r>
        <w:t>0 octet(s)</w:t>
      </w:r>
    </w:p>
    <w:p w:rsidR="00A94627" w:rsidRDefault="00A94627" w:rsidP="00A94627">
      <w:pPr>
        <w:pStyle w:val="CMDOutput"/>
      </w:pPr>
      <w:r>
        <w:t xml:space="preserve">               3 Rép(s) 31 493 193 728 octets libres</w:t>
      </w:r>
    </w:p>
    <w:p w:rsidR="00A94627" w:rsidRDefault="00A94627" w:rsidP="00A75D0D">
      <w:pPr>
        <w:pStyle w:val="SubStepAlpha"/>
      </w:pPr>
      <w:r>
        <w:t>La commande robocopy peut également être utilisée pour copier le contenu d'un répertoire vers une nouvelle destination. La commande robocopy offre davantage de fonctionnalités que les commandes intégrées de Windows copy et xcopy, parmi lesquelles : reprendre la copie après une interruption réseau, ignorer les fichiers identiques à ceux des dossiers de destination, et mettre en miroir un répertoire en synchronisant le répertoire de destination sur le répertoire source.</w:t>
      </w:r>
    </w:p>
    <w:p w:rsidR="00A94627" w:rsidRDefault="00A94627" w:rsidP="00A94627">
      <w:pPr>
        <w:pStyle w:val="BodyTextL50"/>
      </w:pPr>
      <w:r>
        <w:t>Copiez le contenu du dossier ITEfolder4 dans le dossier ITEUser à l'aide de la commande robocopy.</w:t>
      </w:r>
    </w:p>
    <w:p w:rsidR="00A94627" w:rsidRDefault="00A94627" w:rsidP="00A94627">
      <w:pPr>
        <w:pStyle w:val="CMD"/>
        <w:rPr>
          <w:b/>
        </w:rPr>
      </w:pPr>
      <w:r>
        <w:t xml:space="preserve">C:\Users\ITEUser\ITEfolder1&gt; </w:t>
      </w:r>
      <w:r>
        <w:rPr>
          <w:b/>
        </w:rPr>
        <w:t>robocopy /E C:\Users\ITEUser\ITEfolder3\ITEfolder4\ C:\Users\ITEUser</w:t>
      </w:r>
    </w:p>
    <w:p w:rsidR="00A94627" w:rsidRDefault="00A94627" w:rsidP="00A94627">
      <w:pPr>
        <w:pStyle w:val="BodyTextL50"/>
      </w:pPr>
      <w:r>
        <w:t>Notez les informations que fournit la commande au cours du processus de copie.</w:t>
      </w:r>
    </w:p>
    <w:p w:rsidR="00A94627" w:rsidRPr="00714F24" w:rsidRDefault="00A94627" w:rsidP="00A94627">
      <w:pPr>
        <w:pStyle w:val="SubStepAlpha"/>
      </w:pPr>
      <w:r>
        <w:t xml:space="preserve">Accédez à </w:t>
      </w:r>
      <w:r w:rsidRPr="00714F24">
        <w:rPr>
          <w:b/>
        </w:rPr>
        <w:t>C:\Users\ITEUser</w:t>
      </w:r>
      <w:r>
        <w:t xml:space="preserve"> pour vérifier que le dossier ITEfolder5 est copié.</w:t>
      </w:r>
    </w:p>
    <w:p w:rsidR="00A94627" w:rsidRDefault="00A94627" w:rsidP="0013660C">
      <w:pPr>
        <w:pStyle w:val="2"/>
      </w:pPr>
      <w:r>
        <w:t>Supprimez les répertoires.</w:t>
      </w:r>
    </w:p>
    <w:p w:rsidR="00A94627" w:rsidRDefault="00A94627" w:rsidP="00A94627">
      <w:pPr>
        <w:pStyle w:val="BodyTextL25"/>
      </w:pPr>
      <w:r>
        <w:t xml:space="preserve">Dans cette étape, vous allez supprimer un répertoire vide et un répertoire contenant des fichiers à l'aide de la commande </w:t>
      </w:r>
      <w:r>
        <w:rPr>
          <w:b/>
        </w:rPr>
        <w:t>rd</w:t>
      </w:r>
      <w:r>
        <w:t>.</w:t>
      </w:r>
    </w:p>
    <w:p w:rsidR="00A94627" w:rsidRDefault="00A94627" w:rsidP="00A94627">
      <w:pPr>
        <w:pStyle w:val="SubStepAlpha"/>
      </w:pPr>
      <w:r>
        <w:t xml:space="preserve">Utilisez </w:t>
      </w:r>
      <w:r>
        <w:rPr>
          <w:b/>
        </w:rPr>
        <w:t>rd ITEfolder2</w:t>
      </w:r>
      <w:r>
        <w:t xml:space="preserve"> pour supprimer le répertoire vide, puis vérifiez que le répertoire a été supprimé.</w:t>
      </w:r>
    </w:p>
    <w:p w:rsidR="00A94627" w:rsidRDefault="00A94627" w:rsidP="00A94627">
      <w:pPr>
        <w:pStyle w:val="CMD"/>
      </w:pPr>
      <w:r>
        <w:t xml:space="preserve">C:\Users\ITEUser&gt; </w:t>
      </w:r>
      <w:r>
        <w:rPr>
          <w:b/>
        </w:rPr>
        <w:t>rd ITEfolder2</w:t>
      </w:r>
    </w:p>
    <w:p w:rsidR="00A94627" w:rsidRDefault="00A94627" w:rsidP="00A94627">
      <w:pPr>
        <w:pStyle w:val="SubStepAlpha"/>
      </w:pPr>
      <w:r>
        <w:t xml:space="preserve">Accédez au répertoire </w:t>
      </w:r>
      <w:r w:rsidRPr="00702F7A">
        <w:rPr>
          <w:b/>
        </w:rPr>
        <w:t>C:\Users\ITEUser\ITEfolder3</w:t>
      </w:r>
      <w:r>
        <w:t>.</w:t>
      </w:r>
    </w:p>
    <w:p w:rsidR="00A94627" w:rsidRDefault="00A94627" w:rsidP="00A94627">
      <w:pPr>
        <w:pStyle w:val="SubStepAlpha"/>
      </w:pPr>
      <w:r>
        <w:t xml:space="preserve">Utilisez </w:t>
      </w:r>
      <w:r>
        <w:rPr>
          <w:b/>
        </w:rPr>
        <w:t>rd ITEfolder1</w:t>
      </w:r>
      <w:r>
        <w:t xml:space="preserve"> pour supprimer le répertoire. Vérifiez que le répertoire a bien été supprimé à l'aide de la commande </w:t>
      </w:r>
      <w:r>
        <w:rPr>
          <w:b/>
        </w:rPr>
        <w:t>dir</w:t>
      </w:r>
      <w:r>
        <w:t>.</w:t>
      </w:r>
    </w:p>
    <w:p w:rsidR="00A94627" w:rsidRDefault="00A94627" w:rsidP="00A94627">
      <w:pPr>
        <w:pStyle w:val="BodyTextL50"/>
      </w:pPr>
      <w:r>
        <w:t>Avez-vous pu supprimer le répertoire ? Expliquez votre réponse.</w:t>
      </w:r>
    </w:p>
    <w:p w:rsidR="00A94627" w:rsidRDefault="00A75D0D" w:rsidP="00A75D0D">
      <w:pPr>
        <w:pStyle w:val="AnswerLineL50"/>
      </w:pPr>
      <w:r>
        <w:t>Saisissez vos réponses ici</w:t>
      </w:r>
    </w:p>
    <w:p w:rsidR="00A94627" w:rsidRDefault="00A94627" w:rsidP="00A94627">
      <w:pPr>
        <w:pStyle w:val="SubStepAlpha"/>
      </w:pPr>
      <w:r>
        <w:t xml:space="preserve">Déterminez le commutateur permettant la suppression d'un répertoire non vide à l'aide de la commande </w:t>
      </w:r>
      <w:r>
        <w:rPr>
          <w:b/>
        </w:rPr>
        <w:t>rd /?</w:t>
      </w:r>
      <w:r>
        <w:t>.</w:t>
      </w:r>
    </w:p>
    <w:p w:rsidR="00A94627" w:rsidRDefault="00A94627" w:rsidP="00A94627">
      <w:pPr>
        <w:pStyle w:val="CMD"/>
      </w:pPr>
      <w:r>
        <w:t xml:space="preserve">c:\Users\ITEUser\ITEfolder3&gt; </w:t>
      </w:r>
      <w:r>
        <w:rPr>
          <w:b/>
        </w:rPr>
        <w:t>rd /S ITEfolder1</w:t>
      </w:r>
    </w:p>
    <w:p w:rsidR="00A94627" w:rsidRDefault="00A94627" w:rsidP="00A94627">
      <w:pPr>
        <w:pStyle w:val="CMD"/>
        <w:rPr>
          <w:b/>
        </w:rPr>
      </w:pPr>
      <w:r>
        <w:t xml:space="preserve">ITEfolder4, Êtes-vous sûr (O/N)? </w:t>
      </w:r>
      <w:r w:rsidRPr="009B5CDA">
        <w:rPr>
          <w:b/>
        </w:rPr>
        <w:t>o</w:t>
      </w:r>
    </w:p>
    <w:p w:rsidR="00A94627" w:rsidRDefault="00A94627" w:rsidP="00A94627">
      <w:pPr>
        <w:pStyle w:val="SubStepAlpha"/>
      </w:pPr>
      <w:r>
        <w:t xml:space="preserve">Utilisez les commandes appropriées pour supprimer tous les fichiers texte et dossiers que vous avez créés dans le cadre de ces travaux pratiques. Tapez </w:t>
      </w:r>
      <w:r w:rsidRPr="00B72BCA">
        <w:rPr>
          <w:b/>
        </w:rPr>
        <w:t>exit</w:t>
      </w:r>
      <w:r>
        <w:t xml:space="preserve"> pour fermer la fenêtre de l'invite de commandes.</w:t>
      </w:r>
    </w:p>
    <w:p w:rsidR="00A94627" w:rsidRDefault="00A94627" w:rsidP="00A94627">
      <w:pPr>
        <w:pStyle w:val="1"/>
        <w:numPr>
          <w:ilvl w:val="0"/>
          <w:numId w:val="3"/>
        </w:numPr>
      </w:pPr>
      <w:r>
        <w:t>Question de réflexion</w:t>
      </w:r>
    </w:p>
    <w:p w:rsidR="00A94627" w:rsidRDefault="00A94627" w:rsidP="00A94627">
      <w:pPr>
        <w:pStyle w:val="BodyTextL25"/>
        <w:keepNext/>
      </w:pPr>
      <w:r>
        <w:t>Quel avantage peut apporter l'utilisation d'une interface en ligne de commande par rapport à une interface graphique utilisateur ?</w:t>
      </w:r>
    </w:p>
    <w:p w:rsidR="00A94627" w:rsidRDefault="00A75D0D" w:rsidP="00A75D0D">
      <w:pPr>
        <w:pStyle w:val="AnswerLineL25"/>
      </w:pPr>
      <w:r>
        <w:t>Saisissez vos réponses ici</w:t>
      </w:r>
    </w:p>
    <w:p w:rsidR="00A94627" w:rsidRPr="00A94627" w:rsidRDefault="00A94627" w:rsidP="00A75D0D">
      <w:pPr>
        <w:pStyle w:val="ConfigWindow"/>
      </w:pPr>
      <w:r>
        <w:t>Fin du document</w:t>
      </w:r>
      <w:bookmarkStart w:id="0" w:name="_GoBack"/>
      <w:bookmarkEnd w:id="0"/>
    </w:p>
    <w:sectPr w:rsidR="00A94627" w:rsidRPr="00A9462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3FB" w:rsidRDefault="001553FB" w:rsidP="00710659">
      <w:pPr>
        <w:spacing w:after="0" w:line="240" w:lineRule="auto"/>
      </w:pPr>
      <w:r>
        <w:separator/>
      </w:r>
    </w:p>
    <w:p w:rsidR="001553FB" w:rsidRDefault="001553FB"/>
  </w:endnote>
  <w:endnote w:type="continuationSeparator" w:id="0">
    <w:p w:rsidR="001553FB" w:rsidRDefault="001553FB" w:rsidP="00710659">
      <w:pPr>
        <w:spacing w:after="0" w:line="240" w:lineRule="auto"/>
      </w:pPr>
      <w:r>
        <w:continuationSeparator/>
      </w:r>
    </w:p>
    <w:p w:rsidR="001553FB" w:rsidRDefault="00155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9279B1">
      <w:t xml:space="preserve">– </w:t>
    </w:r>
    <w:r w:rsidR="009279B1">
      <w:fldChar w:fldCharType="begin"/>
    </w:r>
    <w:r w:rsidR="009279B1">
      <w:instrText xml:space="preserve"> DATE  \@ "yyyy"  \* MERGEFORMAT </w:instrText>
    </w:r>
    <w:r w:rsidR="009279B1">
      <w:fldChar w:fldCharType="separate"/>
    </w:r>
    <w:r w:rsidR="0013660C">
      <w:rPr>
        <w:noProof/>
      </w:rPr>
      <w:t>2020</w:t>
    </w:r>
    <w:r w:rsidR="009279B1">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F6DA2">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F6DA2">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9279B1">
      <w:t xml:space="preserve">– </w:t>
    </w:r>
    <w:r w:rsidR="009279B1">
      <w:fldChar w:fldCharType="begin"/>
    </w:r>
    <w:r w:rsidR="009279B1">
      <w:instrText xml:space="preserve"> DATE  \@ "yyyy"  \* MERGEFORMAT </w:instrText>
    </w:r>
    <w:r w:rsidR="009279B1">
      <w:fldChar w:fldCharType="separate"/>
    </w:r>
    <w:r w:rsidR="0013660C">
      <w:rPr>
        <w:noProof/>
      </w:rPr>
      <w:t>2020</w:t>
    </w:r>
    <w:r w:rsidR="009279B1">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F6DA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F6DA2">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3FB" w:rsidRDefault="001553FB" w:rsidP="00710659">
      <w:pPr>
        <w:spacing w:after="0" w:line="240" w:lineRule="auto"/>
      </w:pPr>
      <w:r>
        <w:separator/>
      </w:r>
    </w:p>
    <w:p w:rsidR="001553FB" w:rsidRDefault="001553FB"/>
  </w:footnote>
  <w:footnote w:type="continuationSeparator" w:id="0">
    <w:p w:rsidR="001553FB" w:rsidRDefault="001553FB" w:rsidP="00710659">
      <w:pPr>
        <w:spacing w:after="0" w:line="240" w:lineRule="auto"/>
      </w:pPr>
      <w:r>
        <w:continuationSeparator/>
      </w:r>
    </w:p>
    <w:p w:rsidR="001553FB" w:rsidRDefault="001553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E40E3B" w:rsidP="008402F2">
    <w:pPr>
      <w:pStyle w:val="PageHead"/>
    </w:pPr>
    <w:r>
      <w:t>Travaux pratiques : Commandes du système de fichiers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BE48AD" w:rsidP="006C3FCF">
    <w:pPr>
      <w:ind w:left="-288"/>
    </w:pPr>
    <w:r w:rsidRPr="00E40E3B">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b/>
        <w:i w:val="0"/>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B502B6E"/>
    <w:multiLevelType w:val="multilevel"/>
    <w:tmpl w:val="D3B67E64"/>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A1D7306"/>
    <w:multiLevelType w:val="multilevel"/>
    <w:tmpl w:val="7054C94E"/>
    <w:lvl w:ilvl="0">
      <w:start w:val="1"/>
      <w:numFmt w:val="none"/>
      <w:pStyle w:val="1"/>
      <w:suff w:val="space"/>
      <w:lvlText w:val=""/>
      <w:lvlJc w:val="left"/>
      <w:pPr>
        <w:ind w:left="0" w:firstLine="0"/>
      </w:pPr>
      <w:rPr>
        <w:rFonts w:hint="default"/>
      </w:rPr>
    </w:lvl>
    <w:lvl w:ilvl="1">
      <w:start w:val="1"/>
      <w:numFmt w:val="decimal"/>
      <w:pStyle w:val="2"/>
      <w:suff w:val="space"/>
      <w:lvlText w:val="Étape %2 :"/>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8"/>
  </w:num>
  <w:num w:numId="11">
    <w:abstractNumId w:val="5"/>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5EA"/>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0C"/>
    <w:rsid w:val="001366EC"/>
    <w:rsid w:val="0014219C"/>
    <w:rsid w:val="001425ED"/>
    <w:rsid w:val="00143450"/>
    <w:rsid w:val="00144997"/>
    <w:rsid w:val="001523C0"/>
    <w:rsid w:val="001535FE"/>
    <w:rsid w:val="00154E3A"/>
    <w:rsid w:val="00155352"/>
    <w:rsid w:val="001553FB"/>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221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738"/>
    <w:rsid w:val="003A19DC"/>
    <w:rsid w:val="003A1B45"/>
    <w:rsid w:val="003A220C"/>
    <w:rsid w:val="003A2AFA"/>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D63CB"/>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0E1E"/>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BB8"/>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49E"/>
    <w:rsid w:val="007C2FBB"/>
    <w:rsid w:val="007C7164"/>
    <w:rsid w:val="007C7413"/>
    <w:rsid w:val="007D1984"/>
    <w:rsid w:val="007D2AFE"/>
    <w:rsid w:val="007E3264"/>
    <w:rsid w:val="007E3FEA"/>
    <w:rsid w:val="007E6402"/>
    <w:rsid w:val="007F0A0B"/>
    <w:rsid w:val="007F3A60"/>
    <w:rsid w:val="007F3D0B"/>
    <w:rsid w:val="007F6DA2"/>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9B1"/>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4C0D"/>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94627"/>
    <w:rsid w:val="00A96172"/>
    <w:rsid w:val="00A96D52"/>
    <w:rsid w:val="00A97C5F"/>
    <w:rsid w:val="00AB0D6A"/>
    <w:rsid w:val="00AB43B3"/>
    <w:rsid w:val="00AB49B9"/>
    <w:rsid w:val="00AB501D"/>
    <w:rsid w:val="00AB758A"/>
    <w:rsid w:val="00AC027E"/>
    <w:rsid w:val="00AC1E7E"/>
    <w:rsid w:val="00AC507D"/>
    <w:rsid w:val="00AC66B3"/>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48AD"/>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0E3B"/>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328E"/>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76D270-F6BF-4108-8458-6C7CFB93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A94627"/>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A94627"/>
    <w:pPr>
      <w:keepNext/>
      <w:keepLines/>
      <w:numPr>
        <w:numId w:val="13"/>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13660C"/>
    <w:pPr>
      <w:keepNext/>
      <w:numPr>
        <w:ilvl w:val="1"/>
        <w:numId w:val="13"/>
      </w:numPr>
      <w:spacing w:before="120" w:after="120"/>
      <w:outlineLvl w:val="1"/>
    </w:pPr>
    <w:rPr>
      <w:rFonts w:eastAsia="Times New Roman"/>
      <w:b/>
      <w:bCs/>
      <w:szCs w:val="26"/>
    </w:rPr>
  </w:style>
  <w:style w:type="paragraph" w:styleId="3">
    <w:name w:val="heading 3"/>
    <w:basedOn w:val="a"/>
    <w:next w:val="a"/>
    <w:link w:val="3Char"/>
    <w:unhideWhenUsed/>
    <w:qFormat/>
    <w:rsid w:val="00A94627"/>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13660C"/>
    <w:rPr>
      <w:rFonts w:eastAsia="Times New Roman"/>
      <w:b/>
      <w:bCs/>
      <w:sz w:val="22"/>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A75D0D"/>
    <w:pPr>
      <w:spacing w:before="0" w:after="0"/>
    </w:pPr>
    <w:rPr>
      <w:i/>
      <w:color w:val="FFFFFF"/>
    </w:rPr>
  </w:style>
  <w:style w:type="paragraph" w:customStyle="1" w:styleId="SubStepAlpha">
    <w:name w:val="SubStep Alpha"/>
    <w:basedOn w:val="BodyTextL25"/>
    <w:qFormat/>
    <w:rsid w:val="00A94627"/>
    <w:pPr>
      <w:numPr>
        <w:ilvl w:val="2"/>
        <w:numId w:val="1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1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A94627"/>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LabTitle">
    <w:name w:val="Lab Title"/>
    <w:basedOn w:val="a"/>
    <w:qFormat/>
    <w:rsid w:val="00A94627"/>
    <w:rPr>
      <w:b/>
      <w:sz w:val="32"/>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styleId="af5">
    <w:name w:val="List Paragraph"/>
    <w:basedOn w:val="a"/>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CF61B4-6390-44CF-876B-5D4C99E1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6</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China</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Commandes du système de fichiers</dc:title>
  <dc:subject/>
  <dc:creator>Administrator</dc:creator>
  <cp:keywords/>
  <dc:description>2015</dc:description>
  <cp:lastModifiedBy>User</cp:lastModifiedBy>
  <cp:revision>8</cp:revision>
  <cp:lastPrinted>2019-07-22T17:13:00Z</cp:lastPrinted>
  <dcterms:created xsi:type="dcterms:W3CDTF">2020-01-21T09:44:00Z</dcterms:created>
  <dcterms:modified xsi:type="dcterms:W3CDTF">2020-01-22T04:03:00Z</dcterms:modified>
</cp:coreProperties>
</file>