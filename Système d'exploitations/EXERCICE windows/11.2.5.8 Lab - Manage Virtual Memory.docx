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067872" w:rsidRDefault="00F3490C" w:rsidP="00931B0A">
      <w:pPr>
        <w:pStyle w:val="ac"/>
        <w:rPr>
          <w:rStyle w:val="LabTitleInstVersred"/>
          <w:bCs/>
          <w:color w:val="auto"/>
        </w:rPr>
      </w:pPr>
      <w:r w:rsidRPr="00067872">
        <w:rPr>
          <w:bCs/>
        </w:rPr>
        <w:t>Travaux pratiques : Gestion de la mémoire virtuelle</w:t>
      </w:r>
    </w:p>
    <w:p w:rsidR="00931B0A" w:rsidRPr="00E46C94" w:rsidRDefault="00931B0A" w:rsidP="00931B0A">
      <w:pPr>
        <w:pStyle w:val="1"/>
        <w:numPr>
          <w:ilvl w:val="0"/>
          <w:numId w:val="3"/>
        </w:numPr>
      </w:pPr>
      <w:r>
        <w:t>Introduction</w:t>
      </w:r>
    </w:p>
    <w:p w:rsidR="00931B0A" w:rsidRPr="005A33DA" w:rsidRDefault="00931B0A" w:rsidP="00931B0A">
      <w:pPr>
        <w:pStyle w:val="BodyTextL25"/>
      </w:pPr>
      <w:r>
        <w:t>Au cours de ces travaux pratiques, vous allez personnaliser les paramètres de la mémoire virtuelle.</w:t>
      </w:r>
    </w:p>
    <w:p w:rsidR="00931B0A" w:rsidRPr="005A33DA" w:rsidRDefault="00931B0A" w:rsidP="00931B0A">
      <w:pPr>
        <w:pStyle w:val="1"/>
        <w:numPr>
          <w:ilvl w:val="0"/>
          <w:numId w:val="3"/>
        </w:numPr>
      </w:pPr>
      <w:r>
        <w:t>Équipements recommandés</w:t>
      </w:r>
    </w:p>
    <w:p w:rsidR="00931B0A" w:rsidRDefault="00931B0A" w:rsidP="00931B0A">
      <w:pPr>
        <w:pStyle w:val="Bulletlevel1"/>
        <w:spacing w:before="60" w:after="60" w:line="276" w:lineRule="auto"/>
      </w:pPr>
      <w:r>
        <w:t>Un ordinateur équipé de Windows et d'au moins deux partitions</w:t>
      </w:r>
    </w:p>
    <w:p w:rsidR="00931B0A" w:rsidRPr="00CA614B" w:rsidRDefault="00931B0A" w:rsidP="00931B0A">
      <w:pPr>
        <w:pStyle w:val="BodyTextL25"/>
      </w:pPr>
      <w:r>
        <w:rPr>
          <w:b/>
        </w:rPr>
        <w:t>Remarque </w:t>
      </w:r>
      <w:r>
        <w:t>: il est recommandé de disposer d'au moins 2 Go d'espace disque disponible sur la deuxième partition.</w:t>
      </w:r>
    </w:p>
    <w:p w:rsidR="00931B0A" w:rsidRDefault="00931B0A" w:rsidP="00931B0A">
      <w:pPr>
        <w:pStyle w:val="1"/>
        <w:numPr>
          <w:ilvl w:val="0"/>
          <w:numId w:val="3"/>
        </w:numPr>
      </w:pPr>
      <w:bookmarkStart w:id="0" w:name="S3"/>
      <w:bookmarkEnd w:id="0"/>
      <w:r>
        <w:t>Instructions</w:t>
      </w:r>
    </w:p>
    <w:p w:rsidR="00931B0A" w:rsidRPr="002B75C0" w:rsidRDefault="00931B0A" w:rsidP="00067872">
      <w:pPr>
        <w:pStyle w:val="2"/>
      </w:pPr>
      <w:r>
        <w:t>Ouvrez les propriétés système.</w:t>
      </w:r>
    </w:p>
    <w:p w:rsidR="00931B0A" w:rsidRDefault="00931B0A" w:rsidP="00C865C2">
      <w:pPr>
        <w:pStyle w:val="SubStepAlpha"/>
      </w:pPr>
      <w:r>
        <w:t xml:space="preserve">Accédez au </w:t>
      </w:r>
      <w:r>
        <w:rPr>
          <w:b/>
        </w:rPr>
        <w:t>Panneau de configuration</w:t>
      </w:r>
      <w:r>
        <w:t xml:space="preserve">. Dans la vue Petites icônes, cliquez sur </w:t>
      </w:r>
      <w:r>
        <w:rPr>
          <w:b/>
        </w:rPr>
        <w:t>Système</w:t>
      </w:r>
      <w:r>
        <w:t>.</w:t>
      </w:r>
    </w:p>
    <w:p w:rsidR="00931B0A" w:rsidRDefault="00931B0A" w:rsidP="00C865C2">
      <w:pPr>
        <w:pStyle w:val="SubStepAlpha"/>
      </w:pPr>
      <w:r>
        <w:t>Dans la fenêtre Système, cliquez sur Paramètres système avancés.</w:t>
      </w:r>
    </w:p>
    <w:p w:rsidR="00931B0A" w:rsidRPr="00C15A6D" w:rsidRDefault="00931B0A" w:rsidP="00C865C2">
      <w:pPr>
        <w:pStyle w:val="SubStepAlpha"/>
      </w:pPr>
      <w:r>
        <w:t xml:space="preserve">Dans la fenêtre </w:t>
      </w:r>
      <w:r w:rsidRPr="00E851C1">
        <w:rPr>
          <w:b/>
        </w:rPr>
        <w:t>Propriétés système</w:t>
      </w:r>
      <w:r>
        <w:t xml:space="preserve">, sélectionnez l'onglet </w:t>
      </w:r>
      <w:r w:rsidRPr="00144624">
        <w:rPr>
          <w:b/>
        </w:rPr>
        <w:t>Avancé</w:t>
      </w:r>
      <w:r>
        <w:t xml:space="preserve"> et cliquez sur </w:t>
      </w:r>
      <w:r w:rsidRPr="00144624">
        <w:rPr>
          <w:b/>
        </w:rPr>
        <w:t>Paramètres</w:t>
      </w:r>
      <w:r>
        <w:t xml:space="preserve"> sous l'en-tête Performance.</w:t>
      </w:r>
    </w:p>
    <w:p w:rsidR="00931B0A" w:rsidRDefault="00931B0A" w:rsidP="00C865C2">
      <w:pPr>
        <w:pStyle w:val="SubStepAlpha"/>
      </w:pPr>
      <w:r>
        <w:t xml:space="preserve">Dans la fenêtre </w:t>
      </w:r>
      <w:r w:rsidRPr="00E851C1">
        <w:rPr>
          <w:b/>
        </w:rPr>
        <w:t>Options de performances</w:t>
      </w:r>
      <w:r>
        <w:t xml:space="preserve">, cliquez sur l'onglet </w:t>
      </w:r>
      <w:r w:rsidRPr="00144624">
        <w:rPr>
          <w:b/>
        </w:rPr>
        <w:t>Avancé</w:t>
      </w:r>
      <w:r>
        <w:t>.</w:t>
      </w:r>
    </w:p>
    <w:p w:rsidR="00931B0A" w:rsidRPr="00144624" w:rsidRDefault="00931B0A" w:rsidP="00931B0A">
      <w:pPr>
        <w:pStyle w:val="4"/>
      </w:pPr>
      <w:r>
        <w:t>Question :</w:t>
      </w:r>
    </w:p>
    <w:p w:rsidR="00931B0A" w:rsidRDefault="00931B0A" w:rsidP="00931B0A">
      <w:pPr>
        <w:pStyle w:val="BodyTextL50"/>
        <w:keepNext/>
      </w:pPr>
      <w:r>
        <w:t>Quelle est la taille actuelle de la mémoire virtuelle (fichier d'échange) ?</w:t>
      </w:r>
    </w:p>
    <w:p w:rsidR="00931B0A" w:rsidRPr="00144624" w:rsidRDefault="00931B0A" w:rsidP="00931B0A">
      <w:pPr>
        <w:pStyle w:val="AnswerLineL50"/>
      </w:pPr>
      <w:r>
        <w:t>Saisissez vos réponses ici</w:t>
      </w:r>
    </w:p>
    <w:p w:rsidR="00931B0A" w:rsidRDefault="00931B0A" w:rsidP="00067872">
      <w:pPr>
        <w:pStyle w:val="2"/>
      </w:pPr>
      <w:r>
        <w:t>Apportez des modifications à la mémoire virtuelle.</w:t>
      </w:r>
    </w:p>
    <w:p w:rsidR="00931B0A" w:rsidRPr="00144624" w:rsidRDefault="00931B0A" w:rsidP="00C865C2">
      <w:pPr>
        <w:pStyle w:val="SubStepAlpha"/>
      </w:pPr>
      <w:r>
        <w:t xml:space="preserve">Cliquez sur </w:t>
      </w:r>
      <w:r w:rsidRPr="00322413">
        <w:rPr>
          <w:b/>
        </w:rPr>
        <w:t>Modifier</w:t>
      </w:r>
      <w:r>
        <w:t xml:space="preserve"> dans la zone Mémoire virtuelle pour ouvrir la fenêtre </w:t>
      </w:r>
      <w:r w:rsidRPr="00322413">
        <w:rPr>
          <w:b/>
        </w:rPr>
        <w:t>Mémoire virtuelle</w:t>
      </w:r>
      <w:r>
        <w:t>.</w:t>
      </w:r>
    </w:p>
    <w:p w:rsidR="00931B0A" w:rsidRPr="00144624" w:rsidRDefault="00931B0A" w:rsidP="00B31D9A">
      <w:pPr>
        <w:pStyle w:val="SubStepAlpha"/>
        <w:keepNext/>
      </w:pPr>
      <w:r>
        <w:t>Décochez la case Gérer automatiquement le fichier d'échange pour tous les lecteurs.</w:t>
      </w:r>
    </w:p>
    <w:p w:rsidR="00931B0A" w:rsidRPr="00144624" w:rsidRDefault="001C54B9" w:rsidP="00931B0A">
      <w:pPr>
        <w:pStyle w:val="Visual"/>
      </w:pPr>
      <w:r w:rsidRPr="00F3490C">
        <w:rPr>
          <w:noProof/>
          <w:lang w:val="en-US" w:eastAsia="zh-CN" w:bidi="th-TH"/>
        </w:rPr>
        <w:drawing>
          <wp:inline distT="0" distB="0" distL="0" distR="0">
            <wp:extent cx="3482340" cy="1726565"/>
            <wp:effectExtent l="19050" t="19050" r="22860" b="26035"/>
            <wp:docPr id="2" name="Picture 4" descr="This image displays the location of the check box and the current paging file size for each dr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s image displays the location of the check box and the current paging file size for each driv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265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1B0A" w:rsidRPr="00144624" w:rsidRDefault="00931B0A" w:rsidP="00931B0A">
      <w:pPr>
        <w:pStyle w:val="4"/>
      </w:pPr>
      <w:r>
        <w:t>Question :</w:t>
      </w:r>
    </w:p>
    <w:p w:rsidR="00931B0A" w:rsidRDefault="00931B0A" w:rsidP="00931B0A">
      <w:pPr>
        <w:pStyle w:val="BodyTextL50"/>
        <w:keepNext/>
      </w:pPr>
      <w:r>
        <w:t>Sur quel Lecteur [nom de volume] se trouve le fichier d'échange ?</w:t>
      </w:r>
    </w:p>
    <w:p w:rsidR="00931B0A" w:rsidRPr="00144624" w:rsidRDefault="00931B0A" w:rsidP="00931B0A">
      <w:pPr>
        <w:pStyle w:val="AnswerLineL50"/>
      </w:pPr>
      <w:r>
        <w:t>Saisissez vos réponses ici</w:t>
      </w:r>
    </w:p>
    <w:p w:rsidR="00931B0A" w:rsidRDefault="00931B0A" w:rsidP="00C865C2">
      <w:pPr>
        <w:pStyle w:val="SubStepAlpha"/>
      </w:pPr>
      <w:r>
        <w:t xml:space="preserve">Choisissez le lecteur </w:t>
      </w:r>
      <w:r>
        <w:rPr>
          <w:b/>
        </w:rPr>
        <w:t>I:</w:t>
      </w:r>
      <w:r>
        <w:t xml:space="preserve">. Cliquez sur la case d'option </w:t>
      </w:r>
      <w:r w:rsidRPr="00673001">
        <w:rPr>
          <w:b/>
        </w:rPr>
        <w:t>Taille personnalisée :</w:t>
      </w:r>
      <w:r>
        <w:t xml:space="preserve">. </w:t>
      </w:r>
    </w:p>
    <w:p w:rsidR="00931B0A" w:rsidRDefault="00931B0A" w:rsidP="00931B0A">
      <w:pPr>
        <w:pStyle w:val="BodyTextL50"/>
      </w:pPr>
      <w:r>
        <w:rPr>
          <w:b/>
        </w:rPr>
        <w:lastRenderedPageBreak/>
        <w:t>Remarque</w:t>
      </w:r>
      <w:r>
        <w:t xml:space="preserve"> : la lettre du lecteur et le nom du volume peuvent être différents de ceux de l'exemple. Remplacez </w:t>
      </w:r>
      <w:r>
        <w:rPr>
          <w:b/>
        </w:rPr>
        <w:t>I:</w:t>
      </w:r>
      <w:r>
        <w:t xml:space="preserve"> par la lettre correspondant à la deuxième partition de votre PC.</w:t>
      </w:r>
    </w:p>
    <w:p w:rsidR="00931B0A" w:rsidRDefault="00931B0A" w:rsidP="00931B0A">
      <w:pPr>
        <w:pStyle w:val="BodyTextL50"/>
      </w:pPr>
      <w:r>
        <w:t xml:space="preserve">Si le disque dur ne dispose que d'une seule partition, utilisez l'utilitaire </w:t>
      </w:r>
      <w:r>
        <w:rPr>
          <w:b/>
        </w:rPr>
        <w:t>Gestion des disques</w:t>
      </w:r>
      <w:r>
        <w:t xml:space="preserve"> pour créer une deuxième partition avec au moins 2 Go avant de poursuivre ces travaux pratiques.</w:t>
      </w:r>
    </w:p>
    <w:p w:rsidR="00931B0A" w:rsidRPr="00144624" w:rsidRDefault="00931B0A" w:rsidP="00931B0A">
      <w:pPr>
        <w:pStyle w:val="4"/>
      </w:pPr>
      <w:r>
        <w:t>Question :</w:t>
      </w:r>
    </w:p>
    <w:p w:rsidR="00931B0A" w:rsidRDefault="00931B0A" w:rsidP="00931B0A">
      <w:pPr>
        <w:pStyle w:val="BodyTextL50"/>
        <w:keepNext/>
      </w:pPr>
      <w:r>
        <w:t>Quelle est la taille recommandée du fichier d'échange de tous les lecteurs ?</w:t>
      </w:r>
    </w:p>
    <w:p w:rsidR="00931B0A" w:rsidRPr="00144624" w:rsidRDefault="00931B0A" w:rsidP="00931B0A">
      <w:pPr>
        <w:pStyle w:val="AnswerLineL50"/>
      </w:pPr>
      <w:r>
        <w:t>Saisissez vos réponses ici</w:t>
      </w:r>
    </w:p>
    <w:p w:rsidR="00931B0A" w:rsidRPr="00144624" w:rsidRDefault="00931B0A" w:rsidP="00E02258">
      <w:pPr>
        <w:pStyle w:val="SubStepAlpha"/>
        <w:keepNext/>
      </w:pPr>
      <w:r>
        <w:t xml:space="preserve">Saisissez un nombre inférieur à la taille de fichier recommandée dans le champ </w:t>
      </w:r>
      <w:r w:rsidRPr="00343184">
        <w:rPr>
          <w:b/>
        </w:rPr>
        <w:t>Taille initiale (Mo) :</w:t>
      </w:r>
      <w:r>
        <w:t xml:space="preserve">. Saisissez un nombre supérieur à la taille initiale, mais inférieur à la taille de fichier recommandée dans le champ </w:t>
      </w:r>
      <w:r w:rsidRPr="00343184">
        <w:rPr>
          <w:b/>
        </w:rPr>
        <w:t>Taille maximale (Mo) :</w:t>
      </w:r>
      <w:r>
        <w:t xml:space="preserve">. Cliquez sur </w:t>
      </w:r>
      <w:r w:rsidRPr="00343184">
        <w:rPr>
          <w:b/>
        </w:rPr>
        <w:t>Définir</w:t>
      </w:r>
      <w:r>
        <w:t>.</w:t>
      </w:r>
    </w:p>
    <w:p w:rsidR="00931B0A" w:rsidRPr="00144624" w:rsidRDefault="00931B0A" w:rsidP="00931B0A">
      <w:pPr>
        <w:pStyle w:val="Visual"/>
      </w:pPr>
      <w:r>
        <w:t xml:space="preserve"> </w:t>
      </w:r>
      <w:r w:rsidR="001C54B9" w:rsidRPr="00F3490C">
        <w:rPr>
          <w:noProof/>
          <w:lang w:val="en-US" w:eastAsia="zh-CN" w:bidi="th-TH"/>
        </w:rPr>
        <w:drawing>
          <wp:inline distT="0" distB="0" distL="0" distR="0">
            <wp:extent cx="3555365" cy="2406650"/>
            <wp:effectExtent l="19050" t="19050" r="26035" b="12700"/>
            <wp:docPr id="1" name="Picture 5" descr="This image displays the current and recommended paging file size and an example of the customzied paging file siz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image displays the current and recommended paging file size and an example of the customzied paging file size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406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1B0A" w:rsidRPr="00144624" w:rsidRDefault="00931B0A" w:rsidP="00E02258">
      <w:pPr>
        <w:pStyle w:val="SubStepAlpha"/>
      </w:pPr>
      <w:r>
        <w:t xml:space="preserve">Sélectionnez le lecteur </w:t>
      </w:r>
      <w:r w:rsidRPr="00663358">
        <w:rPr>
          <w:b/>
        </w:rPr>
        <w:t>C:</w:t>
      </w:r>
      <w:r>
        <w:t xml:space="preserve">. Cliquez sur la case d'option </w:t>
      </w:r>
      <w:r w:rsidRPr="00663358">
        <w:rPr>
          <w:b/>
        </w:rPr>
        <w:t>Aucun fichier d'échange</w:t>
      </w:r>
      <w:r>
        <w:t xml:space="preserve">, puis cliquez sur </w:t>
      </w:r>
      <w:r w:rsidRPr="00663358">
        <w:rPr>
          <w:b/>
        </w:rPr>
        <w:t>Définir</w:t>
      </w:r>
      <w:r>
        <w:t>.</w:t>
      </w:r>
    </w:p>
    <w:p w:rsidR="00931B0A" w:rsidRPr="00144624" w:rsidRDefault="00931B0A" w:rsidP="00E02258">
      <w:pPr>
        <w:pStyle w:val="SubStepAlpha"/>
      </w:pPr>
      <w:r>
        <w:t xml:space="preserve">Le message d'avertissement Propriétés système s'affiche. Cliquez sur </w:t>
      </w:r>
      <w:r w:rsidRPr="00663358">
        <w:rPr>
          <w:b/>
        </w:rPr>
        <w:t xml:space="preserve">Oui </w:t>
      </w:r>
      <w:r>
        <w:t>pour continuer.</w:t>
      </w:r>
    </w:p>
    <w:p w:rsidR="00931B0A" w:rsidRPr="00144624" w:rsidRDefault="00931B0A" w:rsidP="00E02258">
      <w:pPr>
        <w:pStyle w:val="SubStepAlpha"/>
      </w:pPr>
      <w:r>
        <w:t xml:space="preserve">Cliquez sur </w:t>
      </w:r>
      <w:r w:rsidRPr="00C1173C">
        <w:rPr>
          <w:b/>
        </w:rPr>
        <w:t>OK</w:t>
      </w:r>
      <w:r>
        <w:t xml:space="preserve"> dans la fenêtre </w:t>
      </w:r>
      <w:r w:rsidRPr="00E851C1">
        <w:rPr>
          <w:b/>
        </w:rPr>
        <w:t>Mémoire virtuelle</w:t>
      </w:r>
      <w:r>
        <w:t xml:space="preserve"> pour accepter les nouveaux paramètres de la mémoire virtuelle.</w:t>
      </w:r>
    </w:p>
    <w:p w:rsidR="00931B0A" w:rsidRPr="00144624" w:rsidRDefault="00931B0A" w:rsidP="00E02258">
      <w:pPr>
        <w:pStyle w:val="SubStepAlpha"/>
      </w:pPr>
      <w:r>
        <w:t>Cliquez sur OK dans les fenêtres Options de performances et Propriétés système.</w:t>
      </w:r>
    </w:p>
    <w:p w:rsidR="00931B0A" w:rsidRPr="00C1173C" w:rsidRDefault="00931B0A" w:rsidP="00067872">
      <w:pPr>
        <w:pStyle w:val="2"/>
      </w:pPr>
      <w:bookmarkStart w:id="1" w:name="S4"/>
      <w:bookmarkEnd w:id="1"/>
      <w:r>
        <w:t>Retournez dans la fenêtre Mémoire virtuelle pour vérifier les modifications.</w:t>
      </w:r>
    </w:p>
    <w:p w:rsidR="00931B0A" w:rsidRDefault="00931B0A" w:rsidP="00E02258">
      <w:pPr>
        <w:pStyle w:val="SubStepAlpha"/>
      </w:pPr>
      <w:r>
        <w:t xml:space="preserve">Accédez à la fenêtre </w:t>
      </w:r>
      <w:r w:rsidRPr="00E851C1">
        <w:rPr>
          <w:b/>
        </w:rPr>
        <w:t>Propriétés système</w:t>
      </w:r>
      <w:r>
        <w:t>. (</w:t>
      </w:r>
      <w:r>
        <w:rPr>
          <w:b/>
        </w:rPr>
        <w:t>Panneau de configuration &gt; Système &gt; Paramètres système avancés</w:t>
      </w:r>
      <w:r>
        <w:t xml:space="preserve">). Sélectionnez l'onglet </w:t>
      </w:r>
      <w:r w:rsidRPr="00144624">
        <w:rPr>
          <w:b/>
        </w:rPr>
        <w:t>Avancé</w:t>
      </w:r>
      <w:r>
        <w:t xml:space="preserve"> et cliquez sur </w:t>
      </w:r>
      <w:r w:rsidRPr="00144624">
        <w:rPr>
          <w:b/>
        </w:rPr>
        <w:t>Paramètres</w:t>
      </w:r>
      <w:r>
        <w:t xml:space="preserve"> dans la zone Performances.</w:t>
      </w:r>
    </w:p>
    <w:p w:rsidR="00931B0A" w:rsidRDefault="00931B0A" w:rsidP="00E02258">
      <w:pPr>
        <w:pStyle w:val="SubStepAlpha"/>
      </w:pPr>
      <w:r>
        <w:t xml:space="preserve">Dans la fenêtre </w:t>
      </w:r>
      <w:r w:rsidRPr="00E851C1">
        <w:rPr>
          <w:b/>
        </w:rPr>
        <w:t>Options de performances</w:t>
      </w:r>
      <w:r>
        <w:t xml:space="preserve">, sélectionnez l'onglet </w:t>
      </w:r>
      <w:r w:rsidRPr="00144624">
        <w:rPr>
          <w:b/>
        </w:rPr>
        <w:t>Avancé</w:t>
      </w:r>
      <w:r>
        <w:t xml:space="preserve"> et cliquez sur </w:t>
      </w:r>
      <w:r w:rsidRPr="006C7D8F">
        <w:rPr>
          <w:b/>
        </w:rPr>
        <w:t>Modifier</w:t>
      </w:r>
      <w:r>
        <w:t>.</w:t>
      </w:r>
    </w:p>
    <w:p w:rsidR="00931B0A" w:rsidRDefault="00931B0A" w:rsidP="00E02258">
      <w:pPr>
        <w:pStyle w:val="SubStepAlpha"/>
      </w:pPr>
      <w:r>
        <w:t xml:space="preserve">La fenêtre </w:t>
      </w:r>
      <w:r w:rsidRPr="00663358">
        <w:rPr>
          <w:b/>
        </w:rPr>
        <w:t>Mémoire virtuelle</w:t>
      </w:r>
      <w:r>
        <w:t xml:space="preserve"> s'ouvre, affichant les informations mises à jour relatives au fichier d'échange. Vérifiez les modifications apportées.</w:t>
      </w:r>
    </w:p>
    <w:p w:rsidR="00931B0A" w:rsidRPr="00144624" w:rsidRDefault="00931B0A" w:rsidP="00931B0A">
      <w:pPr>
        <w:pStyle w:val="4"/>
      </w:pPr>
      <w:r>
        <w:t>Question :</w:t>
      </w:r>
    </w:p>
    <w:p w:rsidR="00931B0A" w:rsidRDefault="00931B0A" w:rsidP="00931B0A">
      <w:pPr>
        <w:pStyle w:val="BodyTextL50"/>
        <w:keepNext/>
      </w:pPr>
      <w:r>
        <w:t>Sur quel Lecteur [nom de volume] se trouve le fichier d'échange ?</w:t>
      </w:r>
    </w:p>
    <w:p w:rsidR="00931B0A" w:rsidRPr="00144624" w:rsidRDefault="00931B0A" w:rsidP="00931B0A">
      <w:pPr>
        <w:pStyle w:val="AnswerLineL50"/>
      </w:pPr>
      <w:r>
        <w:t>Saisissez vos réponses ici</w:t>
      </w:r>
    </w:p>
    <w:p w:rsidR="00931B0A" w:rsidRPr="00C1173C" w:rsidRDefault="00931B0A" w:rsidP="00067872">
      <w:pPr>
        <w:pStyle w:val="2"/>
      </w:pPr>
      <w:r>
        <w:lastRenderedPageBreak/>
        <w:t>Rétablissez les paramètres initiaux de la mémoire virtuelle.</w:t>
      </w:r>
    </w:p>
    <w:p w:rsidR="00931B0A" w:rsidRPr="00C1173C" w:rsidRDefault="00931B0A" w:rsidP="00E02258">
      <w:pPr>
        <w:pStyle w:val="SubStepAlpha"/>
      </w:pPr>
      <w:r>
        <w:t>Sélectionnez le lecteur C: [disque local], cliquez sur Taille gérée par le système et cliquez sur Définir.</w:t>
      </w:r>
    </w:p>
    <w:p w:rsidR="00931B0A" w:rsidRPr="00C1173C" w:rsidRDefault="00931B0A" w:rsidP="00E02258">
      <w:pPr>
        <w:pStyle w:val="SubStepAlpha"/>
      </w:pPr>
      <w:r>
        <w:t xml:space="preserve">Sélectionnez </w:t>
      </w:r>
      <w:r>
        <w:rPr>
          <w:b/>
        </w:rPr>
        <w:t>I:</w:t>
      </w:r>
      <w:r>
        <w:t xml:space="preserve">, cliquez sur </w:t>
      </w:r>
      <w:r w:rsidRPr="00663358">
        <w:rPr>
          <w:b/>
        </w:rPr>
        <w:t>Aucun fichier d'échange</w:t>
      </w:r>
      <w:r>
        <w:t xml:space="preserve">, puis cliquez sur </w:t>
      </w:r>
      <w:r w:rsidRPr="00663358">
        <w:rPr>
          <w:b/>
        </w:rPr>
        <w:t>Définir</w:t>
      </w:r>
      <w:r>
        <w:t>.</w:t>
      </w:r>
    </w:p>
    <w:p w:rsidR="00931B0A" w:rsidRPr="00C1173C" w:rsidRDefault="00931B0A" w:rsidP="00E02258">
      <w:pPr>
        <w:pStyle w:val="SubStepAlpha"/>
      </w:pPr>
      <w:r>
        <w:t>Cochez la case Gérer automatiquement le fichier d'échange pour tous les lecteurs, puis cliquez sur OK.</w:t>
      </w:r>
    </w:p>
    <w:p w:rsidR="00931B0A" w:rsidRPr="00C1173C" w:rsidRDefault="00931B0A" w:rsidP="00E02258">
      <w:pPr>
        <w:pStyle w:val="SubStepAlpha"/>
      </w:pPr>
      <w:r>
        <w:t xml:space="preserve">La fenêtre </w:t>
      </w:r>
      <w:r w:rsidRPr="00663358">
        <w:rPr>
          <w:b/>
        </w:rPr>
        <w:t>Propriétés système</w:t>
      </w:r>
      <w:r>
        <w:t xml:space="preserve"> s'ouvre, vous informant de la nécessité de redémarrer pour que les modifications prennent effet. Cliquez sur </w:t>
      </w:r>
      <w:r w:rsidRPr="00663358">
        <w:rPr>
          <w:b/>
        </w:rPr>
        <w:t>OK</w:t>
      </w:r>
      <w:r>
        <w:t>.</w:t>
      </w:r>
    </w:p>
    <w:p w:rsidR="00931B0A" w:rsidRPr="00C1173C" w:rsidRDefault="00931B0A" w:rsidP="00E02258">
      <w:pPr>
        <w:pStyle w:val="SubStepAlpha"/>
      </w:pPr>
      <w:r>
        <w:t xml:space="preserve">Cliquez sur </w:t>
      </w:r>
      <w:r w:rsidRPr="00C1173C">
        <w:rPr>
          <w:b/>
        </w:rPr>
        <w:t>OK</w:t>
      </w:r>
      <w:r>
        <w:t xml:space="preserve"> pour fermer la fenêtre </w:t>
      </w:r>
      <w:r w:rsidRPr="00E851C1">
        <w:rPr>
          <w:b/>
        </w:rPr>
        <w:t>Options de performances</w:t>
      </w:r>
      <w:r>
        <w:t xml:space="preserve">. Cliquez sur </w:t>
      </w:r>
      <w:r w:rsidRPr="00CB7494">
        <w:rPr>
          <w:b/>
        </w:rPr>
        <w:t>OK</w:t>
      </w:r>
      <w:r>
        <w:t xml:space="preserve"> pour fermer la fenêtre Propriétés système.</w:t>
      </w:r>
    </w:p>
    <w:p w:rsidR="00931B0A" w:rsidRDefault="00931B0A" w:rsidP="00E02258">
      <w:pPr>
        <w:pStyle w:val="SubStepAlpha"/>
      </w:pPr>
      <w:r>
        <w:t xml:space="preserve">Le message d'avertissement affiche : « Vous devez redémarrer votre ordinateur pour appliquer ces modifications. » Cliquez sur </w:t>
      </w:r>
      <w:r w:rsidRPr="00663358">
        <w:rPr>
          <w:b/>
        </w:rPr>
        <w:t>Redémarrer maintenant</w:t>
      </w:r>
      <w:r>
        <w:t>.</w:t>
      </w:r>
    </w:p>
    <w:p w:rsidR="00931B0A" w:rsidRDefault="00931B0A" w:rsidP="00931B0A">
      <w:pPr>
        <w:pStyle w:val="1"/>
        <w:numPr>
          <w:ilvl w:val="0"/>
          <w:numId w:val="3"/>
        </w:numPr>
      </w:pPr>
      <w:r>
        <w:t>Questions de réflexion</w:t>
      </w:r>
    </w:p>
    <w:p w:rsidR="00931B0A" w:rsidRDefault="00931B0A" w:rsidP="00931B0A">
      <w:pPr>
        <w:pStyle w:val="BodyTextL25"/>
        <w:keepNext/>
      </w:pPr>
      <w:r>
        <w:t>Pourquoi modifier les paramètres du fichier d'échange de mémoire virtuelle par défaut sous Windows ?</w:t>
      </w:r>
    </w:p>
    <w:p w:rsidR="00931B0A" w:rsidRPr="00144624" w:rsidRDefault="00931B0A" w:rsidP="00931B0A">
      <w:pPr>
        <w:pStyle w:val="AnswerLineL25"/>
      </w:pPr>
      <w:r>
        <w:t>Saisissez vos réponses ici</w:t>
      </w:r>
    </w:p>
    <w:p w:rsidR="00C162C0" w:rsidRPr="00F3490C" w:rsidRDefault="00931B0A" w:rsidP="00E02258">
      <w:pPr>
        <w:pStyle w:val="ConfigWindow"/>
        <w:rPr>
          <w:rStyle w:val="DevConfigGray"/>
          <w:rFonts w:ascii="Arial" w:hAnsi="Arial"/>
          <w:color w:val="FFFFFF"/>
          <w:shd w:val="clear" w:color="auto" w:fill="auto"/>
        </w:rPr>
      </w:pPr>
      <w:r w:rsidRPr="00F3490C">
        <w:rPr>
          <w:rStyle w:val="DevConfigGray"/>
          <w:rFonts w:ascii="Arial" w:hAnsi="Arial"/>
          <w:color w:val="FFFFFF"/>
          <w:shd w:val="clear" w:color="auto" w:fill="auto"/>
        </w:rPr>
        <w:t>Fin du document</w:t>
      </w:r>
      <w:bookmarkStart w:id="2" w:name="_GoBack"/>
      <w:bookmarkEnd w:id="2"/>
    </w:p>
    <w:sectPr w:rsidR="00C162C0" w:rsidRPr="00F3490C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BD3" w:rsidRDefault="000D2BD3" w:rsidP="00710659">
      <w:pPr>
        <w:spacing w:after="0" w:line="240" w:lineRule="auto"/>
      </w:pPr>
      <w:r>
        <w:separator/>
      </w:r>
    </w:p>
    <w:p w:rsidR="000D2BD3" w:rsidRDefault="000D2BD3"/>
  </w:endnote>
  <w:endnote w:type="continuationSeparator" w:id="0">
    <w:p w:rsidR="000D2BD3" w:rsidRDefault="000D2BD3" w:rsidP="00710659">
      <w:pPr>
        <w:spacing w:after="0" w:line="240" w:lineRule="auto"/>
      </w:pPr>
      <w:r>
        <w:continuationSeparator/>
      </w:r>
    </w:p>
    <w:p w:rsidR="000D2BD3" w:rsidRDefault="000D2B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191DCD">
      <w:t xml:space="preserve">– </w:t>
    </w:r>
    <w:r w:rsidR="00191DCD">
      <w:fldChar w:fldCharType="begin"/>
    </w:r>
    <w:r w:rsidR="00191DCD">
      <w:instrText xml:space="preserve"> DATE  \@ "yyyy"  \* MERGEFORMAT </w:instrText>
    </w:r>
    <w:r w:rsidR="00191DCD">
      <w:fldChar w:fldCharType="separate"/>
    </w:r>
    <w:r w:rsidR="00067872">
      <w:rPr>
        <w:noProof/>
      </w:rPr>
      <w:t>2020</w:t>
    </w:r>
    <w:r w:rsidR="00191DCD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75BF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75BF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191DCD">
      <w:t xml:space="preserve">– </w:t>
    </w:r>
    <w:r w:rsidR="00191DCD">
      <w:fldChar w:fldCharType="begin"/>
    </w:r>
    <w:r w:rsidR="00191DCD">
      <w:instrText xml:space="preserve"> DATE  \@ "yyyy"  \* MERGEFORMAT </w:instrText>
    </w:r>
    <w:r w:rsidR="00191DCD">
      <w:fldChar w:fldCharType="separate"/>
    </w:r>
    <w:r w:rsidR="00067872">
      <w:rPr>
        <w:noProof/>
      </w:rPr>
      <w:t>2020</w:t>
    </w:r>
    <w:r w:rsidR="00191DCD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75BF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75BF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BD3" w:rsidRDefault="000D2BD3" w:rsidP="00710659">
      <w:pPr>
        <w:spacing w:after="0" w:line="240" w:lineRule="auto"/>
      </w:pPr>
      <w:r>
        <w:separator/>
      </w:r>
    </w:p>
    <w:p w:rsidR="000D2BD3" w:rsidRDefault="000D2BD3"/>
  </w:footnote>
  <w:footnote w:type="continuationSeparator" w:id="0">
    <w:p w:rsidR="000D2BD3" w:rsidRDefault="000D2BD3" w:rsidP="00710659">
      <w:pPr>
        <w:spacing w:after="0" w:line="240" w:lineRule="auto"/>
      </w:pPr>
      <w:r>
        <w:continuationSeparator/>
      </w:r>
    </w:p>
    <w:p w:rsidR="000D2BD3" w:rsidRDefault="000D2B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F3490C" w:rsidP="008402F2">
    <w:pPr>
      <w:pStyle w:val="PageHead"/>
    </w:pPr>
    <w:r>
      <w:t>Travaux pratiques : Gestion de la mémoire virtuelle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1C54B9" w:rsidP="006C3FCF">
    <w:pPr>
      <w:ind w:left="-288"/>
    </w:pPr>
    <w:r w:rsidRPr="00F3490C">
      <w:rPr>
        <w:noProof/>
        <w:lang w:val="en-US" w:eastAsia="zh-CN" w:bidi="th-TH"/>
      </w:rPr>
      <w:drawing>
        <wp:inline distT="0" distB="0" distL="0" distR="0">
          <wp:extent cx="2589530" cy="804545"/>
          <wp:effectExtent l="0" t="0" r="1270" b="0"/>
          <wp:docPr id="3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495476CE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1D3442"/>
    <w:multiLevelType w:val="multilevel"/>
    <w:tmpl w:val="0B6207B0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Étape %2 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D3"/>
    <w:rsid w:val="00001BDF"/>
    <w:rsid w:val="0000380F"/>
    <w:rsid w:val="00004175"/>
    <w:rsid w:val="000059C9"/>
    <w:rsid w:val="0001129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87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2BD3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DCD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4B9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65D7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6FD3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50C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03E8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1B0A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372C0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1D9A"/>
    <w:rsid w:val="00B35151"/>
    <w:rsid w:val="00B433F2"/>
    <w:rsid w:val="00B458E8"/>
    <w:rsid w:val="00B520CD"/>
    <w:rsid w:val="00B5397B"/>
    <w:rsid w:val="00B53EE9"/>
    <w:rsid w:val="00B6183E"/>
    <w:rsid w:val="00B62809"/>
    <w:rsid w:val="00B74716"/>
    <w:rsid w:val="00B75BF1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C4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65C2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258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90C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D445EF-B571-462F-BF46-BAC315B3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C865C2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C865C2"/>
    <w:pPr>
      <w:keepNext/>
      <w:keepLines/>
      <w:numPr>
        <w:numId w:val="10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067872"/>
    <w:pPr>
      <w:keepNext/>
      <w:numPr>
        <w:ilvl w:val="1"/>
        <w:numId w:val="10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C865C2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067872"/>
    <w:rPr>
      <w:rFonts w:eastAsia="Times New Roman"/>
      <w:b/>
      <w:bCs/>
      <w:sz w:val="26"/>
      <w:szCs w:val="26"/>
      <w:lang w:val="fr-FR" w:eastAsia="en-US" w:bidi="ar-SA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E02258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C865C2"/>
    <w:pPr>
      <w:numPr>
        <w:ilvl w:val="2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865C2"/>
    <w:pPr>
      <w:numPr>
        <w:ilvl w:val="4"/>
        <w:numId w:val="10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C865C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LabTitle">
    <w:name w:val="Lab Title"/>
    <w:basedOn w:val="ac"/>
    <w:next w:val="BodyTextL25"/>
    <w:link w:val="LabTitleChar"/>
    <w:qFormat/>
    <w:rsid w:val="00931B0A"/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0C6425"/>
    <w:rPr>
      <w:rFonts w:eastAsia="Times New Roman"/>
      <w:b/>
      <w:bCs/>
      <w:sz w:val="24"/>
      <w:szCs w:val="26"/>
    </w:rPr>
  </w:style>
  <w:style w:type="paragraph" w:styleId="ad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d"/>
    <w:semiHidden/>
    <w:rsid w:val="00231DCA"/>
    <w:rPr>
      <w:rFonts w:eastAsia="Times New Roman"/>
    </w:rPr>
  </w:style>
  <w:style w:type="paragraph" w:styleId="ae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e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0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0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1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2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3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c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c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character" w:customStyle="1" w:styleId="LabTitleChar">
    <w:name w:val="Lab Title Char"/>
    <w:link w:val="LabTitle"/>
    <w:rsid w:val="00931B0A"/>
    <w:rPr>
      <w:rFonts w:eastAsia="宋体" w:cs="Angsana New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4CE7E-58CC-4A97-B013-A9A53D99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Manage Virtual Memory</vt:lpstr>
    </vt:vector>
  </TitlesOfParts>
  <Company>China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Gestion de la mémoire virtuelle</dc:title>
  <dc:subject/>
  <dc:creator>Administrator</dc:creator>
  <cp:keywords/>
  <dc:description>2015</dc:description>
  <cp:lastModifiedBy>User</cp:lastModifiedBy>
  <cp:revision>5</cp:revision>
  <cp:lastPrinted>2019-07-16T19:19:00Z</cp:lastPrinted>
  <dcterms:created xsi:type="dcterms:W3CDTF">2020-01-22T04:46:00Z</dcterms:created>
  <dcterms:modified xsi:type="dcterms:W3CDTF">2020-01-22T07:54:00Z</dcterms:modified>
</cp:coreProperties>
</file>