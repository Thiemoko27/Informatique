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A82482" w:rsidRDefault="00C2182D" w:rsidP="003B32DA">
      <w:pPr>
        <w:pStyle w:val="af3"/>
        <w:rPr>
          <w:rStyle w:val="LabTitleInstVersred"/>
          <w:bCs/>
          <w:color w:val="auto"/>
        </w:rPr>
      </w:pPr>
      <w:r w:rsidRPr="00A82482">
        <w:rPr>
          <w:bCs/>
        </w:rPr>
        <w:t>Travaux pratiques : Autres commandes utiles</w:t>
      </w:r>
    </w:p>
    <w:p w:rsidR="00F23FE7" w:rsidRDefault="00F23FE7" w:rsidP="00F23FE7">
      <w:pPr>
        <w:pStyle w:val="1"/>
        <w:numPr>
          <w:ilvl w:val="0"/>
          <w:numId w:val="3"/>
        </w:numPr>
      </w:pPr>
      <w:r>
        <w:t>Introduction</w:t>
      </w:r>
    </w:p>
    <w:p w:rsidR="00F23FE7" w:rsidRPr="00AB6C92" w:rsidRDefault="00F23FE7" w:rsidP="00F23FE7">
      <w:pPr>
        <w:pStyle w:val="BodyTextL25"/>
      </w:pPr>
      <w:r>
        <w:t>Au cours de ces travaux pratiques, vous allez utiliser d'autres commandes utiles.</w:t>
      </w:r>
    </w:p>
    <w:p w:rsidR="00F23FE7" w:rsidRPr="00E70096" w:rsidRDefault="00F23FE7" w:rsidP="00F23FE7">
      <w:pPr>
        <w:pStyle w:val="1"/>
        <w:numPr>
          <w:ilvl w:val="0"/>
          <w:numId w:val="3"/>
        </w:numPr>
      </w:pPr>
      <w:r>
        <w:t>Ressources requises</w:t>
      </w:r>
    </w:p>
    <w:p w:rsidR="00F23FE7" w:rsidRDefault="00F23FE7" w:rsidP="00F23FE7">
      <w:pPr>
        <w:pStyle w:val="Bulletlevel1"/>
        <w:spacing w:before="60" w:after="60" w:line="276" w:lineRule="auto"/>
      </w:pPr>
      <w:r>
        <w:t>Un ordinateur Windows</w:t>
      </w:r>
    </w:p>
    <w:p w:rsidR="00F23FE7" w:rsidRDefault="00F23FE7" w:rsidP="00F23FE7">
      <w:pPr>
        <w:pStyle w:val="Bulletlevel1"/>
        <w:spacing w:before="60" w:after="60" w:line="276" w:lineRule="auto"/>
      </w:pPr>
      <w:r>
        <w:t>Une ressource réseau partagée et les informations d'identification fournies par l'instructeur</w:t>
      </w:r>
    </w:p>
    <w:p w:rsidR="003B32DA" w:rsidRDefault="003B32DA" w:rsidP="00C22897">
      <w:pPr>
        <w:pStyle w:val="1"/>
        <w:numPr>
          <w:ilvl w:val="0"/>
          <w:numId w:val="0"/>
        </w:numPr>
      </w:pPr>
      <w:r>
        <w:t>Instructions</w:t>
      </w:r>
    </w:p>
    <w:p w:rsidR="00F23FE7" w:rsidRDefault="00F23FE7" w:rsidP="003B32DA">
      <w:pPr>
        <w:pStyle w:val="2"/>
      </w:pPr>
      <w:r>
        <w:t>L'interface de ligne de commande Stratégie de groupe</w:t>
      </w:r>
    </w:p>
    <w:p w:rsidR="00F23FE7" w:rsidRDefault="00F23FE7" w:rsidP="00B13C44">
      <w:pPr>
        <w:pStyle w:val="3"/>
      </w:pPr>
      <w:r>
        <w:t>La commande gpupdate</w:t>
      </w:r>
    </w:p>
    <w:p w:rsidR="00F23FE7" w:rsidRDefault="00F23FE7" w:rsidP="00F23FE7">
      <w:pPr>
        <w:pStyle w:val="BodyTextL25"/>
      </w:pPr>
      <w:r>
        <w:t xml:space="preserve">La commande </w:t>
      </w:r>
      <w:r w:rsidRPr="00482CBF">
        <w:rPr>
          <w:b/>
        </w:rPr>
        <w:t>gpupdate</w:t>
      </w:r>
      <w:r>
        <w:t xml:space="preserve"> permet de mettre à jour les paramètres des stratégies de groupe.</w:t>
      </w:r>
    </w:p>
    <w:p w:rsidR="00F23FE7" w:rsidRPr="00A46C6F" w:rsidRDefault="00F23FE7" w:rsidP="003B32DA">
      <w:pPr>
        <w:pStyle w:val="SubStepAlpha"/>
      </w:pPr>
      <w:r>
        <w:t xml:space="preserve">Ouvrez une invite de commande. À l'invite, saisissez </w:t>
      </w:r>
      <w:r>
        <w:rPr>
          <w:b/>
        </w:rPr>
        <w:t>gpupdate /?</w:t>
      </w:r>
      <w:r>
        <w:t xml:space="preserve"> pour vérifier la syntaxe et les options disponibles.</w:t>
      </w:r>
    </w:p>
    <w:p w:rsidR="00F23FE7" w:rsidRDefault="00F23FE7" w:rsidP="00F23FE7">
      <w:pPr>
        <w:pStyle w:val="CMD"/>
      </w:pPr>
      <w:r>
        <w:t xml:space="preserve">C:\Users\ITEUser&gt; </w:t>
      </w:r>
      <w:r>
        <w:rPr>
          <w:b/>
        </w:rPr>
        <w:t>gpupdate /?</w:t>
      </w:r>
    </w:p>
    <w:p w:rsidR="00F23FE7" w:rsidRDefault="00F23FE7" w:rsidP="00F23FE7">
      <w:pPr>
        <w:pStyle w:val="CMDOutput"/>
      </w:pPr>
      <w:r>
        <w:t>Description : met à jour plusieurs paramètres de stratégie de groupe.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Syntaxe : Gpupdate [/Target:{Computer | User}] [/Force] [/Wait:&lt;value&gt;]</w:t>
      </w:r>
    </w:p>
    <w:p w:rsidR="00F23FE7" w:rsidRDefault="00F23FE7" w:rsidP="00F23FE7">
      <w:pPr>
        <w:pStyle w:val="CMDOutput"/>
      </w:pPr>
      <w:r>
        <w:t xml:space="preserve">     [/Logoff] /Boot /Sync</w:t>
      </w:r>
    </w:p>
    <w:p w:rsidR="00F23FE7" w:rsidRDefault="00F23FE7" w:rsidP="003B32DA">
      <w:pPr>
        <w:pStyle w:val="SubStepAlpha"/>
      </w:pPr>
      <w:r>
        <w:t xml:space="preserve">Par défaut, la commande </w:t>
      </w:r>
      <w:r>
        <w:rPr>
          <w:b/>
        </w:rPr>
        <w:t>gpupdate</w:t>
      </w:r>
      <w:r>
        <w:t xml:space="preserve"> se met à jour uniquement si la stratégie de groupe a changé. Pour appliquer une mise à jour en arrière-plan de tous les paramètres de stratégie de groupe indépendamment des modifications apportées, utilisez la commande </w:t>
      </w:r>
      <w:r>
        <w:rPr>
          <w:b/>
        </w:rPr>
        <w:t>gpupdate /force</w:t>
      </w:r>
      <w:r>
        <w:t>.</w:t>
      </w:r>
    </w:p>
    <w:p w:rsidR="00F23FE7" w:rsidRDefault="00F23FE7" w:rsidP="00F23FE7">
      <w:pPr>
        <w:pStyle w:val="CMD"/>
      </w:pPr>
      <w:r>
        <w:t xml:space="preserve">C:\Users\ITEUser&gt; </w:t>
      </w:r>
      <w:r>
        <w:rPr>
          <w:b/>
        </w:rPr>
        <w:t>gpupdate /force</w:t>
      </w:r>
    </w:p>
    <w:p w:rsidR="00F23FE7" w:rsidRDefault="00F23FE7" w:rsidP="00F23FE7">
      <w:pPr>
        <w:pStyle w:val="CMDOutput"/>
      </w:pPr>
      <w:r>
        <w:t>Mise à jour de la stratégie...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La mise à jour de la stratégie d'ordinateur s'est terminée sans erreur.</w:t>
      </w:r>
    </w:p>
    <w:p w:rsidR="00F23FE7" w:rsidRPr="000A019D" w:rsidRDefault="00F23FE7" w:rsidP="00F23FE7">
      <w:pPr>
        <w:pStyle w:val="CMDOutput"/>
      </w:pPr>
      <w:r>
        <w:t>La mise à jour de la stratégie utilisateur s'est terminée sans erreur.</w:t>
      </w:r>
    </w:p>
    <w:p w:rsidR="00F23FE7" w:rsidRDefault="00F23FE7" w:rsidP="003B32DA">
      <w:pPr>
        <w:pStyle w:val="3"/>
      </w:pPr>
      <w:r>
        <w:t>La commande gpresult</w:t>
      </w:r>
    </w:p>
    <w:p w:rsidR="00F23FE7" w:rsidRPr="00C12117" w:rsidRDefault="00F23FE7" w:rsidP="00F23FE7">
      <w:pPr>
        <w:pStyle w:val="BodyTextL25"/>
      </w:pPr>
      <w:r>
        <w:t xml:space="preserve">La commande </w:t>
      </w:r>
      <w:r>
        <w:rPr>
          <w:b/>
        </w:rPr>
        <w:t>gpresult</w:t>
      </w:r>
      <w:r>
        <w:t xml:space="preserve"> permet de vérifier les paramètres de stratégie de groupe en vigueur.</w:t>
      </w:r>
    </w:p>
    <w:p w:rsidR="00F23FE7" w:rsidRPr="00A46C6F" w:rsidRDefault="00F23FE7" w:rsidP="003B32DA">
      <w:pPr>
        <w:pStyle w:val="SubStepAlpha"/>
        <w:numPr>
          <w:ilvl w:val="3"/>
          <w:numId w:val="12"/>
        </w:numPr>
      </w:pPr>
      <w:r>
        <w:t xml:space="preserve">Ouvrez une invite de commande. À l'invite, saisissez </w:t>
      </w:r>
      <w:r>
        <w:rPr>
          <w:b/>
        </w:rPr>
        <w:t>gpresult /?</w:t>
      </w:r>
      <w:r>
        <w:t xml:space="preserve"> pour vérifier la syntaxe et les options disponibles.</w:t>
      </w:r>
    </w:p>
    <w:p w:rsidR="00F23FE7" w:rsidRDefault="00F23FE7" w:rsidP="00F23FE7">
      <w:pPr>
        <w:pStyle w:val="CMD"/>
      </w:pPr>
      <w:r>
        <w:t xml:space="preserve">C:\Users\ITEUser&gt; </w:t>
      </w:r>
      <w:r>
        <w:rPr>
          <w:b/>
        </w:rPr>
        <w:t>gpresult /?</w:t>
      </w:r>
    </w:p>
    <w:p w:rsidR="00F23FE7" w:rsidRDefault="00F23FE7" w:rsidP="00B13C44">
      <w:pPr>
        <w:pStyle w:val="SubStepAlpha"/>
        <w:numPr>
          <w:ilvl w:val="3"/>
          <w:numId w:val="12"/>
        </w:numPr>
      </w:pPr>
      <w:r>
        <w:t xml:space="preserve">Pour afficher les données de synthèse du Jeu de stratégie résultant (RSoP), saisissez la commande </w:t>
      </w:r>
      <w:r w:rsidRPr="00B13C44">
        <w:rPr>
          <w:b/>
          <w:bCs/>
        </w:rPr>
        <w:t>gpresult /R</w:t>
      </w:r>
      <w:r>
        <w:t xml:space="preserve"> à l'invite.</w:t>
      </w:r>
    </w:p>
    <w:p w:rsidR="00F23FE7" w:rsidRDefault="00F23FE7" w:rsidP="00F23FE7">
      <w:pPr>
        <w:pStyle w:val="CMD"/>
      </w:pPr>
      <w:r>
        <w:t xml:space="preserve">C:\Users\ITEUser&gt; </w:t>
      </w:r>
      <w:r>
        <w:rPr>
          <w:b/>
        </w:rPr>
        <w:t>gpresult /R</w:t>
      </w:r>
    </w:p>
    <w:p w:rsidR="00F23FE7" w:rsidRPr="00B13C44" w:rsidRDefault="00F23FE7" w:rsidP="00F23FE7">
      <w:pPr>
        <w:pStyle w:val="CMDOutput"/>
        <w:rPr>
          <w:sz w:val="13"/>
          <w:szCs w:val="18"/>
        </w:rPr>
      </w:pPr>
    </w:p>
    <w:p w:rsidR="00F23FE7" w:rsidRDefault="00F23FE7" w:rsidP="00F23FE7">
      <w:pPr>
        <w:pStyle w:val="CMDOutput"/>
      </w:pPr>
      <w:r>
        <w:t>Outil de résultat du système d'exploitation Microsoft (R) Windows (R) v2.0</w:t>
      </w:r>
    </w:p>
    <w:p w:rsidR="00F23FE7" w:rsidRDefault="00F23FE7" w:rsidP="00F23FE7">
      <w:pPr>
        <w:pStyle w:val="CMDOutput"/>
      </w:pPr>
      <w:r>
        <w:t>© 2018 Microsoft Corporation. Tous droits réservés.</w:t>
      </w:r>
    </w:p>
    <w:p w:rsidR="00F23FE7" w:rsidRPr="00B13C44" w:rsidRDefault="00F23FE7" w:rsidP="00F23FE7">
      <w:pPr>
        <w:pStyle w:val="CMDOutput"/>
        <w:rPr>
          <w:sz w:val="10"/>
          <w:szCs w:val="10"/>
        </w:rPr>
      </w:pPr>
    </w:p>
    <w:p w:rsidR="00F23FE7" w:rsidRDefault="00F23FE7" w:rsidP="00F23FE7">
      <w:pPr>
        <w:pStyle w:val="CMDOutput"/>
      </w:pPr>
      <w:r>
        <w:lastRenderedPageBreak/>
        <w:t>Créé le 5/10/2019 à 5:04:22 PM</w:t>
      </w:r>
    </w:p>
    <w:p w:rsidR="00F23FE7" w:rsidRPr="00B13C44" w:rsidRDefault="00F23FE7" w:rsidP="00F23FE7">
      <w:pPr>
        <w:pStyle w:val="CMDOutput"/>
        <w:rPr>
          <w:sz w:val="15"/>
          <w:szCs w:val="20"/>
        </w:rPr>
      </w:pPr>
    </w:p>
    <w:p w:rsidR="00F23FE7" w:rsidRPr="00B13C44" w:rsidRDefault="00F23FE7" w:rsidP="00F23FE7">
      <w:pPr>
        <w:pStyle w:val="CMDOutput"/>
        <w:rPr>
          <w:sz w:val="15"/>
          <w:szCs w:val="20"/>
        </w:rPr>
      </w:pPr>
    </w:p>
    <w:p w:rsidR="00F23FE7" w:rsidRDefault="00F23FE7" w:rsidP="00F23FE7">
      <w:pPr>
        <w:pStyle w:val="CMDOutput"/>
      </w:pPr>
      <w:r>
        <w:t>Données RSOP pour DESKTOP-PUU52R2\ITEUser sur DESKTOP-PUU52R2 : mode journalisation</w:t>
      </w:r>
    </w:p>
    <w:p w:rsidR="00F23FE7" w:rsidRDefault="00F23FE7" w:rsidP="00F23FE7">
      <w:pPr>
        <w:pStyle w:val="CMDOutput"/>
      </w:pPr>
      <w:r>
        <w:t>------------------------------------------------------------------------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Configuration du système d'exploitation : Station de travail autonome</w:t>
      </w:r>
    </w:p>
    <w:p w:rsidR="00F23FE7" w:rsidRDefault="00F23FE7" w:rsidP="00F23FE7">
      <w:pPr>
        <w:pStyle w:val="CMDOutput"/>
      </w:pPr>
      <w:r>
        <w:t>Version du système d'exploitation :</w:t>
      </w:r>
      <w:r w:rsidR="00B13C44">
        <w:t xml:space="preserve">       </w:t>
      </w:r>
      <w:r>
        <w:t>10.0.17763</w:t>
      </w:r>
    </w:p>
    <w:p w:rsidR="00F23FE7" w:rsidRDefault="00F23FE7" w:rsidP="00F23FE7">
      <w:pPr>
        <w:pStyle w:val="CMDOutput"/>
      </w:pPr>
      <w:r>
        <w:t>Nom du site :</w:t>
      </w:r>
      <w:r w:rsidR="00B13C44">
        <w:t xml:space="preserve">                            </w:t>
      </w:r>
      <w:r>
        <w:t xml:space="preserve"> N/A</w:t>
      </w:r>
    </w:p>
    <w:p w:rsidR="00F23FE7" w:rsidRDefault="00F23FE7" w:rsidP="00F23FE7">
      <w:pPr>
        <w:pStyle w:val="CMDOutput"/>
      </w:pPr>
      <w:r>
        <w:t>Profil itinérant :</w:t>
      </w:r>
      <w:r w:rsidR="00B13C44">
        <w:t xml:space="preserve">                       </w:t>
      </w:r>
      <w:r>
        <w:t xml:space="preserve"> N/A</w:t>
      </w:r>
    </w:p>
    <w:p w:rsidR="00F23FE7" w:rsidRDefault="00F23FE7" w:rsidP="00F23FE7">
      <w:pPr>
        <w:pStyle w:val="CMDOutput"/>
      </w:pPr>
      <w:r>
        <w:t xml:space="preserve">Profil local : </w:t>
      </w:r>
      <w:r w:rsidR="00B13C44">
        <w:t xml:space="preserve">                           </w:t>
      </w:r>
      <w:r>
        <w:t>C:\Users\ITEUser</w:t>
      </w:r>
    </w:p>
    <w:p w:rsidR="00F23FE7" w:rsidRDefault="00F23FE7" w:rsidP="00F23FE7">
      <w:pPr>
        <w:pStyle w:val="CMDOutput"/>
      </w:pPr>
      <w:r>
        <w:t xml:space="preserve">Connexion via une liaison lente ? : </w:t>
      </w:r>
      <w:r w:rsidR="00B13C44">
        <w:t xml:space="preserve">      </w:t>
      </w:r>
      <w:r>
        <w:t>Non</w:t>
      </w:r>
    </w:p>
    <w:p w:rsidR="00F23FE7" w:rsidRDefault="00F23FE7" w:rsidP="00F23FE7">
      <w:pPr>
        <w:pStyle w:val="CMDOutput"/>
      </w:pPr>
      <w:r>
        <w:t>&lt;output omitted&gt;</w:t>
      </w:r>
    </w:p>
    <w:p w:rsidR="00F23FE7" w:rsidRDefault="00F23FE7" w:rsidP="00B13C44">
      <w:pPr>
        <w:pStyle w:val="SubStepAlpha"/>
        <w:numPr>
          <w:ilvl w:val="3"/>
          <w:numId w:val="12"/>
        </w:numPr>
      </w:pPr>
      <w:r>
        <w:t xml:space="preserve">Si vous souhaitez enregistrer le rapport au format HTML, saisissez </w:t>
      </w:r>
      <w:r w:rsidRPr="00B13C44">
        <w:rPr>
          <w:b/>
          <w:bCs/>
        </w:rPr>
        <w:t>gpresult/H GPReport.html</w:t>
      </w:r>
      <w:r>
        <w:t xml:space="preserve"> à l'invite. C:\Users\ITEUser\GPReport.html est utilisé à titre d'exemple. Si ce fichier existe déjà, ajoutez</w:t>
      </w:r>
      <w:r w:rsidRPr="00B13C44">
        <w:rPr>
          <w:b/>
          <w:bCs/>
        </w:rPr>
        <w:t xml:space="preserve"> /F</w:t>
      </w:r>
      <w:r>
        <w:t xml:space="preserve"> à la commande pour remplacer la version existante.</w:t>
      </w:r>
    </w:p>
    <w:p w:rsidR="00F23FE7" w:rsidRDefault="00F23FE7" w:rsidP="00F23FE7">
      <w:pPr>
        <w:pStyle w:val="CMD"/>
      </w:pPr>
      <w:r>
        <w:t xml:space="preserve">C:\Users\ITEUser&gt; </w:t>
      </w:r>
      <w:r>
        <w:rPr>
          <w:b/>
        </w:rPr>
        <w:t>gpresult /H GPReport.html</w:t>
      </w:r>
    </w:p>
    <w:p w:rsidR="00F23FE7" w:rsidRPr="00B13C44" w:rsidRDefault="00F23FE7" w:rsidP="00B13C44">
      <w:pPr>
        <w:pStyle w:val="SubStepAlpha"/>
        <w:numPr>
          <w:ilvl w:val="3"/>
          <w:numId w:val="12"/>
        </w:numPr>
      </w:pPr>
      <w:r>
        <w:t xml:space="preserve">Pour consulter la version HTML du fichier, accédez au fichier à l'aide de </w:t>
      </w:r>
      <w:r w:rsidRPr="00B13C44">
        <w:rPr>
          <w:b/>
          <w:bCs/>
        </w:rPr>
        <w:t>Windows Explorer</w:t>
      </w:r>
      <w:r>
        <w:t xml:space="preserve"> ou de l'</w:t>
      </w:r>
      <w:r w:rsidRPr="00B13C44">
        <w:rPr>
          <w:b/>
          <w:bCs/>
        </w:rPr>
        <w:t>Explorateur de fichiers</w:t>
      </w:r>
      <w:r>
        <w:t>. Double-cliquez sur le fichier pour l'ouvrir.</w:t>
      </w:r>
    </w:p>
    <w:p w:rsidR="00F23FE7" w:rsidRDefault="00F23FE7" w:rsidP="003B32DA">
      <w:pPr>
        <w:pStyle w:val="2"/>
      </w:pPr>
      <w:r>
        <w:t>La commande net</w:t>
      </w:r>
    </w:p>
    <w:p w:rsidR="00F23FE7" w:rsidRPr="00BA687F" w:rsidRDefault="00F23FE7" w:rsidP="00F23FE7">
      <w:pPr>
        <w:pStyle w:val="BodyTextL25"/>
      </w:pPr>
      <w:r>
        <w:t xml:space="preserve">La commande net permet de gérer le réseau et d'afficher ses paramètres. Dans cette partie, vous allez uniquement explorer les commandes </w:t>
      </w:r>
      <w:r>
        <w:rPr>
          <w:b/>
        </w:rPr>
        <w:t>net</w:t>
      </w:r>
      <w:r>
        <w:t xml:space="preserve">, </w:t>
      </w:r>
      <w:r w:rsidRPr="00BA687F">
        <w:rPr>
          <w:b/>
        </w:rPr>
        <w:t>net use</w:t>
      </w:r>
      <w:r>
        <w:t xml:space="preserve"> et </w:t>
      </w:r>
      <w:r w:rsidRPr="00BA687F">
        <w:rPr>
          <w:b/>
        </w:rPr>
        <w:t>net user</w:t>
      </w:r>
      <w:r>
        <w:t>.</w:t>
      </w:r>
    </w:p>
    <w:p w:rsidR="00F23FE7" w:rsidRPr="00B13C44" w:rsidRDefault="00F23FE7" w:rsidP="00F23FE7">
      <w:pPr>
        <w:pStyle w:val="BodyTextL25"/>
        <w:rPr>
          <w:spacing w:val="-6"/>
        </w:rPr>
      </w:pPr>
      <w:r>
        <w:t>L</w:t>
      </w:r>
      <w:r w:rsidRPr="00B13C44">
        <w:rPr>
          <w:spacing w:val="-6"/>
        </w:rPr>
        <w:t xml:space="preserve">orsque vous utilisez la commande </w:t>
      </w:r>
      <w:r w:rsidRPr="00B13C44">
        <w:rPr>
          <w:b/>
          <w:spacing w:val="-6"/>
        </w:rPr>
        <w:t>net</w:t>
      </w:r>
      <w:r w:rsidRPr="00B13C44">
        <w:rPr>
          <w:spacing w:val="-6"/>
        </w:rPr>
        <w:t xml:space="preserve"> proprement dite, ouvrez une invite de commandes et saisissez </w:t>
      </w:r>
      <w:r w:rsidRPr="00B13C44">
        <w:rPr>
          <w:b/>
          <w:spacing w:val="-6"/>
        </w:rPr>
        <w:t>net</w:t>
      </w:r>
      <w:r w:rsidRPr="00B13C44">
        <w:rPr>
          <w:spacing w:val="-6"/>
        </w:rPr>
        <w:t xml:space="preserve"> pour vérifier la syntaxe de la commande et afficher la liste des sous-ensembles de commandes correspondants.</w:t>
      </w:r>
    </w:p>
    <w:p w:rsidR="00F23FE7" w:rsidRDefault="00F23FE7" w:rsidP="00F23FE7">
      <w:pPr>
        <w:pStyle w:val="CMD"/>
      </w:pPr>
      <w:r>
        <w:t xml:space="preserve">C:\Users\ITEUser&gt; </w:t>
      </w:r>
      <w:r w:rsidRPr="006938F9">
        <w:rPr>
          <w:b/>
        </w:rPr>
        <w:t>net</w:t>
      </w:r>
    </w:p>
    <w:p w:rsidR="00F23FE7" w:rsidRDefault="00F23FE7" w:rsidP="00F23FE7">
      <w:pPr>
        <w:pStyle w:val="CMDOutput"/>
      </w:pPr>
      <w:r>
        <w:t>La syntaxe de cette commande est la suivante :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MAXIMAL</w:t>
      </w:r>
    </w:p>
    <w:p w:rsidR="00F23FE7" w:rsidRDefault="00F23FE7" w:rsidP="00F23FE7">
      <w:pPr>
        <w:pStyle w:val="CMDOutput"/>
      </w:pPr>
      <w:r>
        <w:t xml:space="preserve">    [ ACCOUNTS | COMPUTER | CONFIG | CONTINUE | FILE | GROUP | HELP |</w:t>
      </w:r>
    </w:p>
    <w:p w:rsidR="00F23FE7" w:rsidRDefault="00F23FE7" w:rsidP="00F23FE7">
      <w:pPr>
        <w:pStyle w:val="CMDOutput"/>
      </w:pPr>
      <w:r>
        <w:t xml:space="preserve">      HELPMSG | LOCALGROUP | PAUSE | SESSION | SHARE | START |</w:t>
      </w:r>
    </w:p>
    <w:p w:rsidR="00F23FE7" w:rsidRPr="006938F9" w:rsidRDefault="00F23FE7" w:rsidP="00F23FE7">
      <w:pPr>
        <w:pStyle w:val="CMDOutput"/>
      </w:pPr>
      <w:r>
        <w:t xml:space="preserve">      STATISTICS | STOP | TIME | USE | USER | VIEW ]</w:t>
      </w:r>
    </w:p>
    <w:p w:rsidR="00F23FE7" w:rsidRDefault="00F23FE7" w:rsidP="003B32DA">
      <w:pPr>
        <w:pStyle w:val="3"/>
      </w:pPr>
      <w:r>
        <w:t>La commande net user</w:t>
      </w:r>
    </w:p>
    <w:p w:rsidR="00F23FE7" w:rsidRDefault="00F23FE7" w:rsidP="00F23FE7">
      <w:pPr>
        <w:pStyle w:val="BodyTextL25"/>
      </w:pPr>
      <w:r>
        <w:t xml:space="preserve">La commande </w:t>
      </w:r>
      <w:r w:rsidRPr="00BE458B">
        <w:rPr>
          <w:b/>
        </w:rPr>
        <w:t>net user</w:t>
      </w:r>
      <w:r>
        <w:t xml:space="preserve"> permet de gérer les utilisateurs sur un ordinateur. Les options de la commande </w:t>
      </w:r>
      <w:r>
        <w:rPr>
          <w:b/>
        </w:rPr>
        <w:t>net user</w:t>
      </w:r>
      <w:r>
        <w:t xml:space="preserve"> permettent de répertorier les utilisateurs, de vérifier les paramètres de l'utilisateur et d'ajouter ou de supprimer des comptes d'utilisateurs.</w:t>
      </w:r>
    </w:p>
    <w:p w:rsidR="00F23FE7" w:rsidRPr="00BE458B" w:rsidRDefault="00F23FE7" w:rsidP="003B32DA">
      <w:pPr>
        <w:pStyle w:val="SubStepAlpha"/>
      </w:pPr>
      <w:r>
        <w:t xml:space="preserve">Ouvrez une invite de commandes, puis saisissez </w:t>
      </w:r>
      <w:r>
        <w:rPr>
          <w:b/>
        </w:rPr>
        <w:t>net user /?</w:t>
      </w:r>
      <w:r>
        <w:t xml:space="preserve"> à l'invite pour vérifier la syntaxe de la commande.</w:t>
      </w:r>
    </w:p>
    <w:p w:rsidR="00F23FE7" w:rsidRDefault="00F23FE7" w:rsidP="00F23FE7">
      <w:pPr>
        <w:pStyle w:val="CMD"/>
      </w:pPr>
      <w:r>
        <w:t xml:space="preserve">C:\Users\ITEUser&gt; </w:t>
      </w:r>
      <w:r w:rsidRPr="006938F9">
        <w:rPr>
          <w:b/>
        </w:rPr>
        <w:t>net user /?</w:t>
      </w:r>
    </w:p>
    <w:p w:rsidR="00F23FE7" w:rsidRDefault="00F23FE7" w:rsidP="00F23FE7">
      <w:pPr>
        <w:pStyle w:val="CMDOutput"/>
      </w:pPr>
      <w:r>
        <w:t>La syntaxe de cette commande est la suivante :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NET USER</w:t>
      </w:r>
    </w:p>
    <w:p w:rsidR="00F23FE7" w:rsidRDefault="00F23FE7" w:rsidP="00F23FE7">
      <w:pPr>
        <w:pStyle w:val="CMDOutput"/>
      </w:pPr>
      <w:r>
        <w:t>[nom_utilisateur [mot_passe | *] [options]] [/DOMAIN]</w:t>
      </w:r>
    </w:p>
    <w:p w:rsidR="00F23FE7" w:rsidRDefault="00F23FE7" w:rsidP="00F23FE7">
      <w:pPr>
        <w:pStyle w:val="CMDOutput"/>
      </w:pPr>
      <w:r>
        <w:t xml:space="preserve">         nom_utilisateur {mot_passe | *} /ADD [options] [/DOMAIN]</w:t>
      </w:r>
    </w:p>
    <w:p w:rsidR="00F23FE7" w:rsidRDefault="00F23FE7" w:rsidP="00F23FE7">
      <w:pPr>
        <w:pStyle w:val="CMDOutput"/>
      </w:pPr>
      <w:r>
        <w:t xml:space="preserve">         nom_utilisateur [/DELETE] [/DOMAIN]</w:t>
      </w:r>
    </w:p>
    <w:p w:rsidR="00F23FE7" w:rsidRDefault="00F23FE7" w:rsidP="00F23FE7">
      <w:pPr>
        <w:pStyle w:val="CMDOutput"/>
      </w:pPr>
      <w:r>
        <w:t xml:space="preserve">         nom_utilisateur [/TIMES:{fois | ALL}]</w:t>
      </w:r>
    </w:p>
    <w:p w:rsidR="00F23FE7" w:rsidRDefault="00F23FE7" w:rsidP="00F23FE7">
      <w:pPr>
        <w:pStyle w:val="CMDOutput"/>
      </w:pPr>
      <w:r>
        <w:t xml:space="preserve">         nom_utilisateur [/ACTIVE: {YES | NO}]</w:t>
      </w:r>
    </w:p>
    <w:p w:rsidR="00F23FE7" w:rsidRDefault="00F23FE7" w:rsidP="003B32DA">
      <w:pPr>
        <w:pStyle w:val="SubStepAlpha"/>
      </w:pPr>
      <w:r>
        <w:lastRenderedPageBreak/>
        <w:t xml:space="preserve">À l'invite, saisissez </w:t>
      </w:r>
      <w:r>
        <w:rPr>
          <w:b/>
        </w:rPr>
        <w:t>net user</w:t>
      </w:r>
      <w:r>
        <w:t xml:space="preserve"> pour afficher la liste des comptes d'utilisateurs sur l'ordinateur.</w:t>
      </w:r>
    </w:p>
    <w:p w:rsidR="00F23FE7" w:rsidRDefault="00F23FE7" w:rsidP="00F23FE7">
      <w:pPr>
        <w:pStyle w:val="CMD"/>
      </w:pPr>
      <w:r>
        <w:t xml:space="preserve">C:\Users\ITEUser&gt; </w:t>
      </w:r>
      <w:r w:rsidRPr="006938F9">
        <w:rPr>
          <w:b/>
        </w:rPr>
        <w:t>net user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Comptes d'utilisateurs pour \\DESKTOP-PUU52R2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-------------------------------------------------------------------------------</w:t>
      </w:r>
    </w:p>
    <w:p w:rsidR="00F23FE7" w:rsidRDefault="00F23FE7" w:rsidP="00F23FE7">
      <w:pPr>
        <w:pStyle w:val="CMDOutput"/>
      </w:pPr>
      <w:r>
        <w:t>Administrateur</w:t>
      </w:r>
      <w:r w:rsidR="00B13C44">
        <w:t xml:space="preserve">           </w:t>
      </w:r>
      <w:r>
        <w:t xml:space="preserve"> Compte par défaut </w:t>
      </w:r>
      <w:r w:rsidR="00B13C44">
        <w:t xml:space="preserve">          </w:t>
      </w:r>
      <w:r>
        <w:t>Invité</w:t>
      </w:r>
    </w:p>
    <w:p w:rsidR="00F23FE7" w:rsidRDefault="00F23FE7" w:rsidP="00F23FE7">
      <w:pPr>
        <w:pStyle w:val="CMDOutput"/>
      </w:pPr>
      <w:r>
        <w:t xml:space="preserve">ITEUser </w:t>
      </w:r>
      <w:r w:rsidR="00B13C44">
        <w:t xml:space="preserve">                  </w:t>
      </w:r>
      <w:r>
        <w:t>WDAGUtilityAccount</w:t>
      </w:r>
    </w:p>
    <w:p w:rsidR="00F23FE7" w:rsidRDefault="00F23FE7" w:rsidP="00F23FE7">
      <w:pPr>
        <w:pStyle w:val="CMDOutput"/>
      </w:pPr>
      <w:r>
        <w:t>L'opération s'est correctement déroulée.</w:t>
      </w:r>
    </w:p>
    <w:p w:rsidR="00F23FE7" w:rsidRDefault="00F23FE7" w:rsidP="003B32DA">
      <w:pPr>
        <w:pStyle w:val="SubStepAlpha"/>
      </w:pPr>
      <w:r>
        <w:t xml:space="preserve">Pour afficher les paramètres d'un utilisateur spécifique, saisissez </w:t>
      </w:r>
      <w:r>
        <w:rPr>
          <w:b/>
        </w:rPr>
        <w:t xml:space="preserve">net user </w:t>
      </w:r>
      <w:r>
        <w:rPr>
          <w:b/>
          <w:i/>
        </w:rPr>
        <w:t>username</w:t>
      </w:r>
      <w:r>
        <w:t xml:space="preserve">, où </w:t>
      </w:r>
      <w:r>
        <w:rPr>
          <w:i/>
        </w:rPr>
        <w:t>username</w:t>
      </w:r>
      <w:r>
        <w:t xml:space="preserve"> correspond au nom d'utilisateur souhaité. Le compte d'utilisateur </w:t>
      </w:r>
      <w:r>
        <w:rPr>
          <w:b/>
        </w:rPr>
        <w:t>ITEUser</w:t>
      </w:r>
      <w:r>
        <w:t xml:space="preserve"> est utilisé à titre d'exemple.</w:t>
      </w:r>
    </w:p>
    <w:p w:rsidR="00F23FE7" w:rsidRDefault="00F23FE7" w:rsidP="00F23FE7">
      <w:pPr>
        <w:pStyle w:val="CMDOutput"/>
      </w:pPr>
      <w:r>
        <w:t xml:space="preserve">C:\Users\ITEUser&gt; </w:t>
      </w:r>
      <w:r>
        <w:rPr>
          <w:b/>
        </w:rPr>
        <w:t>net user ITEUser</w:t>
      </w:r>
    </w:p>
    <w:p w:rsidR="00F23FE7" w:rsidRDefault="00F23FE7" w:rsidP="00F23FE7">
      <w:pPr>
        <w:pStyle w:val="CMDOutput"/>
      </w:pPr>
      <w:r>
        <w:t xml:space="preserve">Nom d'utilisateur </w:t>
      </w:r>
      <w:r w:rsidR="00B13C44">
        <w:t xml:space="preserve">                    </w:t>
      </w:r>
      <w:r>
        <w:t>ITEUser</w:t>
      </w:r>
    </w:p>
    <w:p w:rsidR="00F23FE7" w:rsidRDefault="00F23FE7" w:rsidP="00F23FE7">
      <w:pPr>
        <w:pStyle w:val="CMDOutput"/>
      </w:pPr>
      <w:r>
        <w:t>Nom complet</w:t>
      </w:r>
    </w:p>
    <w:p w:rsidR="00F23FE7" w:rsidRDefault="00F23FE7" w:rsidP="00F23FE7">
      <w:pPr>
        <w:pStyle w:val="CMDOutput"/>
      </w:pPr>
      <w:r>
        <w:t>Commentaire</w:t>
      </w:r>
    </w:p>
    <w:p w:rsidR="00F23FE7" w:rsidRDefault="00F23FE7" w:rsidP="00F23FE7">
      <w:pPr>
        <w:pStyle w:val="CMDOutput"/>
      </w:pPr>
      <w:r>
        <w:t>Commentaire de l'utilisateur</w:t>
      </w:r>
    </w:p>
    <w:p w:rsidR="00F23FE7" w:rsidRDefault="00F23FE7" w:rsidP="00F23FE7">
      <w:pPr>
        <w:pStyle w:val="CMDOutput"/>
      </w:pPr>
      <w:r>
        <w:t xml:space="preserve">Code de pays/région </w:t>
      </w:r>
      <w:r w:rsidR="00B13C44">
        <w:t xml:space="preserve">                  </w:t>
      </w:r>
      <w:r>
        <w:t>000 (Valeur système par défaut)</w:t>
      </w:r>
    </w:p>
    <w:p w:rsidR="00F23FE7" w:rsidRDefault="00F23FE7" w:rsidP="00F23FE7">
      <w:pPr>
        <w:pStyle w:val="CMDOutput"/>
      </w:pPr>
      <w:r>
        <w:t xml:space="preserve">Compte actif </w:t>
      </w:r>
      <w:r w:rsidR="00B13C44">
        <w:t xml:space="preserve">                         </w:t>
      </w:r>
      <w:r>
        <w:t>Oui</w:t>
      </w:r>
    </w:p>
    <w:p w:rsidR="00F23FE7" w:rsidRDefault="00F23FE7" w:rsidP="00F23FE7">
      <w:pPr>
        <w:pStyle w:val="CMDOutput"/>
      </w:pPr>
      <w:r>
        <w:t xml:space="preserve">Date d'expiration du compte </w:t>
      </w:r>
      <w:r w:rsidR="00B13C44">
        <w:t xml:space="preserve">          </w:t>
      </w:r>
      <w:r>
        <w:t>Jamais</w:t>
      </w:r>
    </w:p>
    <w:p w:rsidR="00F23FE7" w:rsidRDefault="00F23FE7" w:rsidP="003B32DA">
      <w:pPr>
        <w:pStyle w:val="SubStepAlpha"/>
      </w:pPr>
      <w:r>
        <w:t xml:space="preserve">Avec des privilèges élevés, vous pouvez ajouter ou supprimer un compte d'utilisateur. Par exemple, pour ajouter un nouvel utilisateur, </w:t>
      </w:r>
      <w:r>
        <w:rPr>
          <w:b/>
        </w:rPr>
        <w:t>User1</w:t>
      </w:r>
      <w:r>
        <w:t xml:space="preserve">, ouvrez une invite avec des privilèges élevés, saisissez la commande </w:t>
      </w:r>
      <w:r>
        <w:rPr>
          <w:b/>
        </w:rPr>
        <w:t>net user User1 ITEPassword /add</w:t>
      </w:r>
      <w:r>
        <w:t xml:space="preserve">, où </w:t>
      </w:r>
      <w:r>
        <w:rPr>
          <w:b/>
        </w:rPr>
        <w:t>ITEPassword</w:t>
      </w:r>
      <w:r>
        <w:t xml:space="preserve"> correspond au mot de passe du nouvel utilisateur.</w:t>
      </w:r>
    </w:p>
    <w:p w:rsidR="00F23FE7" w:rsidRDefault="00F23FE7" w:rsidP="00F23FE7">
      <w:pPr>
        <w:pStyle w:val="CMD"/>
      </w:pPr>
      <w:r>
        <w:t xml:space="preserve">C:\Windows\system32&gt; </w:t>
      </w:r>
      <w:r>
        <w:rPr>
          <w:b/>
        </w:rPr>
        <w:t>net user User1 ITEPassword /add</w:t>
      </w:r>
    </w:p>
    <w:p w:rsidR="00F23FE7" w:rsidRDefault="00F23FE7" w:rsidP="00F23FE7">
      <w:pPr>
        <w:pStyle w:val="CMDOutput"/>
      </w:pPr>
      <w:r>
        <w:t>L'opération s'est correctement déroulée.</w:t>
      </w:r>
    </w:p>
    <w:p w:rsidR="00F23FE7" w:rsidRDefault="00F23FE7" w:rsidP="003B32DA">
      <w:pPr>
        <w:pStyle w:val="SubStepAlpha"/>
      </w:pPr>
      <w:r>
        <w:t xml:space="preserve">Utilisez la commande </w:t>
      </w:r>
      <w:r w:rsidRPr="00492772">
        <w:rPr>
          <w:b/>
        </w:rPr>
        <w:t>net user</w:t>
      </w:r>
      <w:r>
        <w:t xml:space="preserve"> pour vérifier que l'utilisateur a bien été créé.</w:t>
      </w:r>
    </w:p>
    <w:p w:rsidR="003B32DA" w:rsidRDefault="003B32DA" w:rsidP="003B32DA">
      <w:pPr>
        <w:pStyle w:val="4"/>
      </w:pPr>
      <w:r>
        <w:t>Question :</w:t>
      </w:r>
    </w:p>
    <w:p w:rsidR="003B32DA" w:rsidRDefault="003B32DA" w:rsidP="003B32DA">
      <w:pPr>
        <w:pStyle w:val="BodyTextL50"/>
        <w:keepNext/>
        <w:tabs>
          <w:tab w:val="right" w:leader="underscore" w:pos="10080"/>
        </w:tabs>
      </w:pPr>
      <w:r>
        <w:t>Quand le mot de passe expire-t-il ?</w:t>
      </w:r>
    </w:p>
    <w:p w:rsidR="003B32DA" w:rsidRDefault="003B32DA" w:rsidP="003B32DA">
      <w:pPr>
        <w:pStyle w:val="AnswerLineL50"/>
      </w:pPr>
      <w:r>
        <w:t>Saisissez vos réponses ici</w:t>
      </w:r>
    </w:p>
    <w:p w:rsidR="00F23FE7" w:rsidRDefault="00F23FE7" w:rsidP="003B32DA">
      <w:pPr>
        <w:pStyle w:val="SubStepAlpha"/>
      </w:pPr>
      <w:r>
        <w:t xml:space="preserve">L'option </w:t>
      </w:r>
      <w:r w:rsidRPr="00492772">
        <w:rPr>
          <w:b/>
        </w:rPr>
        <w:t>/delete</w:t>
      </w:r>
      <w:r>
        <w:t xml:space="preserve"> permet de supprimer le compte d'utilisateur.</w:t>
      </w:r>
    </w:p>
    <w:p w:rsidR="00F23FE7" w:rsidRDefault="00F23FE7" w:rsidP="00F23FE7">
      <w:pPr>
        <w:pStyle w:val="CMD"/>
      </w:pPr>
      <w:r>
        <w:t xml:space="preserve">C:\Windows\system32&gt; </w:t>
      </w:r>
      <w:r w:rsidRPr="005F293C">
        <w:rPr>
          <w:b/>
        </w:rPr>
        <w:t>net user User1 /delete</w:t>
      </w:r>
    </w:p>
    <w:p w:rsidR="00F23FE7" w:rsidRDefault="00F23FE7" w:rsidP="00F23FE7">
      <w:pPr>
        <w:pStyle w:val="CMDOutput"/>
      </w:pPr>
      <w:r>
        <w:t>L'opération s'est correctement déroulée.</w:t>
      </w:r>
    </w:p>
    <w:p w:rsidR="00F23FE7" w:rsidRDefault="00F23FE7" w:rsidP="003B32DA">
      <w:pPr>
        <w:pStyle w:val="3"/>
      </w:pPr>
      <w:r>
        <w:t>La commande net use</w:t>
      </w:r>
    </w:p>
    <w:p w:rsidR="00F23FE7" w:rsidRDefault="00F23FE7" w:rsidP="00F23FE7">
      <w:pPr>
        <w:pStyle w:val="BodyTextL25"/>
      </w:pPr>
      <w:r>
        <w:t xml:space="preserve">La commande </w:t>
      </w:r>
      <w:r w:rsidRPr="00055BB8">
        <w:rPr>
          <w:b/>
        </w:rPr>
        <w:t>net use</w:t>
      </w:r>
      <w:r>
        <w:t xml:space="preserve"> permet d'afficher des informations sur les ressources partagées sur le réseau. Cette commande répertorie les ressources auxquelles vous êtes actuellement connecté ; elle peut également permettre de se connecter à de nouvelles ressources et de se déconnecter des ressources en cours.</w:t>
      </w:r>
    </w:p>
    <w:p w:rsidR="00F23FE7" w:rsidRDefault="00F23FE7" w:rsidP="003B32DA">
      <w:pPr>
        <w:pStyle w:val="SubStepAlpha"/>
      </w:pPr>
      <w:r>
        <w:t xml:space="preserve">Dans une invite de commandes, saisissez </w:t>
      </w:r>
      <w:r>
        <w:rPr>
          <w:b/>
        </w:rPr>
        <w:t>net use /?</w:t>
      </w:r>
      <w:r>
        <w:t xml:space="preserve"> pour vérifier la syntaxe et les options disponibles.</w:t>
      </w:r>
    </w:p>
    <w:p w:rsidR="00F23FE7" w:rsidRDefault="00F23FE7" w:rsidP="00F23FE7">
      <w:pPr>
        <w:pStyle w:val="CMD"/>
      </w:pPr>
      <w:r>
        <w:t xml:space="preserve">C:\Users\ITEUser&gt; </w:t>
      </w:r>
      <w:r w:rsidRPr="006938F9">
        <w:rPr>
          <w:b/>
        </w:rPr>
        <w:t>net use /?</w:t>
      </w:r>
    </w:p>
    <w:p w:rsidR="00F23FE7" w:rsidRDefault="00F23FE7" w:rsidP="00F23FE7">
      <w:pPr>
        <w:pStyle w:val="CMDOutput"/>
      </w:pPr>
      <w:r>
        <w:t>La syntaxe de cette commande est la suivante :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NET USE</w:t>
      </w:r>
    </w:p>
    <w:p w:rsidR="00F23FE7" w:rsidRDefault="00F23FE7" w:rsidP="00F23FE7">
      <w:pPr>
        <w:pStyle w:val="CMDOutput"/>
      </w:pPr>
      <w:r>
        <w:t>[nom_périphérique | *] [\\nom_ordinateur\nom_partage[\volume] [mot de passe | *]]</w:t>
      </w:r>
    </w:p>
    <w:p w:rsidR="00F23FE7" w:rsidRDefault="00F23FE7" w:rsidP="00F23FE7">
      <w:pPr>
        <w:pStyle w:val="CMDOutput"/>
      </w:pPr>
      <w:r>
        <w:t xml:space="preserve">        [/USER:[nom_domaine\]nom_utilisateur]</w:t>
      </w:r>
    </w:p>
    <w:p w:rsidR="00F23FE7" w:rsidRDefault="00F23FE7" w:rsidP="00F23FE7">
      <w:pPr>
        <w:pStyle w:val="CMDOutput"/>
      </w:pPr>
      <w:r>
        <w:t xml:space="preserve">        [/USER:[nom_domaine_avec_point\]nom_utilisateur]</w:t>
      </w:r>
    </w:p>
    <w:p w:rsidR="00F23FE7" w:rsidRDefault="00F23FE7" w:rsidP="00F23FE7">
      <w:pPr>
        <w:pStyle w:val="CMDOutput"/>
      </w:pPr>
      <w:r>
        <w:t>&lt;output omitted&gt;</w:t>
      </w:r>
    </w:p>
    <w:p w:rsidR="00F23FE7" w:rsidRDefault="00F23FE7" w:rsidP="003B32DA">
      <w:pPr>
        <w:pStyle w:val="SubStepAlpha"/>
      </w:pPr>
      <w:r>
        <w:lastRenderedPageBreak/>
        <w:t xml:space="preserve">Pour afficher les connexions réseau actuelles, saisissez </w:t>
      </w:r>
      <w:r>
        <w:rPr>
          <w:b/>
        </w:rPr>
        <w:t>net use</w:t>
      </w:r>
      <w:r>
        <w:t xml:space="preserve"> à l'invite. Les résultats suivants sont renvoyés si vous n'êtes pas connecté à des ressources réseau.</w:t>
      </w:r>
    </w:p>
    <w:p w:rsidR="00F23FE7" w:rsidRDefault="00F23FE7" w:rsidP="00F23FE7">
      <w:pPr>
        <w:pStyle w:val="CMD"/>
      </w:pPr>
      <w:r>
        <w:t xml:space="preserve">C:\Users\ITEUser&gt; </w:t>
      </w:r>
      <w:r w:rsidRPr="00055BB8">
        <w:rPr>
          <w:b/>
        </w:rPr>
        <w:t>net use</w:t>
      </w:r>
    </w:p>
    <w:p w:rsidR="00F23FE7" w:rsidRDefault="00F23FE7" w:rsidP="00F23FE7">
      <w:pPr>
        <w:pStyle w:val="CMDOutput"/>
      </w:pPr>
      <w:r>
        <w:t>Les nouvelles connexions ne seront pas mémorisées.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La liste est vide.</w:t>
      </w:r>
    </w:p>
    <w:p w:rsidR="00F23FE7" w:rsidRDefault="00F23FE7" w:rsidP="003B32DA">
      <w:pPr>
        <w:pStyle w:val="SubStepAlpha"/>
      </w:pPr>
      <w:r>
        <w:t>Enregistrez les informations de ressource réseau fournies par votre instructeur.</w:t>
      </w:r>
    </w:p>
    <w:p w:rsidR="003B32DA" w:rsidRDefault="00F23FE7" w:rsidP="00F23FE7">
      <w:pPr>
        <w:pStyle w:val="BodyTextL50"/>
        <w:tabs>
          <w:tab w:val="right" w:leader="underscore" w:pos="10080"/>
        </w:tabs>
      </w:pPr>
      <w:r>
        <w:t>Ressource réseau :</w:t>
      </w:r>
    </w:p>
    <w:p w:rsidR="003B32DA" w:rsidRDefault="003B32DA" w:rsidP="003B32DA">
      <w:pPr>
        <w:pStyle w:val="AnswerLineL50"/>
      </w:pPr>
      <w:r>
        <w:t>Saisissez vos réponses ici</w:t>
      </w:r>
    </w:p>
    <w:p w:rsidR="003B32DA" w:rsidRDefault="003B32DA" w:rsidP="00F23FE7">
      <w:pPr>
        <w:pStyle w:val="BodyTextL50"/>
        <w:tabs>
          <w:tab w:val="right" w:leader="underscore" w:pos="10080"/>
        </w:tabs>
      </w:pPr>
      <w:r>
        <w:t>Nom d'utilisateur :</w:t>
      </w:r>
    </w:p>
    <w:p w:rsidR="003B32DA" w:rsidRDefault="003B32DA" w:rsidP="003B32DA">
      <w:pPr>
        <w:pStyle w:val="AnswerLineL50"/>
      </w:pPr>
      <w:r>
        <w:t>Saisissez vos réponses ici</w:t>
      </w:r>
    </w:p>
    <w:p w:rsidR="003B32DA" w:rsidRDefault="003B32DA" w:rsidP="00F23FE7">
      <w:pPr>
        <w:pStyle w:val="BodyTextL50"/>
        <w:tabs>
          <w:tab w:val="right" w:leader="underscore" w:pos="10080"/>
        </w:tabs>
      </w:pPr>
      <w:r>
        <w:t>Mot de passe :</w:t>
      </w:r>
    </w:p>
    <w:p w:rsidR="003B32DA" w:rsidRDefault="003B32DA" w:rsidP="003B32DA">
      <w:pPr>
        <w:pStyle w:val="AnswerLineL50"/>
      </w:pPr>
      <w:r>
        <w:t>Saisissez vos réponses ici</w:t>
      </w:r>
    </w:p>
    <w:p w:rsidR="00F23FE7" w:rsidRDefault="00F23FE7" w:rsidP="003B32DA">
      <w:pPr>
        <w:pStyle w:val="SubStepAlpha"/>
      </w:pPr>
      <w:r>
        <w:t xml:space="preserve">À l'invite, saisissez </w:t>
      </w:r>
      <w:r>
        <w:rPr>
          <w:b/>
        </w:rPr>
        <w:t>net user * “</w:t>
      </w:r>
      <w:r w:rsidRPr="00EE15D4">
        <w:rPr>
          <w:b/>
          <w:i/>
        </w:rPr>
        <w:t>Network Resource</w:t>
      </w:r>
      <w:r>
        <w:rPr>
          <w:b/>
        </w:rPr>
        <w:t>” \user:</w:t>
      </w:r>
      <w:r>
        <w:rPr>
          <w:b/>
          <w:i/>
        </w:rPr>
        <w:t>username password</w:t>
      </w:r>
      <w:r>
        <w:t xml:space="preserve">. Remplacez </w:t>
      </w:r>
      <w:r>
        <w:rPr>
          <w:b/>
        </w:rPr>
        <w:t>Network Resource</w:t>
      </w:r>
      <w:r>
        <w:t xml:space="preserve"> par l'enregistrement d'informations ci-dessus. Dans cet exemple, </w:t>
      </w:r>
      <w:r w:rsidRPr="00535408">
        <w:rPr>
          <w:b/>
        </w:rPr>
        <w:t>\\ITE-8\Users\ITE</w:t>
      </w:r>
      <w:r>
        <w:t xml:space="preserve"> est la ressource réseau. L'astérisque </w:t>
      </w:r>
      <w:r>
        <w:rPr>
          <w:b/>
        </w:rPr>
        <w:t>*</w:t>
      </w:r>
      <w:r>
        <w:t xml:space="preserve"> permet à l'ordinateur de choisir une lettre de lecteur disponible à affecter à la ressource. Le nom d'utilisateur est </w:t>
      </w:r>
      <w:r w:rsidRPr="009835BE">
        <w:rPr>
          <w:b/>
        </w:rPr>
        <w:t>ITE</w:t>
      </w:r>
      <w:r>
        <w:t xml:space="preserve"> et le mot de passe est </w:t>
      </w:r>
      <w:r>
        <w:rPr>
          <w:b/>
        </w:rPr>
        <w:t>ITEPassword</w:t>
      </w:r>
      <w:r>
        <w:t>.</w:t>
      </w:r>
    </w:p>
    <w:p w:rsidR="00F23FE7" w:rsidRDefault="00F23FE7" w:rsidP="00F23FE7">
      <w:pPr>
        <w:pStyle w:val="CMD"/>
      </w:pPr>
      <w:r>
        <w:t xml:space="preserve">C:\Users\ITEUser&gt; </w:t>
      </w:r>
      <w:r>
        <w:rPr>
          <w:b/>
        </w:rPr>
        <w:t>net use * "\\ITE-8\Users\ITE" /user:ITE ITEPassword</w:t>
      </w:r>
    </w:p>
    <w:p w:rsidR="00F23FE7" w:rsidRDefault="00F23FE7" w:rsidP="00F23FE7">
      <w:pPr>
        <w:pStyle w:val="CMDOutput"/>
      </w:pPr>
      <w:r>
        <w:t>Le lecteur Y: est maintenant connecté à \\ITE-8\Users\ITE.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L'opération s'est correctement déroulée.</w:t>
      </w:r>
    </w:p>
    <w:p w:rsidR="00F23FE7" w:rsidRDefault="00F23FE7" w:rsidP="003B32DA">
      <w:pPr>
        <w:pStyle w:val="SubStepAlpha"/>
      </w:pPr>
      <w:r>
        <w:t xml:space="preserve">Utilisez la commande </w:t>
      </w:r>
      <w:r>
        <w:rPr>
          <w:b/>
        </w:rPr>
        <w:t>net use</w:t>
      </w:r>
      <w:r>
        <w:t xml:space="preserve"> pour vérifier la ressource qui vient d'être connectée.</w:t>
      </w:r>
    </w:p>
    <w:p w:rsidR="00F23FE7" w:rsidRDefault="00F23FE7" w:rsidP="00F23FE7">
      <w:pPr>
        <w:pStyle w:val="CMD"/>
      </w:pPr>
      <w:r>
        <w:t xml:space="preserve">C:\Users\ITEUser&gt; </w:t>
      </w:r>
      <w:r w:rsidRPr="00886B02">
        <w:rPr>
          <w:b/>
        </w:rPr>
        <w:t>net use</w:t>
      </w:r>
    </w:p>
    <w:p w:rsidR="00F23FE7" w:rsidRDefault="00F23FE7" w:rsidP="00F23FE7">
      <w:pPr>
        <w:pStyle w:val="CMDOutput"/>
      </w:pPr>
      <w:r>
        <w:t>Les nouvelles connexions ne seront pas mémorisées.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État</w:t>
      </w:r>
      <w:r w:rsidR="00B13C44">
        <w:t xml:space="preserve">      </w:t>
      </w:r>
      <w:r>
        <w:t xml:space="preserve"> Local </w:t>
      </w:r>
      <w:r w:rsidR="00B13C44">
        <w:t xml:space="preserve">     </w:t>
      </w:r>
      <w:r>
        <w:t xml:space="preserve">Distant </w:t>
      </w:r>
      <w:r w:rsidR="00B13C44">
        <w:t xml:space="preserve">                    </w:t>
      </w:r>
      <w:r>
        <w:t>Réseau</w:t>
      </w:r>
    </w:p>
    <w:p w:rsidR="00F23FE7" w:rsidRDefault="00F23FE7" w:rsidP="00F23FE7">
      <w:pPr>
        <w:pStyle w:val="CMDOutput"/>
      </w:pPr>
    </w:p>
    <w:p w:rsidR="00F23FE7" w:rsidRDefault="00F23FE7" w:rsidP="00F23FE7">
      <w:pPr>
        <w:pStyle w:val="CMDOutput"/>
      </w:pPr>
      <w:r>
        <w:t>-------------------------------------------------------------------------------</w:t>
      </w:r>
    </w:p>
    <w:p w:rsidR="00F23FE7" w:rsidRDefault="00F23FE7" w:rsidP="00F23FE7">
      <w:pPr>
        <w:pStyle w:val="CMDOutput"/>
      </w:pPr>
      <w:r>
        <w:t xml:space="preserve">OK </w:t>
      </w:r>
      <w:r w:rsidR="00B13C44">
        <w:t xml:space="preserve">        </w:t>
      </w:r>
      <w:r>
        <w:t>Y:</w:t>
      </w:r>
      <w:r w:rsidR="00B13C44">
        <w:t xml:space="preserve">         </w:t>
      </w:r>
      <w:r w:rsidR="00B13C44" w:rsidRPr="00944624">
        <w:t>\\ITE-8\Users\ITE</w:t>
      </w:r>
      <w:r>
        <w:t xml:space="preserve"> </w:t>
      </w:r>
      <w:r w:rsidR="00B13C44">
        <w:t xml:space="preserve">          </w:t>
      </w:r>
      <w:r>
        <w:t>Réseau Microsoft Windows</w:t>
      </w:r>
    </w:p>
    <w:p w:rsidR="00F23FE7" w:rsidRDefault="00F23FE7" w:rsidP="00F23FE7">
      <w:pPr>
        <w:pStyle w:val="CMDOutput"/>
      </w:pPr>
      <w:r>
        <w:t>L'opération s'est correctement déroulée.</w:t>
      </w:r>
      <w:bookmarkStart w:id="0" w:name="_GoBack"/>
      <w:bookmarkEnd w:id="0"/>
    </w:p>
    <w:p w:rsidR="003B32DA" w:rsidRDefault="003B32DA" w:rsidP="003B32DA">
      <w:pPr>
        <w:pStyle w:val="4"/>
      </w:pPr>
      <w:r>
        <w:t>Question :</w:t>
      </w:r>
    </w:p>
    <w:p w:rsidR="003B32DA" w:rsidRDefault="00F23FE7" w:rsidP="00D26284">
      <w:pPr>
        <w:pStyle w:val="BodyTextL50"/>
        <w:keepNext/>
        <w:tabs>
          <w:tab w:val="left" w:leader="underscore" w:pos="8640"/>
        </w:tabs>
      </w:pPr>
      <w:r>
        <w:t>Quelle est la lettre de lecteur local attribuée à la ressource connectée ?</w:t>
      </w:r>
    </w:p>
    <w:p w:rsidR="00D26284" w:rsidRDefault="00D26284" w:rsidP="00D26284">
      <w:pPr>
        <w:pStyle w:val="AnswerLineL50"/>
      </w:pPr>
      <w:r>
        <w:t>Saisissez vos réponses ici</w:t>
      </w:r>
    </w:p>
    <w:p w:rsidR="00F23FE7" w:rsidRDefault="00F23FE7" w:rsidP="00F23FE7">
      <w:pPr>
        <w:pStyle w:val="BodyTextL50"/>
        <w:tabs>
          <w:tab w:val="left" w:leader="underscore" w:pos="8640"/>
        </w:tabs>
      </w:pPr>
    </w:p>
    <w:p w:rsidR="00F23FE7" w:rsidRDefault="00F23FE7" w:rsidP="00D26284">
      <w:pPr>
        <w:pStyle w:val="SubStepAlpha"/>
      </w:pPr>
      <w:r>
        <w:t>À l'invite, accédez à la lettre de lecteur attribuée. Dans cet exemple, Y: est à la lettre de lecteur attribuée.</w:t>
      </w:r>
    </w:p>
    <w:p w:rsidR="00F23FE7" w:rsidRPr="00EE1417" w:rsidRDefault="00F23FE7" w:rsidP="00F23FE7">
      <w:pPr>
        <w:pStyle w:val="CMD"/>
        <w:rPr>
          <w:b/>
        </w:rPr>
      </w:pPr>
      <w:r>
        <w:t xml:space="preserve">C:\Users\ITEUser&gt; </w:t>
      </w:r>
      <w:r w:rsidRPr="00EE1417">
        <w:rPr>
          <w:b/>
        </w:rPr>
        <w:t>Y:</w:t>
      </w:r>
    </w:p>
    <w:p w:rsidR="00F23FE7" w:rsidRDefault="00F23FE7" w:rsidP="00D26284">
      <w:pPr>
        <w:pStyle w:val="SubStepAlpha"/>
      </w:pPr>
      <w:r>
        <w:t>Utilisez la commande de la ligne de commande du système de fichiers pour parcourir l'arborescence des répertoires. Revenez à votre répertoire d'origine lorsque vous avez terminé.</w:t>
      </w:r>
    </w:p>
    <w:p w:rsidR="00F23FE7" w:rsidRDefault="00F23FE7" w:rsidP="00D26284">
      <w:pPr>
        <w:pStyle w:val="SubStepAlpha"/>
      </w:pPr>
      <w:r>
        <w:t xml:space="preserve">Pour vous déconnecter de la ressource connectée, saisissez </w:t>
      </w:r>
      <w:r>
        <w:rPr>
          <w:b/>
        </w:rPr>
        <w:t>net use Y: /delete</w:t>
      </w:r>
      <w:r>
        <w:t xml:space="preserve"> à l'invite. La lettre de lecteur </w:t>
      </w:r>
      <w:r>
        <w:rPr>
          <w:b/>
        </w:rPr>
        <w:t xml:space="preserve">Y: </w:t>
      </w:r>
      <w:r>
        <w:t>est utilisée à titre d'exemple.</w:t>
      </w:r>
    </w:p>
    <w:p w:rsidR="00F23FE7" w:rsidRDefault="00F23FE7" w:rsidP="00F23FE7">
      <w:pPr>
        <w:pStyle w:val="CMD"/>
      </w:pPr>
      <w:r>
        <w:t xml:space="preserve">C:\Users\ITEUser&gt; </w:t>
      </w:r>
      <w:r w:rsidRPr="00DA35AF">
        <w:rPr>
          <w:b/>
        </w:rPr>
        <w:t>net use Y: /delete</w:t>
      </w:r>
    </w:p>
    <w:p w:rsidR="00F23FE7" w:rsidRPr="00DA35AF" w:rsidRDefault="00F23FE7" w:rsidP="00F23FE7">
      <w:pPr>
        <w:pStyle w:val="CMDOutput"/>
      </w:pPr>
      <w:r>
        <w:t>Y: a été supprimé.</w:t>
      </w:r>
    </w:p>
    <w:p w:rsidR="00F23FE7" w:rsidRDefault="00F23FE7" w:rsidP="00F23FE7">
      <w:pPr>
        <w:pStyle w:val="BodyTextL50"/>
      </w:pPr>
      <w:r>
        <w:lastRenderedPageBreak/>
        <w:t xml:space="preserve">Si vous avez reçu le message suivant, vous pouvez répondre </w:t>
      </w:r>
      <w:r>
        <w:rPr>
          <w:b/>
        </w:rPr>
        <w:t>N</w:t>
      </w:r>
      <w:r>
        <w:t xml:space="preserve"> à la question, fermer les fichiers et les répertoires ouverts, et exécuter à nouveau la commande. Vous pouvez saisir </w:t>
      </w:r>
      <w:r>
        <w:rPr>
          <w:b/>
        </w:rPr>
        <w:t>O</w:t>
      </w:r>
      <w:r>
        <w:t xml:space="preserve"> pour les forcer à se fermer et vous déconnecter de la ressource. Si vous forcez la fermeture d'une connexion réseau, vous risquez de perdre les modifications non enregistrées.</w:t>
      </w:r>
    </w:p>
    <w:p w:rsidR="00F23FE7" w:rsidRDefault="00F23FE7" w:rsidP="00F23FE7">
      <w:pPr>
        <w:pStyle w:val="CMDOutput"/>
      </w:pPr>
      <w:r>
        <w:t>Il y a des fichiers ouverts et/ou des recherches en répertoire non terminées sur la connexion à Y:.</w:t>
      </w:r>
    </w:p>
    <w:p w:rsidR="00F23FE7" w:rsidRDefault="00F23FE7" w:rsidP="00F23FE7">
      <w:pPr>
        <w:pStyle w:val="CMDOutput"/>
      </w:pPr>
    </w:p>
    <w:p w:rsidR="00F23FE7" w:rsidRPr="00DA35AF" w:rsidRDefault="00F23FE7" w:rsidP="00F23FE7">
      <w:pPr>
        <w:pStyle w:val="CMDOutput"/>
      </w:pPr>
      <w:r>
        <w:t>D'accord pour continuer la déconnexion et forcer les fermetures ? (Y/N) [N] :</w:t>
      </w:r>
    </w:p>
    <w:p w:rsidR="00F23FE7" w:rsidRPr="009A1CF4" w:rsidRDefault="00F23FE7" w:rsidP="00D26284">
      <w:pPr>
        <w:pStyle w:val="ConfigWindow"/>
      </w:pPr>
      <w:r>
        <w:t>Fin du document</w:t>
      </w:r>
    </w:p>
    <w:sectPr w:rsidR="00F23FE7" w:rsidRPr="009A1CF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35" w:rsidRDefault="00F62135" w:rsidP="00710659">
      <w:pPr>
        <w:spacing w:after="0" w:line="240" w:lineRule="auto"/>
      </w:pPr>
      <w:r>
        <w:separator/>
      </w:r>
    </w:p>
    <w:p w:rsidR="00F62135" w:rsidRDefault="00F62135"/>
  </w:endnote>
  <w:endnote w:type="continuationSeparator" w:id="0">
    <w:p w:rsidR="00F62135" w:rsidRDefault="00F62135" w:rsidP="00710659">
      <w:pPr>
        <w:spacing w:after="0" w:line="240" w:lineRule="auto"/>
      </w:pPr>
      <w:r>
        <w:continuationSeparator/>
      </w:r>
    </w:p>
    <w:p w:rsidR="00F62135" w:rsidRDefault="00F621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2019 </w:t>
    </w:r>
    <w:r w:rsidR="003C5411">
      <w:t xml:space="preserve">– </w:t>
    </w:r>
    <w:r w:rsidR="003C5411">
      <w:fldChar w:fldCharType="begin"/>
    </w:r>
    <w:r w:rsidR="003C5411">
      <w:instrText xml:space="preserve"> DATE  \@ "yyyy"  \* MERGEFORMAT </w:instrText>
    </w:r>
    <w:r w:rsidR="003C5411">
      <w:fldChar w:fldCharType="separate"/>
    </w:r>
    <w:r w:rsidR="00944624">
      <w:rPr>
        <w:noProof/>
      </w:rPr>
      <w:t>2020</w:t>
    </w:r>
    <w:r w:rsidR="003C5411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4462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4462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2019 </w:t>
    </w:r>
    <w:r w:rsidR="003C5411">
      <w:t xml:space="preserve">– </w:t>
    </w:r>
    <w:r w:rsidR="003C5411">
      <w:fldChar w:fldCharType="begin"/>
    </w:r>
    <w:r w:rsidR="003C5411">
      <w:instrText xml:space="preserve"> DATE  \@ "yyyy"  \* MERGEFORMAT </w:instrText>
    </w:r>
    <w:r w:rsidR="003C5411">
      <w:fldChar w:fldCharType="separate"/>
    </w:r>
    <w:r w:rsidR="00944624">
      <w:rPr>
        <w:noProof/>
      </w:rPr>
      <w:t>2020</w:t>
    </w:r>
    <w:r w:rsidR="003C5411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4462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4462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35" w:rsidRDefault="00F62135" w:rsidP="00710659">
      <w:pPr>
        <w:spacing w:after="0" w:line="240" w:lineRule="auto"/>
      </w:pPr>
      <w:r>
        <w:separator/>
      </w:r>
    </w:p>
    <w:p w:rsidR="00F62135" w:rsidRDefault="00F62135"/>
  </w:footnote>
  <w:footnote w:type="continuationSeparator" w:id="0">
    <w:p w:rsidR="00F62135" w:rsidRDefault="00F62135" w:rsidP="00710659">
      <w:pPr>
        <w:spacing w:after="0" w:line="240" w:lineRule="auto"/>
      </w:pPr>
      <w:r>
        <w:continuationSeparator/>
      </w:r>
    </w:p>
    <w:p w:rsidR="00F62135" w:rsidRDefault="00F621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C2182D" w:rsidP="008402F2">
    <w:pPr>
      <w:pStyle w:val="PageHead"/>
    </w:pPr>
    <w:r>
      <w:t>Travaux pratiques : Autres commandes utiles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555A43" w:rsidP="006C3FCF">
    <w:pPr>
      <w:ind w:left="-288"/>
    </w:pPr>
    <w:r w:rsidRPr="00C2182D">
      <w:rPr>
        <w:noProof/>
        <w:lang w:val="en-US" w:eastAsia="zh-CN" w:bidi="th-TH"/>
      </w:rPr>
      <w:drawing>
        <wp:inline distT="0" distB="0" distL="0" distR="0">
          <wp:extent cx="2587625" cy="802005"/>
          <wp:effectExtent l="0" t="0" r="3175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DE6A3090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BB24E7A"/>
    <w:multiLevelType w:val="multilevel"/>
    <w:tmpl w:val="5F5CC410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Étape %3 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01F01F2"/>
    <w:multiLevelType w:val="multilevel"/>
    <w:tmpl w:val="7398136E"/>
    <w:lvl w:ilvl="0">
      <w:start w:val="1"/>
      <w:numFmt w:val="decimal"/>
      <w:suff w:val="space"/>
      <w:lvlText w:val="Partie %1 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0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43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204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32DA"/>
    <w:rsid w:val="003B46FC"/>
    <w:rsid w:val="003B5767"/>
    <w:rsid w:val="003B7605"/>
    <w:rsid w:val="003C08AA"/>
    <w:rsid w:val="003C2A7B"/>
    <w:rsid w:val="003C49EF"/>
    <w:rsid w:val="003C5411"/>
    <w:rsid w:val="003C6BCA"/>
    <w:rsid w:val="003C7902"/>
    <w:rsid w:val="003D0BFF"/>
    <w:rsid w:val="003D5365"/>
    <w:rsid w:val="003D6EF1"/>
    <w:rsid w:val="003D7A2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50B9"/>
    <w:rsid w:val="00555A43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0725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73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08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DD1"/>
    <w:rsid w:val="00816F0C"/>
    <w:rsid w:val="0082211C"/>
    <w:rsid w:val="00824295"/>
    <w:rsid w:val="00827A65"/>
    <w:rsid w:val="00830473"/>
    <w:rsid w:val="008313F3"/>
    <w:rsid w:val="008402F2"/>
    <w:rsid w:val="008405BB"/>
    <w:rsid w:val="00843672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4624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482"/>
    <w:rsid w:val="00A82658"/>
    <w:rsid w:val="00A83374"/>
    <w:rsid w:val="00A94A0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C4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82D"/>
    <w:rsid w:val="00C22897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92224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6284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504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FE7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135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8944D-9DC2-4903-AA85-0BE2BF4C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3B32DA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3B32DA"/>
    <w:pPr>
      <w:keepNext/>
      <w:keepLines/>
      <w:numPr>
        <w:numId w:val="13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3B32DA"/>
    <w:pPr>
      <w:keepNext/>
      <w:numPr>
        <w:ilvl w:val="1"/>
        <w:numId w:val="13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3B32DA"/>
    <w:pPr>
      <w:keepNext/>
      <w:numPr>
        <w:ilvl w:val="2"/>
        <w:numId w:val="13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C6425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3B32DA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D26284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3B32DA"/>
    <w:pPr>
      <w:numPr>
        <w:ilvl w:val="3"/>
        <w:numId w:val="1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B32DA"/>
    <w:pPr>
      <w:numPr>
        <w:ilvl w:val="4"/>
        <w:numId w:val="1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3B32D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0C6425"/>
    <w:rPr>
      <w:rFonts w:eastAsia="Times New Roman"/>
      <w:b/>
      <w:bCs/>
      <w:sz w:val="24"/>
      <w:szCs w:val="26"/>
    </w:rPr>
  </w:style>
  <w:style w:type="paragraph" w:styleId="ac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c"/>
    <w:semiHidden/>
    <w:rsid w:val="00231DCA"/>
    <w:rPr>
      <w:rFonts w:eastAsia="Times New Roman"/>
    </w:rPr>
  </w:style>
  <w:style w:type="paragraph" w:styleId="ad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d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e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0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1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2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f3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f3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  <w:style w:type="character" w:styleId="af5">
    <w:name w:val="Hyperlink"/>
    <w:basedOn w:val="a0"/>
    <w:unhideWhenUsed/>
    <w:rsid w:val="00B13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27D73-4C2C-481A-9253-C2705A6F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5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Other Useful Commands</vt:lpstr>
    </vt:vector>
  </TitlesOfParts>
  <Company>China</Company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Autres commandes utiles</dc:title>
  <dc:subject/>
  <dc:creator>Administrator</dc:creator>
  <cp:keywords/>
  <dc:description>2019</dc:description>
  <cp:lastModifiedBy>User</cp:lastModifiedBy>
  <cp:revision>6</cp:revision>
  <cp:lastPrinted>2019-07-22T17:19:00Z</cp:lastPrinted>
  <dcterms:created xsi:type="dcterms:W3CDTF">2020-01-21T09:43:00Z</dcterms:created>
  <dcterms:modified xsi:type="dcterms:W3CDTF">2020-02-03T07:07:00Z</dcterms:modified>
</cp:coreProperties>
</file>