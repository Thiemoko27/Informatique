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1BD21" w14:textId="77777777" w:rsidR="00D56458" w:rsidRDefault="00490B8B" w:rsidP="008C615F">
      <w:pPr>
        <w:pStyle w:val="Title"/>
        <w:spacing w:line="360" w:lineRule="auto"/>
        <w:rPr>
          <w:rStyle w:val="LabTitleInstVersred"/>
        </w:rPr>
      </w:pPr>
      <w:sdt>
        <w:sdtPr>
          <w:rPr>
            <w:b w:val="0"/>
            <w:color w:val="EE0000"/>
          </w:rPr>
          <w:alias w:val="Titr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F7588">
            <w:t>Travaux pratiques - Configuration des paramètres de base du commutateur et périphériques finaux</w:t>
          </w:r>
        </w:sdtContent>
      </w:sdt>
      <w:r w:rsidR="007F7588">
        <w:rPr>
          <w:rStyle w:val="LabTitleInstVersred"/>
        </w:rPr>
        <w:t xml:space="preserve"> </w:t>
      </w:r>
    </w:p>
    <w:p w14:paraId="71D4CB53" w14:textId="77777777" w:rsidR="008E44D0" w:rsidRDefault="008E44D0" w:rsidP="008C615F">
      <w:pPr>
        <w:pStyle w:val="Heading1"/>
        <w:spacing w:line="360" w:lineRule="auto"/>
      </w:pPr>
      <w:r>
        <w:t>Topologie</w:t>
      </w:r>
    </w:p>
    <w:p w14:paraId="0B89332E" w14:textId="77777777" w:rsidR="008E44D0" w:rsidRDefault="005679CE" w:rsidP="008C615F">
      <w:pPr>
        <w:pStyle w:val="Visual"/>
        <w:spacing w:line="360" w:lineRule="auto"/>
      </w:pPr>
      <w:r>
        <w:rPr>
          <w:noProof/>
          <w:lang w:val="en-US"/>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8C615F">
      <w:pPr>
        <w:pStyle w:val="Heading1"/>
        <w:spacing w:line="360" w:lineRule="auto"/>
      </w:pPr>
      <w:r>
        <w:t>Table d'adressage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de l'interface, de l'adresse IP et du masque de sous-réseau."/>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8C615F">
            <w:pPr>
              <w:pStyle w:val="TableHeading"/>
              <w:spacing w:line="360" w:lineRule="auto"/>
            </w:pPr>
            <w:r>
              <w:t>Périphérique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8C615F">
            <w:pPr>
              <w:pStyle w:val="TableHeading"/>
              <w:spacing w:line="360" w:lineRule="auto"/>
            </w:pPr>
            <w:r>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8C615F">
            <w:pPr>
              <w:pStyle w:val="TableHeading"/>
              <w:spacing w:line="360" w:lineRule="auto"/>
            </w:pPr>
            <w:r>
              <w:t>Adresse IP</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8C615F">
            <w:pPr>
              <w:pStyle w:val="TableHeading"/>
              <w:spacing w:line="360" w:lineRule="auto"/>
            </w:pPr>
            <w:r>
              <w:t>Masque de sous-réseau</w:t>
            </w:r>
          </w:p>
        </w:tc>
      </w:tr>
      <w:tr w:rsidR="008E44D0" w14:paraId="46F9B1E6" w14:textId="77777777" w:rsidTr="005679CE">
        <w:trPr>
          <w:cantSplit/>
          <w:jc w:val="center"/>
        </w:trPr>
        <w:tc>
          <w:tcPr>
            <w:tcW w:w="2427" w:type="dxa"/>
            <w:vAlign w:val="bottom"/>
          </w:tcPr>
          <w:p w14:paraId="4C971842" w14:textId="77777777" w:rsidR="008E44D0" w:rsidRPr="00E87D62" w:rsidRDefault="009F359E" w:rsidP="008C615F">
            <w:pPr>
              <w:pStyle w:val="TableText"/>
              <w:spacing w:line="360" w:lineRule="auto"/>
            </w:pPr>
            <w:r>
              <w:t>S1</w:t>
            </w:r>
          </w:p>
        </w:tc>
        <w:tc>
          <w:tcPr>
            <w:tcW w:w="2340" w:type="dxa"/>
            <w:vAlign w:val="bottom"/>
          </w:tcPr>
          <w:p w14:paraId="5B8A7644" w14:textId="77777777" w:rsidR="008E44D0" w:rsidRPr="00E87D62" w:rsidRDefault="009F359E" w:rsidP="008C615F">
            <w:pPr>
              <w:pStyle w:val="TableText"/>
              <w:spacing w:line="360" w:lineRule="auto"/>
            </w:pPr>
            <w:r>
              <w:t>VLAN 1</w:t>
            </w:r>
          </w:p>
        </w:tc>
        <w:tc>
          <w:tcPr>
            <w:tcW w:w="2808" w:type="dxa"/>
            <w:vAlign w:val="bottom"/>
          </w:tcPr>
          <w:p w14:paraId="69E7E3D2" w14:textId="50A7BA19" w:rsidR="008E44D0" w:rsidRPr="00E87D62" w:rsidRDefault="008E44D0" w:rsidP="008C615F">
            <w:pPr>
              <w:pStyle w:val="TableText"/>
              <w:spacing w:line="360" w:lineRule="auto"/>
            </w:pPr>
            <w:r>
              <w:t>192.168.1.1</w:t>
            </w:r>
          </w:p>
        </w:tc>
        <w:tc>
          <w:tcPr>
            <w:tcW w:w="2682" w:type="dxa"/>
            <w:vAlign w:val="bottom"/>
          </w:tcPr>
          <w:p w14:paraId="001BD652" w14:textId="77777777" w:rsidR="008E44D0" w:rsidRPr="00E87D62" w:rsidRDefault="008E44D0" w:rsidP="008C615F">
            <w:pPr>
              <w:pStyle w:val="TableText"/>
              <w:spacing w:line="360" w:lineRule="auto"/>
            </w:pPr>
            <w:r>
              <w:t>255.255.255.0</w:t>
            </w:r>
          </w:p>
        </w:tc>
      </w:tr>
      <w:tr w:rsidR="008E44D0" w14:paraId="2399BE96" w14:textId="77777777" w:rsidTr="005679CE">
        <w:trPr>
          <w:cantSplit/>
          <w:jc w:val="center"/>
        </w:trPr>
        <w:tc>
          <w:tcPr>
            <w:tcW w:w="2427" w:type="dxa"/>
            <w:vAlign w:val="bottom"/>
          </w:tcPr>
          <w:p w14:paraId="742AA18A" w14:textId="77777777" w:rsidR="008E44D0" w:rsidRPr="00E87D62" w:rsidRDefault="009F359E" w:rsidP="008C615F">
            <w:pPr>
              <w:pStyle w:val="TableText"/>
              <w:spacing w:line="360" w:lineRule="auto"/>
            </w:pPr>
            <w:r>
              <w:t>S2</w:t>
            </w:r>
          </w:p>
        </w:tc>
        <w:tc>
          <w:tcPr>
            <w:tcW w:w="2340" w:type="dxa"/>
            <w:vAlign w:val="bottom"/>
          </w:tcPr>
          <w:p w14:paraId="22842352" w14:textId="77777777" w:rsidR="008E44D0" w:rsidRPr="00E87D62" w:rsidRDefault="009F359E" w:rsidP="008C615F">
            <w:pPr>
              <w:pStyle w:val="TableText"/>
              <w:spacing w:line="360" w:lineRule="auto"/>
            </w:pPr>
            <w:r>
              <w:t>VLAN 1</w:t>
            </w:r>
          </w:p>
        </w:tc>
        <w:tc>
          <w:tcPr>
            <w:tcW w:w="2808" w:type="dxa"/>
            <w:vAlign w:val="bottom"/>
          </w:tcPr>
          <w:p w14:paraId="424BC1C1" w14:textId="0AFA9A4C" w:rsidR="008E44D0" w:rsidRPr="00E87D62" w:rsidRDefault="008E44D0" w:rsidP="008C615F">
            <w:pPr>
              <w:pStyle w:val="TableText"/>
              <w:spacing w:line="360" w:lineRule="auto"/>
            </w:pPr>
            <w:r>
              <w:t>192.168.1.2</w:t>
            </w:r>
          </w:p>
        </w:tc>
        <w:tc>
          <w:tcPr>
            <w:tcW w:w="2682" w:type="dxa"/>
            <w:vAlign w:val="bottom"/>
          </w:tcPr>
          <w:p w14:paraId="6F54CF18" w14:textId="77777777" w:rsidR="008E44D0" w:rsidRPr="00E87D62" w:rsidRDefault="008E44D0" w:rsidP="008C615F">
            <w:pPr>
              <w:pStyle w:val="TableText"/>
              <w:spacing w:line="360" w:lineRule="auto"/>
            </w:pPr>
            <w:r>
              <w:t>255.255.255.0</w:t>
            </w:r>
          </w:p>
        </w:tc>
      </w:tr>
      <w:tr w:rsidR="009F359E" w14:paraId="7A6D60A8" w14:textId="77777777" w:rsidTr="005679CE">
        <w:trPr>
          <w:cantSplit/>
          <w:jc w:val="center"/>
        </w:trPr>
        <w:tc>
          <w:tcPr>
            <w:tcW w:w="2427" w:type="dxa"/>
            <w:vAlign w:val="bottom"/>
          </w:tcPr>
          <w:p w14:paraId="5C314580" w14:textId="77777777" w:rsidR="009F359E" w:rsidRPr="00E87D62" w:rsidRDefault="009F359E" w:rsidP="008C615F">
            <w:pPr>
              <w:pStyle w:val="TableText"/>
              <w:spacing w:line="360" w:lineRule="auto"/>
            </w:pPr>
            <w:r>
              <w:t>PC-A</w:t>
            </w:r>
          </w:p>
        </w:tc>
        <w:tc>
          <w:tcPr>
            <w:tcW w:w="2340" w:type="dxa"/>
            <w:vAlign w:val="bottom"/>
          </w:tcPr>
          <w:p w14:paraId="69442480" w14:textId="77777777" w:rsidR="009F359E" w:rsidRPr="00E87D62" w:rsidRDefault="009F359E" w:rsidP="008C615F">
            <w:pPr>
              <w:pStyle w:val="TableText"/>
              <w:spacing w:line="360" w:lineRule="auto"/>
            </w:pPr>
            <w:r>
              <w:t>Carte réseau</w:t>
            </w:r>
          </w:p>
        </w:tc>
        <w:tc>
          <w:tcPr>
            <w:tcW w:w="2808" w:type="dxa"/>
            <w:vAlign w:val="bottom"/>
          </w:tcPr>
          <w:p w14:paraId="76393D01" w14:textId="77777777" w:rsidR="009F359E" w:rsidRPr="00E87D62" w:rsidRDefault="009F359E" w:rsidP="008C615F">
            <w:pPr>
              <w:pStyle w:val="TableText"/>
              <w:spacing w:line="360" w:lineRule="auto"/>
            </w:pPr>
            <w:r>
              <w:t>192.168.1.10</w:t>
            </w:r>
          </w:p>
        </w:tc>
        <w:tc>
          <w:tcPr>
            <w:tcW w:w="2682" w:type="dxa"/>
            <w:vAlign w:val="bottom"/>
          </w:tcPr>
          <w:p w14:paraId="0CE64EE5" w14:textId="77777777" w:rsidR="009F359E" w:rsidRPr="00E87D62" w:rsidRDefault="009F359E" w:rsidP="008C615F">
            <w:pPr>
              <w:pStyle w:val="TableText"/>
              <w:spacing w:line="360" w:lineRule="auto"/>
            </w:pPr>
            <w:r>
              <w:t>255.255.255.0</w:t>
            </w:r>
          </w:p>
        </w:tc>
      </w:tr>
      <w:tr w:rsidR="009F359E" w14:paraId="34F6024F" w14:textId="77777777" w:rsidTr="005679CE">
        <w:trPr>
          <w:cantSplit/>
          <w:jc w:val="center"/>
        </w:trPr>
        <w:tc>
          <w:tcPr>
            <w:tcW w:w="2427" w:type="dxa"/>
            <w:vAlign w:val="bottom"/>
          </w:tcPr>
          <w:p w14:paraId="51221972" w14:textId="77777777" w:rsidR="009F359E" w:rsidRPr="00E87D62" w:rsidRDefault="009F359E" w:rsidP="008C615F">
            <w:pPr>
              <w:pStyle w:val="TableText"/>
              <w:spacing w:line="360" w:lineRule="auto"/>
            </w:pPr>
            <w:r>
              <w:t>PC-B</w:t>
            </w:r>
          </w:p>
        </w:tc>
        <w:tc>
          <w:tcPr>
            <w:tcW w:w="2340" w:type="dxa"/>
            <w:vAlign w:val="bottom"/>
          </w:tcPr>
          <w:p w14:paraId="2437138A" w14:textId="77777777" w:rsidR="009F359E" w:rsidRPr="00E87D62" w:rsidRDefault="009F359E" w:rsidP="008C615F">
            <w:pPr>
              <w:pStyle w:val="TableText"/>
              <w:spacing w:line="360" w:lineRule="auto"/>
            </w:pPr>
            <w:r>
              <w:t>Carte réseau</w:t>
            </w:r>
          </w:p>
        </w:tc>
        <w:tc>
          <w:tcPr>
            <w:tcW w:w="2808" w:type="dxa"/>
            <w:vAlign w:val="bottom"/>
          </w:tcPr>
          <w:p w14:paraId="6FF568E6" w14:textId="77777777" w:rsidR="009F359E" w:rsidRPr="00E87D62" w:rsidRDefault="009F359E" w:rsidP="008C615F">
            <w:pPr>
              <w:pStyle w:val="TableText"/>
              <w:spacing w:line="360" w:lineRule="auto"/>
            </w:pPr>
            <w:r>
              <w:t>192.168.1.11</w:t>
            </w:r>
          </w:p>
        </w:tc>
        <w:tc>
          <w:tcPr>
            <w:tcW w:w="2682" w:type="dxa"/>
            <w:vAlign w:val="bottom"/>
          </w:tcPr>
          <w:p w14:paraId="34C6429B" w14:textId="77777777" w:rsidR="009F359E" w:rsidRPr="00E87D62" w:rsidRDefault="009F359E" w:rsidP="008C615F">
            <w:pPr>
              <w:pStyle w:val="TableText"/>
              <w:spacing w:line="360" w:lineRule="auto"/>
            </w:pPr>
            <w:r>
              <w:t>255.255.255.0</w:t>
            </w:r>
          </w:p>
        </w:tc>
      </w:tr>
    </w:tbl>
    <w:p w14:paraId="5CC36DE9" w14:textId="77777777" w:rsidR="008E44D0" w:rsidRPr="00BB73FF" w:rsidRDefault="008E44D0" w:rsidP="008C615F">
      <w:pPr>
        <w:pStyle w:val="Heading1"/>
        <w:spacing w:line="360" w:lineRule="auto"/>
      </w:pPr>
      <w:r>
        <w:t>Objectifs</w:t>
      </w:r>
    </w:p>
    <w:p w14:paraId="505C5BFC" w14:textId="60C16007" w:rsidR="008E44D0" w:rsidRPr="004C0909" w:rsidRDefault="008E44D0" w:rsidP="008C615F">
      <w:pPr>
        <w:pStyle w:val="Bulletlevel1"/>
        <w:spacing w:line="360" w:lineRule="auto"/>
      </w:pPr>
      <w:r>
        <w:t>Configurer la topologie du réseau</w:t>
      </w:r>
    </w:p>
    <w:p w14:paraId="0241B24F" w14:textId="77777777" w:rsidR="008E44D0" w:rsidRPr="004C0909" w:rsidRDefault="008E44D0" w:rsidP="008C615F">
      <w:pPr>
        <w:pStyle w:val="Bulletlevel1"/>
        <w:spacing w:line="360" w:lineRule="auto"/>
      </w:pPr>
      <w:r>
        <w:t>Configurer les hôtes PC</w:t>
      </w:r>
    </w:p>
    <w:p w14:paraId="2D62396C" w14:textId="77777777" w:rsidR="008E44D0" w:rsidRPr="004C0909" w:rsidRDefault="008E44D0" w:rsidP="008C615F">
      <w:pPr>
        <w:pStyle w:val="Bulletlevel1"/>
        <w:spacing w:line="360" w:lineRule="auto"/>
      </w:pPr>
      <w:r>
        <w:t>Configurer et vérifier les paramètres de base du commutateur</w:t>
      </w:r>
    </w:p>
    <w:p w14:paraId="2C41AAF8" w14:textId="77777777" w:rsidR="008E44D0" w:rsidRPr="00C07FD9" w:rsidRDefault="008E44D0" w:rsidP="008C615F">
      <w:pPr>
        <w:pStyle w:val="Heading1"/>
        <w:spacing w:line="360" w:lineRule="auto"/>
      </w:pPr>
      <w:r>
        <w:t>Contexte/scénario</w:t>
      </w:r>
    </w:p>
    <w:p w14:paraId="6E48C88E" w14:textId="36FB0637" w:rsidR="008E44D0" w:rsidRPr="003A37FA" w:rsidRDefault="008E44D0" w:rsidP="008C615F">
      <w:pPr>
        <w:pStyle w:val="BodyTextL25"/>
        <w:spacing w:line="360" w:lineRule="auto"/>
      </w:pPr>
      <w:bookmarkStart w:id="0" w:name="OLE_LINK6"/>
      <w:r>
        <w:t xml:space="preserve">Au cours de ces travaux pratiques, vous allez créer un réseau simple avec deux hôtes et deux commutateurs. Vous configurerz également les paramètres de base, dont le nom d'hôte, les mots de passe locaux et la </w:t>
      </w:r>
      <w:r>
        <w:lastRenderedPageBreak/>
        <w:t xml:space="preserve">bannière de connexion. </w:t>
      </w:r>
      <w:bookmarkEnd w:id="0"/>
      <w:r>
        <w:t xml:space="preserve">Utilisez la commande </w:t>
      </w:r>
      <w:r w:rsidRPr="00EC48C2">
        <w:rPr>
          <w:b/>
        </w:rPr>
        <w:t>show</w:t>
      </w:r>
      <w:r>
        <w:t xml:space="preserve"> pour afficher la configuration courant , la version de l'IOS et le statut de l'interface. Utilisez la commande </w:t>
      </w:r>
      <w:r w:rsidRPr="00E33651">
        <w:rPr>
          <w:b/>
        </w:rPr>
        <w:t>copy</w:t>
      </w:r>
      <w:r>
        <w:t xml:space="preserve"> pour enregistrer les configurations des périphériques.</w:t>
      </w:r>
    </w:p>
    <w:p w14:paraId="7942CEF7" w14:textId="520739DA" w:rsidR="008E44D0" w:rsidRDefault="008E44D0" w:rsidP="008C615F">
      <w:pPr>
        <w:pStyle w:val="BodyTextL25"/>
        <w:spacing w:line="360" w:lineRule="auto"/>
      </w:pPr>
      <w:r>
        <w:t xml:space="preserve">Dans le cadre de ces travaux pratiques, vous appliquerez l'adressage IP aux ordinateurs et commutateurs pour permettre la communication entre ces deux périphériques. Utilisez la commande </w:t>
      </w:r>
      <w:r w:rsidRPr="00267939">
        <w:rPr>
          <w:b/>
        </w:rPr>
        <w:t>ping</w:t>
      </w:r>
      <w:r>
        <w:t xml:space="preserve"> pour vérifier la connectivité.</w:t>
      </w:r>
    </w:p>
    <w:p w14:paraId="130AE2C7" w14:textId="77777777" w:rsidR="008E44D0" w:rsidRPr="00526B94" w:rsidRDefault="008E44D0" w:rsidP="008C615F">
      <w:pPr>
        <w:pStyle w:val="BodyTextL25"/>
        <w:spacing w:line="360" w:lineRule="auto"/>
        <w:rPr>
          <w:b/>
        </w:rPr>
      </w:pPr>
      <w:r>
        <w:rPr>
          <w:b/>
        </w:rPr>
        <w:t>Remarque</w:t>
      </w:r>
      <w:r>
        <w:t>:les commutateurs utilisés sont des modèles Cisco Catalyst 2960 équipés de Cisco IOS version 15.0(2) (image lanbasek9). D'autres commutateurs et versions de Cisco IOS peuvent être utilisés. Selon le modèle et la version de Cisco IOS, les commandes disponibles et le résultat produit peuvent varier de ceux qui sont indiqués dans les travaux pratiques.</w:t>
      </w:r>
    </w:p>
    <w:p w14:paraId="23AAA850" w14:textId="77777777" w:rsidR="008E44D0" w:rsidRPr="00DE6F44" w:rsidRDefault="008E44D0" w:rsidP="008C615F">
      <w:pPr>
        <w:pStyle w:val="BodyTextL25"/>
        <w:spacing w:line="360" w:lineRule="auto"/>
      </w:pPr>
      <w:r>
        <w:rPr>
          <w:b/>
        </w:rPr>
        <w:t>Remarque</w:t>
      </w:r>
      <w:r w:rsidRPr="00C5621C">
        <w:t>: vérifiez que les paramètre des commutateurs a été effacée et qu'ils ne présentent aucune configuration initiale. Reportez-vous à l'annexe A pour consulter la procédure d'initialisation et de redémarrage d'un commutateur.</w:t>
      </w:r>
    </w:p>
    <w:p w14:paraId="6507CB7E" w14:textId="77777777" w:rsidR="008E44D0" w:rsidRDefault="008E44D0" w:rsidP="008C615F">
      <w:pPr>
        <w:pStyle w:val="Heading1"/>
        <w:spacing w:line="360" w:lineRule="auto"/>
      </w:pPr>
      <w:r>
        <w:t>Ressources requises</w:t>
      </w:r>
    </w:p>
    <w:p w14:paraId="77169715" w14:textId="77777777" w:rsidR="008E44D0" w:rsidRDefault="008E44D0" w:rsidP="008C615F">
      <w:pPr>
        <w:pStyle w:val="Bulletlevel1"/>
        <w:spacing w:before="60" w:after="60" w:line="360" w:lineRule="auto"/>
      </w:pPr>
      <w:r>
        <w:t>2 commutateurs (Cisco 2960 équipé de Cisco IOS version 15.0(2), image lanbasek9 ou similaire)</w:t>
      </w:r>
    </w:p>
    <w:p w14:paraId="38AEF990" w14:textId="77777777" w:rsidR="008E44D0" w:rsidRDefault="008E44D0" w:rsidP="008C615F">
      <w:pPr>
        <w:pStyle w:val="Bulletlevel1"/>
        <w:spacing w:before="60" w:after="60" w:line="360" w:lineRule="auto"/>
      </w:pPr>
      <w:r>
        <w:t>2 ordinateurs (Windows) équipés d'un programme d'émulation de terminal tel que Tera Term</w:t>
      </w:r>
    </w:p>
    <w:p w14:paraId="2BA8E9BF" w14:textId="77777777" w:rsidR="008E44D0" w:rsidRDefault="008E44D0" w:rsidP="008C615F">
      <w:pPr>
        <w:pStyle w:val="Bulletlevel1"/>
        <w:spacing w:before="60" w:after="60" w:line="360" w:lineRule="auto"/>
      </w:pPr>
      <w:r>
        <w:t>Câbles de console pour configurer les appareils Cisco IOS via les ports de console</w:t>
      </w:r>
    </w:p>
    <w:p w14:paraId="0A1C1576" w14:textId="77777777" w:rsidR="008E44D0" w:rsidRDefault="008E44D0" w:rsidP="008C615F">
      <w:pPr>
        <w:pStyle w:val="Bulletlevel1"/>
        <w:spacing w:before="60" w:after="60" w:line="360" w:lineRule="auto"/>
      </w:pPr>
      <w:r>
        <w:t>Câbles Ethernet conformément à la topologie</w:t>
      </w:r>
    </w:p>
    <w:p w14:paraId="5150B534" w14:textId="77777777" w:rsidR="005D32CA" w:rsidRDefault="005D32CA" w:rsidP="008C615F">
      <w:pPr>
        <w:pStyle w:val="Heading1"/>
        <w:spacing w:line="360" w:lineRule="auto"/>
      </w:pPr>
      <w:r>
        <w:t>Instructions</w:t>
      </w:r>
    </w:p>
    <w:p w14:paraId="20447B03" w14:textId="77777777" w:rsidR="008E44D0" w:rsidRPr="004C0909" w:rsidRDefault="008E44D0" w:rsidP="008C615F">
      <w:pPr>
        <w:pStyle w:val="Heading2"/>
        <w:spacing w:line="360" w:lineRule="auto"/>
      </w:pPr>
      <w:r>
        <w:t>Configurer la topologie du réseau</w:t>
      </w:r>
    </w:p>
    <w:p w14:paraId="7E2FE3E0" w14:textId="761C0FEA" w:rsidR="008E44D0" w:rsidRDefault="008E44D0" w:rsidP="008C615F">
      <w:pPr>
        <w:pStyle w:val="BodyTextL25"/>
        <w:spacing w:line="360" w:lineRule="auto"/>
      </w:pPr>
      <w:bookmarkStart w:id="1" w:name="OLE_LINK7"/>
      <w:bookmarkStart w:id="2" w:name="OLE_LINK8"/>
      <w:r>
        <w:t>Dans cette étape, vous allez câbler les périphériques ensemble selon la topologie du réseau.</w:t>
      </w:r>
      <w:bookmarkEnd w:id="1"/>
      <w:bookmarkEnd w:id="2"/>
    </w:p>
    <w:p w14:paraId="0E45F4A6" w14:textId="77777777" w:rsidR="008E44D0" w:rsidRDefault="008E44D0" w:rsidP="008C615F">
      <w:pPr>
        <w:pStyle w:val="SubStepAlpha"/>
        <w:spacing w:line="360" w:lineRule="auto"/>
      </w:pPr>
      <w:r>
        <w:t>Mettez les appareils sous tension.</w:t>
      </w:r>
    </w:p>
    <w:p w14:paraId="746B6607" w14:textId="77777777" w:rsidR="008E44D0" w:rsidRDefault="008E44D0" w:rsidP="008C615F">
      <w:pPr>
        <w:pStyle w:val="SubStepAlpha"/>
        <w:spacing w:line="360" w:lineRule="auto"/>
      </w:pPr>
      <w:r>
        <w:t>Connectez les deux commutateurs.</w:t>
      </w:r>
    </w:p>
    <w:p w14:paraId="51A163A6" w14:textId="77777777" w:rsidR="008E44D0" w:rsidRDefault="008E44D0" w:rsidP="008C615F">
      <w:pPr>
        <w:pStyle w:val="SubStepAlpha"/>
        <w:spacing w:line="360" w:lineRule="auto"/>
      </w:pPr>
      <w:r>
        <w:t>Connectez les ordinateurs à leurs commutateurs respectifs.</w:t>
      </w:r>
    </w:p>
    <w:p w14:paraId="206BF05C" w14:textId="77777777" w:rsidR="008E44D0" w:rsidRDefault="008E44D0" w:rsidP="008C615F">
      <w:pPr>
        <w:pStyle w:val="SubStepAlpha"/>
        <w:spacing w:line="360" w:lineRule="auto"/>
      </w:pPr>
      <w:r>
        <w:t>Inspection visuelle des connexions réseau</w:t>
      </w:r>
    </w:p>
    <w:p w14:paraId="1B251730" w14:textId="77777777" w:rsidR="008E44D0" w:rsidRPr="00B0153A" w:rsidRDefault="008E44D0" w:rsidP="008C615F">
      <w:pPr>
        <w:pStyle w:val="Heading2"/>
        <w:spacing w:line="360" w:lineRule="auto"/>
      </w:pPr>
      <w:r>
        <w:t>Configurer les hôtes PC</w:t>
      </w:r>
    </w:p>
    <w:p w14:paraId="78F75C88" w14:textId="77777777" w:rsidR="008E44D0" w:rsidRPr="00662C02" w:rsidRDefault="008E44D0" w:rsidP="008C615F">
      <w:pPr>
        <w:pStyle w:val="SubStepAlpha"/>
        <w:spacing w:line="360" w:lineRule="auto"/>
      </w:pPr>
      <w:r>
        <w:t>Configurez les informations d'adressage IP statique sur les ordinateurs conformément à la table d'adressage.</w:t>
      </w:r>
    </w:p>
    <w:p w14:paraId="719C141D" w14:textId="77777777" w:rsidR="008E44D0" w:rsidRDefault="008E44D0" w:rsidP="008C615F">
      <w:pPr>
        <w:pStyle w:val="SubStepAlpha"/>
        <w:spacing w:line="360" w:lineRule="auto"/>
      </w:pPr>
      <w:r>
        <w:t>Vérifiez les paramètres et la connectivité des PC.</w:t>
      </w:r>
    </w:p>
    <w:p w14:paraId="7FE4535F" w14:textId="43802F3A" w:rsidR="008E44D0" w:rsidRPr="00B8047A" w:rsidRDefault="00F06D23" w:rsidP="00327BE5">
      <w:pPr>
        <w:pStyle w:val="CMDOutputRed"/>
        <w:spacing w:line="360" w:lineRule="auto"/>
      </w:pPr>
      <w:r>
        <w:t xml:space="preserve">   </w:t>
      </w:r>
    </w:p>
    <w:p w14:paraId="755F60B7" w14:textId="0A4861FB" w:rsidR="008E44D0" w:rsidRDefault="008E44D0" w:rsidP="008C615F">
      <w:pPr>
        <w:pStyle w:val="SubStepAlpha"/>
        <w:spacing w:line="360" w:lineRule="auto"/>
      </w:pPr>
      <w:r>
        <w:lastRenderedPageBreak/>
        <w:t>Accédez au commutateur via la console. Passer en mode de configuration globale.</w:t>
      </w:r>
    </w:p>
    <w:p w14:paraId="1C1DD298" w14:textId="334138D1" w:rsidR="008E44D0" w:rsidRDefault="00405931" w:rsidP="008C615F">
      <w:pPr>
        <w:pStyle w:val="SubStepAlpha"/>
        <w:spacing w:line="360" w:lineRule="auto"/>
      </w:pPr>
      <w:r>
        <w:t>Nommez le commutateur conformément à la table d'adressage.</w:t>
      </w:r>
    </w:p>
    <w:p w14:paraId="65138E2A" w14:textId="77777777" w:rsidR="008E44D0" w:rsidRDefault="008E44D0" w:rsidP="008C615F">
      <w:pPr>
        <w:pStyle w:val="SubStepAlpha"/>
        <w:spacing w:line="360" w:lineRule="auto"/>
      </w:pPr>
      <w:r>
        <w:t>Empêchez les recherches DNS indésirables.</w:t>
      </w:r>
    </w:p>
    <w:p w14:paraId="76D1096C" w14:textId="57E4FAA7" w:rsidR="008E44D0" w:rsidRDefault="00E94AC1" w:rsidP="008C615F">
      <w:pPr>
        <w:pStyle w:val="SubStepAlpha"/>
        <w:spacing w:line="360" w:lineRule="auto"/>
      </w:pPr>
      <w:r>
        <w:t xml:space="preserve">Saisissez des mots de passe locaux. Utilisez </w:t>
      </w:r>
      <w:r>
        <w:rPr>
          <w:b/>
        </w:rPr>
        <w:t>class</w:t>
      </w:r>
      <w:r>
        <w:t xml:space="preserve"> comme mot de passe d'exécution utilisateur et </w:t>
      </w:r>
      <w:r>
        <w:rPr>
          <w:b/>
        </w:rPr>
        <w:t>cisco</w:t>
      </w:r>
      <w:r>
        <w:t xml:space="preserve"> comme mot de passe d’accès console .</w:t>
      </w:r>
    </w:p>
    <w:p w14:paraId="7EA51AEC" w14:textId="77777777" w:rsidR="0059251D" w:rsidRDefault="00A06EBE" w:rsidP="008C615F">
      <w:pPr>
        <w:pStyle w:val="SubStepAlpha"/>
        <w:spacing w:line="360" w:lineRule="auto"/>
      </w:pPr>
      <w:r>
        <w:t>Configurez et activez le SVI en fonction de la table d'adressage.</w:t>
      </w:r>
    </w:p>
    <w:p w14:paraId="16FAB1E6" w14:textId="2B05B240" w:rsidR="008E44D0" w:rsidRDefault="00B602FB" w:rsidP="008C615F">
      <w:pPr>
        <w:pStyle w:val="SubStepAlpha"/>
        <w:spacing w:line="360" w:lineRule="auto"/>
      </w:pPr>
      <w:r>
        <w:t xml:space="preserve">Accédez </w:t>
      </w:r>
      <w:proofErr w:type="gramStart"/>
      <w:r>
        <w:t>au</w:t>
      </w:r>
      <w:proofErr w:type="gramEnd"/>
      <w:r>
        <w:t xml:space="preserve"> bannière MOTD de connexion pour avertir un accès non autorisés.</w:t>
      </w:r>
    </w:p>
    <w:p w14:paraId="1344B1AF" w14:textId="77777777" w:rsidR="008E44D0" w:rsidRDefault="008E44D0" w:rsidP="008C615F">
      <w:pPr>
        <w:pStyle w:val="SubStepAlpha"/>
        <w:spacing w:line="360" w:lineRule="auto"/>
      </w:pPr>
      <w:r>
        <w:t>Enregistrer la configuration.</w:t>
      </w:r>
    </w:p>
    <w:p w14:paraId="79E959C1" w14:textId="77777777" w:rsidR="008E44D0" w:rsidRDefault="008E44D0" w:rsidP="008C615F">
      <w:pPr>
        <w:pStyle w:val="SubStepAlpha"/>
        <w:spacing w:line="360" w:lineRule="auto"/>
      </w:pPr>
      <w:r>
        <w:t>Affichez la configuration en cours.</w:t>
      </w:r>
    </w:p>
    <w:p w14:paraId="63292A18" w14:textId="77777777" w:rsidR="008E44D0" w:rsidRDefault="008E44D0" w:rsidP="008C615F">
      <w:pPr>
        <w:pStyle w:val="SubStepAlpha"/>
        <w:spacing w:line="360" w:lineRule="auto"/>
      </w:pPr>
      <w:r>
        <w:t>Affichez la version de l'IOS et d'autres informations utiles du commutateur.</w:t>
      </w:r>
    </w:p>
    <w:p w14:paraId="7141EAD7" w14:textId="37D754BF" w:rsidR="008E44D0" w:rsidRPr="00736C47" w:rsidRDefault="008E44D0" w:rsidP="00327BE5">
      <w:pPr>
        <w:pStyle w:val="SubStepAlpha"/>
        <w:spacing w:line="360" w:lineRule="auto"/>
      </w:pPr>
      <w:r>
        <w:t xml:space="preserve">Affichez le statut des interfaces connectées sur le commutateur. </w:t>
      </w:r>
    </w:p>
    <w:p w14:paraId="08DB2FF9" w14:textId="4D2D9BD1" w:rsidR="008E44D0" w:rsidRDefault="00A22883" w:rsidP="008C615F">
      <w:pPr>
        <w:pStyle w:val="SubStepAlpha"/>
        <w:spacing w:line="360" w:lineRule="auto"/>
      </w:pPr>
      <w:r>
        <w:t>Configurez le Commutateur S2.</w:t>
      </w:r>
    </w:p>
    <w:p w14:paraId="3E0072DC" w14:textId="77777777" w:rsidR="008E44D0" w:rsidRDefault="008E44D0" w:rsidP="008C615F">
      <w:pPr>
        <w:pStyle w:val="SubStepAlpha"/>
        <w:spacing w:line="360" w:lineRule="auto"/>
      </w:pPr>
      <w:r>
        <w:t>Notez le statut des interfaces suivantes.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8C615F">
            <w:pPr>
              <w:pStyle w:val="TableHeading"/>
              <w:spacing w:line="360" w:lineRule="auto"/>
            </w:pPr>
            <w:r>
              <w:t>Interface</w:t>
            </w:r>
          </w:p>
        </w:tc>
        <w:tc>
          <w:tcPr>
            <w:tcW w:w="1989" w:type="dxa"/>
            <w:shd w:val="clear" w:color="auto" w:fill="DBE5F1"/>
            <w:vAlign w:val="bottom"/>
          </w:tcPr>
          <w:p w14:paraId="59BCE979" w14:textId="77777777" w:rsidR="008E44D0" w:rsidRDefault="000455E5" w:rsidP="008C615F">
            <w:pPr>
              <w:pStyle w:val="TableHeading"/>
              <w:spacing w:line="360" w:lineRule="auto"/>
            </w:pPr>
            <w:r>
              <w:t>S1 État</w:t>
            </w:r>
          </w:p>
        </w:tc>
        <w:tc>
          <w:tcPr>
            <w:tcW w:w="1978" w:type="dxa"/>
            <w:shd w:val="clear" w:color="auto" w:fill="DBE5F1"/>
            <w:vAlign w:val="bottom"/>
          </w:tcPr>
          <w:p w14:paraId="3F55BA6C" w14:textId="77777777" w:rsidR="008E44D0" w:rsidRDefault="000455E5" w:rsidP="008C615F">
            <w:pPr>
              <w:pStyle w:val="TableHeading"/>
              <w:spacing w:line="360" w:lineRule="auto"/>
            </w:pPr>
            <w:r>
              <w:t>Protocole</w:t>
            </w:r>
          </w:p>
        </w:tc>
        <w:tc>
          <w:tcPr>
            <w:tcW w:w="1989" w:type="dxa"/>
            <w:shd w:val="clear" w:color="auto" w:fill="DBE5F1"/>
            <w:vAlign w:val="bottom"/>
          </w:tcPr>
          <w:p w14:paraId="56DD978D" w14:textId="77777777" w:rsidR="008E44D0" w:rsidRDefault="000455E5" w:rsidP="008C615F">
            <w:pPr>
              <w:pStyle w:val="TableHeading"/>
              <w:spacing w:line="360" w:lineRule="auto"/>
            </w:pPr>
            <w:r>
              <w:t>S2 État</w:t>
            </w:r>
          </w:p>
        </w:tc>
        <w:tc>
          <w:tcPr>
            <w:tcW w:w="1979" w:type="dxa"/>
            <w:shd w:val="clear" w:color="auto" w:fill="DBE5F1"/>
            <w:vAlign w:val="bottom"/>
          </w:tcPr>
          <w:p w14:paraId="0E0BDFA8" w14:textId="77777777" w:rsidR="008E44D0" w:rsidRDefault="000455E5" w:rsidP="008C615F">
            <w:pPr>
              <w:pStyle w:val="TableHeading"/>
              <w:spacing w:line="360" w:lineRule="auto"/>
            </w:pPr>
            <w:r>
              <w:t>Protocole</w:t>
            </w:r>
          </w:p>
        </w:tc>
      </w:tr>
      <w:tr w:rsidR="008E44D0" w14:paraId="4E71DA1D" w14:textId="77777777" w:rsidTr="0063139D">
        <w:trPr>
          <w:cantSplit/>
          <w:jc w:val="center"/>
        </w:trPr>
        <w:tc>
          <w:tcPr>
            <w:tcW w:w="2015" w:type="dxa"/>
            <w:vAlign w:val="bottom"/>
          </w:tcPr>
          <w:p w14:paraId="434E6171" w14:textId="77777777" w:rsidR="008E44D0" w:rsidRDefault="008E44D0" w:rsidP="008C615F">
            <w:pPr>
              <w:pStyle w:val="TableText"/>
              <w:spacing w:line="360" w:lineRule="auto"/>
            </w:pPr>
            <w:r>
              <w:t>F0/1</w:t>
            </w:r>
          </w:p>
        </w:tc>
        <w:tc>
          <w:tcPr>
            <w:tcW w:w="1989" w:type="dxa"/>
            <w:vAlign w:val="bottom"/>
          </w:tcPr>
          <w:p w14:paraId="30FD03F1" w14:textId="5ADB082A" w:rsidR="008E44D0" w:rsidRPr="00D15466" w:rsidRDefault="008E44D0" w:rsidP="008C615F">
            <w:pPr>
              <w:pStyle w:val="TableText"/>
              <w:spacing w:line="360" w:lineRule="auto"/>
              <w:rPr>
                <w:rStyle w:val="AnswerGray"/>
              </w:rPr>
            </w:pPr>
          </w:p>
        </w:tc>
        <w:tc>
          <w:tcPr>
            <w:tcW w:w="1978" w:type="dxa"/>
            <w:vAlign w:val="bottom"/>
          </w:tcPr>
          <w:p w14:paraId="758D10DC" w14:textId="64FA34EC" w:rsidR="008E44D0" w:rsidRPr="00D15466" w:rsidRDefault="008E44D0" w:rsidP="008C615F">
            <w:pPr>
              <w:pStyle w:val="TableText"/>
              <w:spacing w:line="360" w:lineRule="auto"/>
              <w:rPr>
                <w:rStyle w:val="AnswerGray"/>
              </w:rPr>
            </w:pPr>
          </w:p>
        </w:tc>
        <w:tc>
          <w:tcPr>
            <w:tcW w:w="1989" w:type="dxa"/>
            <w:vAlign w:val="bottom"/>
          </w:tcPr>
          <w:p w14:paraId="3FCCBFBC" w14:textId="0CD2E950" w:rsidR="008E44D0" w:rsidRPr="00D15466" w:rsidRDefault="008E44D0" w:rsidP="008C615F">
            <w:pPr>
              <w:pStyle w:val="TableText"/>
              <w:spacing w:line="360" w:lineRule="auto"/>
              <w:rPr>
                <w:rStyle w:val="AnswerGray"/>
              </w:rPr>
            </w:pPr>
          </w:p>
        </w:tc>
        <w:tc>
          <w:tcPr>
            <w:tcW w:w="1979" w:type="dxa"/>
            <w:vAlign w:val="bottom"/>
          </w:tcPr>
          <w:p w14:paraId="2CE453DC" w14:textId="0A08C0A3" w:rsidR="008E44D0" w:rsidRPr="00D15466" w:rsidRDefault="008E44D0" w:rsidP="008C615F">
            <w:pPr>
              <w:pStyle w:val="TableText"/>
              <w:spacing w:line="360" w:lineRule="auto"/>
              <w:rPr>
                <w:rStyle w:val="AnswerGray"/>
              </w:rPr>
            </w:pPr>
          </w:p>
        </w:tc>
      </w:tr>
      <w:tr w:rsidR="008E44D0" w14:paraId="54500D63" w14:textId="77777777" w:rsidTr="0063139D">
        <w:trPr>
          <w:cantSplit/>
          <w:jc w:val="center"/>
        </w:trPr>
        <w:tc>
          <w:tcPr>
            <w:tcW w:w="2015" w:type="dxa"/>
            <w:vAlign w:val="bottom"/>
          </w:tcPr>
          <w:p w14:paraId="00C97769" w14:textId="77777777" w:rsidR="008E44D0" w:rsidRDefault="008E44D0" w:rsidP="008C615F">
            <w:pPr>
              <w:pStyle w:val="TableText"/>
              <w:spacing w:line="360" w:lineRule="auto"/>
            </w:pPr>
            <w:r>
              <w:t>F0/6</w:t>
            </w:r>
          </w:p>
        </w:tc>
        <w:tc>
          <w:tcPr>
            <w:tcW w:w="1989" w:type="dxa"/>
            <w:vAlign w:val="bottom"/>
          </w:tcPr>
          <w:p w14:paraId="4BF6A7B3" w14:textId="1FD518DD" w:rsidR="008E44D0" w:rsidRPr="00D15466" w:rsidRDefault="008E44D0" w:rsidP="008C615F">
            <w:pPr>
              <w:pStyle w:val="TableText"/>
              <w:spacing w:line="360" w:lineRule="auto"/>
              <w:rPr>
                <w:rStyle w:val="AnswerGray"/>
              </w:rPr>
            </w:pPr>
          </w:p>
        </w:tc>
        <w:tc>
          <w:tcPr>
            <w:tcW w:w="1978" w:type="dxa"/>
            <w:vAlign w:val="bottom"/>
          </w:tcPr>
          <w:p w14:paraId="508C4C7A" w14:textId="6DCD240A" w:rsidR="008E44D0" w:rsidRPr="00D15466" w:rsidRDefault="008E44D0" w:rsidP="008C615F">
            <w:pPr>
              <w:pStyle w:val="TableText"/>
              <w:spacing w:line="360" w:lineRule="auto"/>
              <w:rPr>
                <w:rStyle w:val="AnswerGray"/>
              </w:rPr>
            </w:pPr>
          </w:p>
        </w:tc>
        <w:tc>
          <w:tcPr>
            <w:tcW w:w="1989" w:type="dxa"/>
            <w:vAlign w:val="bottom"/>
          </w:tcPr>
          <w:p w14:paraId="315ED071" w14:textId="39FA3646" w:rsidR="008E44D0" w:rsidRPr="00D15466" w:rsidRDefault="008E44D0" w:rsidP="008C615F">
            <w:pPr>
              <w:pStyle w:val="TableText"/>
              <w:spacing w:line="360" w:lineRule="auto"/>
              <w:rPr>
                <w:rStyle w:val="AnswerGray"/>
              </w:rPr>
            </w:pPr>
          </w:p>
        </w:tc>
        <w:tc>
          <w:tcPr>
            <w:tcW w:w="1979" w:type="dxa"/>
            <w:vAlign w:val="bottom"/>
          </w:tcPr>
          <w:p w14:paraId="1D6F5D03" w14:textId="124D491A" w:rsidR="008E44D0" w:rsidRPr="00D15466" w:rsidRDefault="008E44D0" w:rsidP="008C615F">
            <w:pPr>
              <w:pStyle w:val="TableText"/>
              <w:spacing w:line="360" w:lineRule="auto"/>
              <w:rPr>
                <w:rStyle w:val="AnswerGray"/>
              </w:rPr>
            </w:pPr>
          </w:p>
        </w:tc>
      </w:tr>
      <w:tr w:rsidR="008E44D0" w14:paraId="36DEFAE1" w14:textId="77777777" w:rsidTr="0063139D">
        <w:trPr>
          <w:cantSplit/>
          <w:jc w:val="center"/>
        </w:trPr>
        <w:tc>
          <w:tcPr>
            <w:tcW w:w="2015" w:type="dxa"/>
            <w:vAlign w:val="bottom"/>
          </w:tcPr>
          <w:p w14:paraId="1E1E6BE1" w14:textId="77777777" w:rsidR="008E44D0" w:rsidRDefault="008E44D0" w:rsidP="008C615F">
            <w:pPr>
              <w:pStyle w:val="TableText"/>
              <w:spacing w:line="360" w:lineRule="auto"/>
            </w:pPr>
            <w:r>
              <w:t>F0/18</w:t>
            </w:r>
          </w:p>
        </w:tc>
        <w:tc>
          <w:tcPr>
            <w:tcW w:w="1989" w:type="dxa"/>
            <w:vAlign w:val="bottom"/>
          </w:tcPr>
          <w:p w14:paraId="101D5335" w14:textId="4D279573" w:rsidR="008E44D0" w:rsidRPr="00D15466" w:rsidRDefault="008E44D0" w:rsidP="008C615F">
            <w:pPr>
              <w:pStyle w:val="TableText"/>
              <w:spacing w:line="360" w:lineRule="auto"/>
              <w:rPr>
                <w:rStyle w:val="AnswerGray"/>
              </w:rPr>
            </w:pPr>
          </w:p>
        </w:tc>
        <w:tc>
          <w:tcPr>
            <w:tcW w:w="1978" w:type="dxa"/>
            <w:vAlign w:val="bottom"/>
          </w:tcPr>
          <w:p w14:paraId="500DE222" w14:textId="71EC9076" w:rsidR="008E44D0" w:rsidRPr="00D15466" w:rsidRDefault="008E44D0" w:rsidP="008C615F">
            <w:pPr>
              <w:pStyle w:val="TableText"/>
              <w:spacing w:line="360" w:lineRule="auto"/>
              <w:rPr>
                <w:rStyle w:val="AnswerGray"/>
              </w:rPr>
            </w:pPr>
          </w:p>
        </w:tc>
        <w:tc>
          <w:tcPr>
            <w:tcW w:w="1989" w:type="dxa"/>
            <w:vAlign w:val="bottom"/>
          </w:tcPr>
          <w:p w14:paraId="3FA90FF0" w14:textId="71C5B5A2" w:rsidR="008E44D0" w:rsidRPr="00D15466" w:rsidRDefault="008E44D0" w:rsidP="008C615F">
            <w:pPr>
              <w:pStyle w:val="TableText"/>
              <w:spacing w:line="360" w:lineRule="auto"/>
              <w:rPr>
                <w:rStyle w:val="AnswerGray"/>
              </w:rPr>
            </w:pPr>
          </w:p>
        </w:tc>
        <w:tc>
          <w:tcPr>
            <w:tcW w:w="1979" w:type="dxa"/>
            <w:vAlign w:val="bottom"/>
          </w:tcPr>
          <w:p w14:paraId="53D53F01" w14:textId="4F00EE60" w:rsidR="008E44D0" w:rsidRPr="00D15466" w:rsidRDefault="008E44D0" w:rsidP="008C615F">
            <w:pPr>
              <w:pStyle w:val="TableText"/>
              <w:spacing w:line="360" w:lineRule="auto"/>
              <w:rPr>
                <w:rStyle w:val="AnswerGray"/>
              </w:rPr>
            </w:pPr>
          </w:p>
        </w:tc>
      </w:tr>
      <w:tr w:rsidR="008E44D0" w14:paraId="07D2A923" w14:textId="77777777" w:rsidTr="0063139D">
        <w:trPr>
          <w:cantSplit/>
          <w:jc w:val="center"/>
        </w:trPr>
        <w:tc>
          <w:tcPr>
            <w:tcW w:w="2015" w:type="dxa"/>
            <w:vAlign w:val="bottom"/>
          </w:tcPr>
          <w:p w14:paraId="234B6AB3" w14:textId="77777777" w:rsidR="008E44D0" w:rsidRDefault="008E44D0" w:rsidP="008C615F">
            <w:pPr>
              <w:pStyle w:val="TableText"/>
              <w:spacing w:line="360" w:lineRule="auto"/>
            </w:pPr>
            <w:r>
              <w:t>VLAN 1</w:t>
            </w:r>
          </w:p>
        </w:tc>
        <w:tc>
          <w:tcPr>
            <w:tcW w:w="1989" w:type="dxa"/>
            <w:vAlign w:val="bottom"/>
          </w:tcPr>
          <w:p w14:paraId="1F490A27" w14:textId="029D3B57" w:rsidR="008E44D0" w:rsidRPr="00D15466" w:rsidRDefault="008E44D0" w:rsidP="008C615F">
            <w:pPr>
              <w:pStyle w:val="TableText"/>
              <w:spacing w:line="360" w:lineRule="auto"/>
              <w:rPr>
                <w:rStyle w:val="AnswerGray"/>
              </w:rPr>
            </w:pPr>
          </w:p>
        </w:tc>
        <w:tc>
          <w:tcPr>
            <w:tcW w:w="1978" w:type="dxa"/>
            <w:vAlign w:val="bottom"/>
          </w:tcPr>
          <w:p w14:paraId="50174BB0" w14:textId="1B6EF063" w:rsidR="008E44D0" w:rsidRPr="00D15466" w:rsidRDefault="008E44D0" w:rsidP="008C615F">
            <w:pPr>
              <w:pStyle w:val="TableText"/>
              <w:spacing w:line="360" w:lineRule="auto"/>
              <w:rPr>
                <w:rStyle w:val="AnswerGray"/>
              </w:rPr>
            </w:pPr>
          </w:p>
        </w:tc>
        <w:tc>
          <w:tcPr>
            <w:tcW w:w="1989" w:type="dxa"/>
            <w:vAlign w:val="bottom"/>
          </w:tcPr>
          <w:p w14:paraId="28BF90C1" w14:textId="55421B5E" w:rsidR="008E44D0" w:rsidRPr="00D15466" w:rsidRDefault="008E44D0" w:rsidP="008C615F">
            <w:pPr>
              <w:pStyle w:val="TableText"/>
              <w:spacing w:line="360" w:lineRule="auto"/>
              <w:rPr>
                <w:rStyle w:val="AnswerGray"/>
              </w:rPr>
            </w:pPr>
          </w:p>
        </w:tc>
        <w:tc>
          <w:tcPr>
            <w:tcW w:w="1979" w:type="dxa"/>
            <w:vAlign w:val="bottom"/>
          </w:tcPr>
          <w:p w14:paraId="58211294" w14:textId="48D6031C" w:rsidR="008E44D0" w:rsidRPr="00D15466" w:rsidRDefault="008E44D0" w:rsidP="008C615F">
            <w:pPr>
              <w:pStyle w:val="TableText"/>
              <w:spacing w:line="360" w:lineRule="auto"/>
              <w:rPr>
                <w:rStyle w:val="AnswerGray"/>
              </w:rPr>
            </w:pPr>
          </w:p>
        </w:tc>
      </w:tr>
    </w:tbl>
    <w:p w14:paraId="4CBAD1F8" w14:textId="5C337533" w:rsidR="00811797" w:rsidRDefault="001A3AB5" w:rsidP="008C615F">
      <w:pPr>
        <w:pStyle w:val="SubStepAlpha"/>
        <w:spacing w:line="360" w:lineRule="auto"/>
      </w:pPr>
      <w:r>
        <w:t xml:space="preserve">À partir d'un PC, ping S1 et S2. En principe, cette requête ping doit aboutir. </w:t>
      </w:r>
    </w:p>
    <w:p w14:paraId="3D2402AA" w14:textId="534369C5" w:rsidR="001A3AB5" w:rsidRDefault="001A3AB5" w:rsidP="008C615F">
      <w:pPr>
        <w:pStyle w:val="SubStepAlpha"/>
        <w:spacing w:line="360" w:lineRule="auto"/>
      </w:pPr>
      <w:r>
        <w:t>À partir d'un commutateur, envoyez une requête ping à PC-A et PC-B. Les requêtes pings devraient aboutir.</w:t>
      </w:r>
    </w:p>
    <w:p w14:paraId="37AF505F" w14:textId="30FBF38A" w:rsidR="008F1BD7" w:rsidRPr="00342AC4" w:rsidRDefault="008F1BD7" w:rsidP="008C615F">
      <w:pPr>
        <w:pStyle w:val="Heading1"/>
        <w:spacing w:line="360" w:lineRule="auto"/>
      </w:pPr>
      <w:r>
        <w:t>Question de réflexion</w:t>
      </w:r>
    </w:p>
    <w:p w14:paraId="51668B4C" w14:textId="68E31FD4" w:rsidR="008E44D0" w:rsidRDefault="00153308" w:rsidP="00A32167">
      <w:pPr>
        <w:pStyle w:val="BodyTextL25"/>
        <w:spacing w:line="360" w:lineRule="auto"/>
      </w:pPr>
      <w:r>
        <w:t>Pourquoi certains ports FastEthernet sur les commutateurs sont-ils activés tandis que d'autres sont hors service?</w:t>
      </w:r>
    </w:p>
    <w:p w14:paraId="5E02A61F" w14:textId="77777777" w:rsidR="008E44D0" w:rsidRDefault="008E44D0" w:rsidP="008C615F">
      <w:pPr>
        <w:pStyle w:val="BodyTextL25"/>
        <w:spacing w:line="360" w:lineRule="auto"/>
      </w:pPr>
      <w:r>
        <w:t>Qu'est-ce qui pourrait empêcher l'envoi d'une requête ping entre des ordinateurs?</w:t>
      </w:r>
    </w:p>
    <w:p w14:paraId="0D02EB9B" w14:textId="3379E444" w:rsidR="00C162C0" w:rsidRDefault="00C162C0" w:rsidP="008C615F">
      <w:pPr>
        <w:pStyle w:val="DevConfigs"/>
        <w:spacing w:line="360" w:lineRule="auto"/>
        <w:rPr>
          <w:rStyle w:val="DevConfigGray"/>
        </w:rPr>
      </w:pPr>
      <w:bookmarkStart w:id="3" w:name="_GoBack"/>
      <w:bookmarkEnd w:id="3"/>
    </w:p>
    <w:sectPr w:rsidR="00C162C0"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E908C" w14:textId="77777777" w:rsidR="00490B8B" w:rsidRDefault="00490B8B" w:rsidP="00710659">
      <w:pPr>
        <w:spacing w:after="0" w:line="240" w:lineRule="auto"/>
      </w:pPr>
      <w:r>
        <w:separator/>
      </w:r>
    </w:p>
    <w:p w14:paraId="6C6C2F09" w14:textId="77777777" w:rsidR="00490B8B" w:rsidRDefault="00490B8B"/>
  </w:endnote>
  <w:endnote w:type="continuationSeparator" w:id="0">
    <w:p w14:paraId="20579955" w14:textId="77777777" w:rsidR="00490B8B" w:rsidRDefault="00490B8B" w:rsidP="00710659">
      <w:pPr>
        <w:spacing w:after="0" w:line="240" w:lineRule="auto"/>
      </w:pPr>
      <w:r>
        <w:continuationSeparator/>
      </w:r>
    </w:p>
    <w:p w14:paraId="5BA20714" w14:textId="77777777" w:rsidR="00490B8B" w:rsidRDefault="00490B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4C7B" w14:textId="77777777" w:rsidR="000B7B51" w:rsidRDefault="000B7B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5CBF1" w14:textId="37DCBE51" w:rsidR="000B7B51" w:rsidRPr="00882B63" w:rsidRDefault="000B7B51"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73158F">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158F">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3158F">
      <w:rPr>
        <w:b/>
        <w:noProof/>
        <w:szCs w:val="16"/>
      </w:rPr>
      <w:t>3</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361C9" w14:textId="60401F63" w:rsidR="000B7B51" w:rsidRPr="00882B63" w:rsidRDefault="000B7B51"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73158F">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158F">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3158F">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4D6C2" w14:textId="77777777" w:rsidR="00490B8B" w:rsidRDefault="00490B8B" w:rsidP="00710659">
      <w:pPr>
        <w:spacing w:after="0" w:line="240" w:lineRule="auto"/>
      </w:pPr>
      <w:r>
        <w:separator/>
      </w:r>
    </w:p>
    <w:p w14:paraId="22FF82D5" w14:textId="77777777" w:rsidR="00490B8B" w:rsidRDefault="00490B8B"/>
  </w:footnote>
  <w:footnote w:type="continuationSeparator" w:id="0">
    <w:p w14:paraId="35CA2E19" w14:textId="77777777" w:rsidR="00490B8B" w:rsidRDefault="00490B8B" w:rsidP="00710659">
      <w:pPr>
        <w:spacing w:after="0" w:line="240" w:lineRule="auto"/>
      </w:pPr>
      <w:r>
        <w:continuationSeparator/>
      </w:r>
    </w:p>
    <w:p w14:paraId="2857349F" w14:textId="77777777" w:rsidR="00490B8B" w:rsidRDefault="00490B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6A93C" w14:textId="77777777" w:rsidR="000B7B51" w:rsidRDefault="000B7B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14:paraId="0661D91E" w14:textId="106F9432" w:rsidR="000B7B51" w:rsidRDefault="004677EF" w:rsidP="008402F2">
        <w:pPr>
          <w:pStyle w:val="PageHead"/>
        </w:pPr>
        <w:r>
          <w:t>Travaux pratiques - Configuration des paramètres de base du commutateur et périphériques finaux</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AC6A4" w14:textId="77777777" w:rsidR="000B7B51" w:rsidRDefault="000B7B51" w:rsidP="006C3FCF">
    <w:pPr>
      <w:ind w:left="-288"/>
    </w:pPr>
    <w:r>
      <w:rPr>
        <w:noProof/>
        <w:lang w:val="en-US"/>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257FB"/>
    <w:rsid w:val="00033D4B"/>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56EB"/>
    <w:rsid w:val="003071FF"/>
    <w:rsid w:val="00310652"/>
    <w:rsid w:val="00311065"/>
    <w:rsid w:val="0031371D"/>
    <w:rsid w:val="0031789F"/>
    <w:rsid w:val="00320788"/>
    <w:rsid w:val="003233A3"/>
    <w:rsid w:val="00325209"/>
    <w:rsid w:val="00327BE5"/>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0B8B"/>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705FEC"/>
    <w:rsid w:val="00710659"/>
    <w:rsid w:val="0071147A"/>
    <w:rsid w:val="0071185D"/>
    <w:rsid w:val="0071555F"/>
    <w:rsid w:val="00721E01"/>
    <w:rsid w:val="007222AD"/>
    <w:rsid w:val="007267CF"/>
    <w:rsid w:val="0073158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C615F"/>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F3D"/>
    <w:rsid w:val="00963E34"/>
    <w:rsid w:val="00964DFA"/>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2167"/>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6172"/>
    <w:rsid w:val="00A96D52"/>
    <w:rsid w:val="00A97C5F"/>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397B"/>
    <w:rsid w:val="00B53EE9"/>
    <w:rsid w:val="00B602F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0799"/>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458"/>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4B8"/>
    <w:rsid w:val="00E037D9"/>
    <w:rsid w:val="00E04927"/>
    <w:rsid w:val="00E061BC"/>
    <w:rsid w:val="00E11A48"/>
    <w:rsid w:val="00E130EB"/>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4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4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87"/>
    <w:rsid w:val="00163A62"/>
    <w:rsid w:val="00192214"/>
    <w:rsid w:val="003457B6"/>
    <w:rsid w:val="005E036C"/>
    <w:rsid w:val="007F5D52"/>
    <w:rsid w:val="00991B4E"/>
    <w:rsid w:val="009A36EC"/>
    <w:rsid w:val="009A3B29"/>
    <w:rsid w:val="009A40B5"/>
    <w:rsid w:val="00A81F87"/>
    <w:rsid w:val="00B07929"/>
    <w:rsid w:val="00BA5918"/>
    <w:rsid w:val="00C146AD"/>
    <w:rsid w:val="00C77F7C"/>
    <w:rsid w:val="00ED6E4B"/>
    <w:rsid w:val="00F51437"/>
    <w:rsid w:val="00F63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997925-31B5-448C-B85C-1C0B83BC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Travaux pratiques - Configuration des paramètres de base du commutateur et périphériques finaux</vt:lpstr>
    </vt:vector>
  </TitlesOfParts>
  <Company>Cisco Systems, Inc.</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Configuration des paramètres de base du commutateur et périphériques finaux</dc:title>
  <dc:creator>SP</dc:creator>
  <dc:description>2013</dc:description>
  <cp:lastModifiedBy>Rasha Ismail</cp:lastModifiedBy>
  <cp:revision>4</cp:revision>
  <cp:lastPrinted>2020-05-31T19:42:00Z</cp:lastPrinted>
  <dcterms:created xsi:type="dcterms:W3CDTF">2020-05-31T19:42:00Z</dcterms:created>
  <dcterms:modified xsi:type="dcterms:W3CDTF">2020-05-31T19:42:00Z</dcterms:modified>
</cp:coreProperties>
</file>