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92BD9" w14:textId="77777777" w:rsidR="00F33EC9" w:rsidRDefault="001548F5" w:rsidP="00F33EC9">
      <w:pPr>
        <w:pStyle w:val="Title"/>
        <w:spacing w:line="360" w:lineRule="auto"/>
        <w:rPr>
          <w:rStyle w:val="LabTitleInstVersred"/>
        </w:rPr>
      </w:pPr>
      <w:sdt>
        <w:sdtPr>
          <w:rPr>
            <w:b w:val="0"/>
            <w:color w:val="EE0000"/>
          </w:rPr>
          <w:alias w:val="Titre"/>
          <w:tag w:val=""/>
          <w:id w:val="-487021785"/>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D2EFA">
            <w:t>Travaux pratiques - Menaces pour la sécurité du réseau</w:t>
          </w:r>
        </w:sdtContent>
      </w:sdt>
      <w:r w:rsidR="008D2EFA">
        <w:rPr>
          <w:rStyle w:val="LabTitleInstVersred"/>
        </w:rPr>
        <w:t xml:space="preserve"> </w:t>
      </w:r>
    </w:p>
    <w:p w14:paraId="6CAF8BD9" w14:textId="77777777" w:rsidR="00084D06" w:rsidRPr="00BB73FF" w:rsidRDefault="00084D06" w:rsidP="00F33EC9">
      <w:pPr>
        <w:pStyle w:val="Heading1"/>
        <w:spacing w:line="360" w:lineRule="auto"/>
      </w:pPr>
      <w:r>
        <w:t>Objectifs</w:t>
      </w:r>
    </w:p>
    <w:p w14:paraId="2594E7DD" w14:textId="77777777" w:rsidR="00084D06" w:rsidRDefault="00084D06" w:rsidP="00F33EC9">
      <w:pPr>
        <w:pStyle w:val="BodyTextL25Bold"/>
        <w:spacing w:line="360" w:lineRule="auto"/>
      </w:pPr>
      <w:r>
        <w:t>Partie 1: Découvrir le site web SANS</w:t>
      </w:r>
    </w:p>
    <w:p w14:paraId="5C8FCFA4" w14:textId="77777777" w:rsidR="00084D06" w:rsidRDefault="00084D06" w:rsidP="00F33EC9">
      <w:pPr>
        <w:pStyle w:val="BodyTextL25Bold"/>
        <w:spacing w:line="360" w:lineRule="auto"/>
      </w:pPr>
      <w:r>
        <w:t>Partie 2 : Identifier les menaces pour la sécurité du réseau les plus récentes</w:t>
      </w:r>
    </w:p>
    <w:p w14:paraId="141DB5ED" w14:textId="77777777" w:rsidR="00084D06" w:rsidRPr="004C0909" w:rsidRDefault="00084D06" w:rsidP="00F33EC9">
      <w:pPr>
        <w:pStyle w:val="BodyTextL25Bold"/>
        <w:spacing w:line="360" w:lineRule="auto"/>
      </w:pPr>
      <w:r>
        <w:t>Partie 3: Décrire en détail une menace spécifique pour la sécurité du réseau</w:t>
      </w:r>
    </w:p>
    <w:p w14:paraId="52D8F56D" w14:textId="77777777" w:rsidR="00084D06" w:rsidRDefault="00084D06" w:rsidP="00F33EC9">
      <w:pPr>
        <w:pStyle w:val="Heading1"/>
        <w:spacing w:line="360" w:lineRule="auto"/>
      </w:pPr>
      <w:r>
        <w:t>Contexte/scénario</w:t>
      </w:r>
    </w:p>
    <w:p w14:paraId="684C3681" w14:textId="77777777" w:rsidR="00084D06" w:rsidRDefault="00084D06" w:rsidP="00F33EC9">
      <w:pPr>
        <w:pStyle w:val="BodyTextL25"/>
        <w:spacing w:line="360" w:lineRule="auto"/>
      </w:pPr>
      <w:r>
        <w:t>Pour protéger un réseau contre les attaques, un administrateur doit identifier les menaces externes présentant un risque pour le réseau. Les sites web de sécurité peuvent être utilisés pour identifier les nouvelles menaces et pour fournir des options d'atténuation permettant de protéger un réseau.</w:t>
      </w:r>
    </w:p>
    <w:p w14:paraId="4ED3DFE2" w14:textId="77777777" w:rsidR="00084D06" w:rsidRDefault="00084D06" w:rsidP="00F33EC9">
      <w:pPr>
        <w:pStyle w:val="BodyTextL25"/>
        <w:spacing w:line="360" w:lineRule="auto"/>
      </w:pPr>
      <w:r>
        <w:t>L'un des sites les plus populaires et les plus fiables permettant de se défendre contre les menaces de sécurité affectant les ordinateurs et les réseaux est SysAdmin, Audit, Network, Security (SANS). Le site SANS offre plusieurs ressources, notamment une liste des 20 contrôles de sécurité essentiels pour une défense efficace sur Internet et le bulletin d'informations hebdomadaire @Risk: The Consensus Security Alert. Ce bulletin d'informations décrit en détail les nouvelles attaques réseau et vulnérabilités.</w:t>
      </w:r>
    </w:p>
    <w:p w14:paraId="3140C5F5" w14:textId="77777777" w:rsidR="00084D06" w:rsidRPr="00880306" w:rsidRDefault="00084D06" w:rsidP="00F33EC9">
      <w:pPr>
        <w:pStyle w:val="BodyTextL25"/>
        <w:spacing w:line="360" w:lineRule="auto"/>
      </w:pPr>
      <w:r>
        <w:t>Dans ces travaux pratiques, vous visiterez et étudierez le site SANS, et vous l'utiliserez pour identifier les menaces de sécurité réseau récentes. Vous identifierez d'autres sites web identifiant les menaces, et vous étudierez et présenterez les détails d'une attaque réseau spécifique.</w:t>
      </w:r>
    </w:p>
    <w:p w14:paraId="1CF70E37" w14:textId="77777777" w:rsidR="00084D06" w:rsidRDefault="00084D06" w:rsidP="00F33EC9">
      <w:pPr>
        <w:pStyle w:val="Heading1"/>
        <w:spacing w:line="360" w:lineRule="auto"/>
      </w:pPr>
      <w:r>
        <w:t>Ressources requises</w:t>
      </w:r>
    </w:p>
    <w:p w14:paraId="4CE90F06" w14:textId="77777777" w:rsidR="00084D06" w:rsidRDefault="00084D06" w:rsidP="00F33EC9">
      <w:pPr>
        <w:pStyle w:val="Bulletlevel1"/>
        <w:spacing w:before="60" w:after="60" w:line="360" w:lineRule="auto"/>
      </w:pPr>
      <w:r>
        <w:t>Appareil avec accès Internet</w:t>
      </w:r>
    </w:p>
    <w:p w14:paraId="23F2381E" w14:textId="77777777" w:rsidR="00084D06" w:rsidRDefault="00084D06" w:rsidP="00F33EC9">
      <w:pPr>
        <w:pStyle w:val="Bulletlevel1"/>
        <w:spacing w:before="60" w:after="60" w:line="360" w:lineRule="auto"/>
      </w:pPr>
      <w:r>
        <w:t>Ordinateur de présentation avec PowerPoint ou un autre logiciel de présentation installé</w:t>
      </w:r>
    </w:p>
    <w:p w14:paraId="1E5F8FB2" w14:textId="77777777" w:rsidR="004F0B47" w:rsidRDefault="004F0B47" w:rsidP="00F33EC9">
      <w:pPr>
        <w:pStyle w:val="Heading1"/>
        <w:spacing w:line="360" w:lineRule="auto"/>
      </w:pPr>
      <w:r>
        <w:t>Instructions</w:t>
      </w:r>
    </w:p>
    <w:p w14:paraId="53186D5D" w14:textId="77777777" w:rsidR="00084D06" w:rsidRPr="004C0909" w:rsidRDefault="00084D06" w:rsidP="00F33EC9">
      <w:pPr>
        <w:pStyle w:val="Heading2"/>
        <w:tabs>
          <w:tab w:val="num" w:pos="1080"/>
        </w:tabs>
        <w:spacing w:line="360" w:lineRule="auto"/>
        <w:ind w:left="1080" w:hanging="1080"/>
      </w:pPr>
      <w:r>
        <w:t>Découvrir le site web SANS</w:t>
      </w:r>
    </w:p>
    <w:p w14:paraId="6B28707C" w14:textId="77777777" w:rsidR="00084D06" w:rsidRDefault="00084D06" w:rsidP="00F33EC9">
      <w:pPr>
        <w:pStyle w:val="BodyTextL25"/>
        <w:spacing w:line="360" w:lineRule="auto"/>
      </w:pPr>
      <w:r>
        <w:t>Dans la première partie, vous accédez au site web SANS et explorez les ressources disponibles.</w:t>
      </w:r>
    </w:p>
    <w:p w14:paraId="09702DE0" w14:textId="77777777" w:rsidR="00084D06" w:rsidRDefault="00084D06" w:rsidP="00F33EC9">
      <w:pPr>
        <w:pStyle w:val="Heading3"/>
        <w:spacing w:line="360" w:lineRule="auto"/>
      </w:pPr>
      <w:r>
        <w:t>Localisez les ressources SANS.</w:t>
      </w:r>
    </w:p>
    <w:p w14:paraId="2F9CA259" w14:textId="77777777" w:rsidR="00084D06" w:rsidRDefault="00084D06" w:rsidP="00F33EC9">
      <w:pPr>
        <w:pStyle w:val="BodyTextL25"/>
        <w:spacing w:line="360" w:lineRule="auto"/>
      </w:pPr>
      <w:r>
        <w:t xml:space="preserve">Rechercher sur Internet le mot SANS. Sur la page d'accueil de SANS, cliquez sur </w:t>
      </w:r>
      <w:r w:rsidRPr="00C93E02">
        <w:rPr>
          <w:b/>
        </w:rPr>
        <w:t>Ressources GRATUITES</w:t>
      </w:r>
      <w:r>
        <w:t>.</w:t>
      </w:r>
    </w:p>
    <w:p w14:paraId="270CFE1C" w14:textId="77777777" w:rsidR="004F0B47" w:rsidRDefault="004F0B47" w:rsidP="00F33EC9">
      <w:pPr>
        <w:pStyle w:val="Heading4"/>
        <w:spacing w:line="360" w:lineRule="auto"/>
      </w:pPr>
      <w:r>
        <w:lastRenderedPageBreak/>
        <w:t>Question :</w:t>
      </w:r>
    </w:p>
    <w:p w14:paraId="381F6D06" w14:textId="7ED056EB" w:rsidR="00084D06" w:rsidRDefault="00084D06" w:rsidP="00142B09">
      <w:pPr>
        <w:pStyle w:val="BodyTextL25"/>
        <w:spacing w:before="0" w:line="360" w:lineRule="auto"/>
      </w:pPr>
      <w:r>
        <w:t>Indiquez trois ressources disponibles.</w:t>
      </w:r>
    </w:p>
    <w:p w14:paraId="1169DE37" w14:textId="77777777" w:rsidR="00084D06" w:rsidRDefault="00084D06" w:rsidP="00F33EC9">
      <w:pPr>
        <w:pStyle w:val="Heading3"/>
        <w:spacing w:line="360" w:lineRule="auto"/>
      </w:pPr>
      <w:r>
        <w:t>Localisez le lien vers les contrôles de sécurité critiques CIS.</w:t>
      </w:r>
    </w:p>
    <w:p w14:paraId="257E9BCE" w14:textId="7EDA1B60" w:rsidR="00084D06" w:rsidRDefault="00084D06" w:rsidP="00F33EC9">
      <w:pPr>
        <w:pStyle w:val="BodyTextL25"/>
        <w:spacing w:line="360" w:lineRule="auto"/>
      </w:pPr>
      <w:r>
        <w:t xml:space="preserve">Les </w:t>
      </w:r>
      <w:r>
        <w:rPr>
          <w:b/>
        </w:rPr>
        <w:t>contrôles de sécurité critiques</w:t>
      </w:r>
      <w:r>
        <w:t xml:space="preserve"> (Critical Security Controls) pour une défense efficace sur Internet figurant sur le site web SANS sont l'aboutissement d'un partenariat impliquant le Department of Defense (DoD), la National Security Association, le Center for Internet Security (CIS) et le SANS Institute. La liste a été mise au point afin de hiérarchiser les contrôles de sécurité sur Internet et les coûts du DoD. Elle est devenue la pièce maîtresse des programmes de sécurité du gouvernement des États-Unis. Dans le menu </w:t>
      </w:r>
      <w:r w:rsidRPr="00C93E02">
        <w:rPr>
          <w:b/>
        </w:rPr>
        <w:t>Resources</w:t>
      </w:r>
      <w:r>
        <w:t xml:space="preserve">, sélectionnez </w:t>
      </w:r>
      <w:r>
        <w:rPr>
          <w:b/>
        </w:rPr>
        <w:t>Critical Security Controls</w:t>
      </w:r>
      <w:r>
        <w:t xml:space="preserve"> ou une option similaire. Le document sur les contrôles de sécurité critiques CIS est hébergé sur le site Web du Centre pour la sécurité Internet (CIS) et nécessite une inscription gratuite pour y accéder. Il y a un lien sur la page des contrôles de sécurité du SIC à SANS pour télécharger l'affiche 2014 de SANS Critical Security Controls, qui fournit une brève description de chaque contrôle.</w:t>
      </w:r>
    </w:p>
    <w:p w14:paraId="10591E4D" w14:textId="4D7CF765" w:rsidR="001B6F08" w:rsidRDefault="001B6F08" w:rsidP="00F33EC9">
      <w:pPr>
        <w:pStyle w:val="Heading4"/>
        <w:spacing w:line="360" w:lineRule="auto"/>
      </w:pPr>
      <w:r>
        <w:t>Question :</w:t>
      </w:r>
    </w:p>
    <w:p w14:paraId="052BEDAE" w14:textId="77777777" w:rsidR="00084D06" w:rsidRDefault="00084D06" w:rsidP="00F33EC9">
      <w:pPr>
        <w:pStyle w:val="BodyTextL25"/>
        <w:spacing w:before="0" w:line="360" w:lineRule="auto"/>
      </w:pPr>
      <w:r>
        <w:t>Sélectionnez l'un des contrôles et indiquez les suggestions d'implémentation liées à ce contrôle.</w:t>
      </w:r>
    </w:p>
    <w:p w14:paraId="4D2ED39F" w14:textId="285D8FBB" w:rsidR="00084D06" w:rsidRDefault="00084D06" w:rsidP="00F33EC9">
      <w:pPr>
        <w:pStyle w:val="Heading3"/>
        <w:spacing w:line="360" w:lineRule="auto"/>
      </w:pPr>
      <w:r>
        <w:t>Localisez le menu Newsletters (bulletins d'informations).</w:t>
      </w:r>
    </w:p>
    <w:p w14:paraId="285FB241" w14:textId="57E537F9" w:rsidR="001B6F08" w:rsidRPr="001B6F08" w:rsidRDefault="001B6F08" w:rsidP="00F33EC9">
      <w:pPr>
        <w:pStyle w:val="Heading4"/>
        <w:spacing w:line="360" w:lineRule="auto"/>
      </w:pPr>
      <w:r>
        <w:t>Question :</w:t>
      </w:r>
    </w:p>
    <w:p w14:paraId="18794C66" w14:textId="77777777" w:rsidR="00084D06" w:rsidRDefault="00084D06" w:rsidP="00F33EC9">
      <w:pPr>
        <w:pStyle w:val="BodyTextL25"/>
        <w:spacing w:before="0" w:line="360" w:lineRule="auto"/>
      </w:pPr>
      <w:r>
        <w:t xml:space="preserve">Sélectionnez le menu </w:t>
      </w:r>
      <w:r w:rsidRPr="00C93E02">
        <w:rPr>
          <w:b/>
        </w:rPr>
        <w:t>Resources</w:t>
      </w:r>
      <w:r>
        <w:t xml:space="preserve"> (Ressources), sélectionnez </w:t>
      </w:r>
      <w:r w:rsidRPr="00C93E02">
        <w:rPr>
          <w:b/>
        </w:rPr>
        <w:t>Newsletters</w:t>
      </w:r>
      <w:r>
        <w:t xml:space="preserve"> (Bulletins d'informations). Présentez brièvement chacun des trois bulletins disponibles.</w:t>
      </w:r>
    </w:p>
    <w:p w14:paraId="412791C9" w14:textId="77777777" w:rsidR="00084D06" w:rsidRPr="00A60146" w:rsidRDefault="00084D06" w:rsidP="00F33EC9">
      <w:pPr>
        <w:pStyle w:val="Heading2"/>
        <w:tabs>
          <w:tab w:val="num" w:pos="1080"/>
        </w:tabs>
        <w:spacing w:line="360" w:lineRule="auto"/>
        <w:ind w:left="1080" w:hanging="1080"/>
      </w:pPr>
      <w:r>
        <w:t>Identifier les menaces pour la sécurité du réseau les plus récentes</w:t>
      </w:r>
    </w:p>
    <w:p w14:paraId="26109723" w14:textId="77777777" w:rsidR="00084D06" w:rsidRDefault="00084D06" w:rsidP="00F33EC9">
      <w:pPr>
        <w:pStyle w:val="BodyTextL25"/>
        <w:spacing w:line="360" w:lineRule="auto"/>
      </w:pPr>
      <w:r>
        <w:t>Dans la deuxième partie, vous étudierez les menaces récentes pour la sécurité du réseau au moyen du site SANS et vous identifierez les autres sites contenant des informations sur les menaces de sécurité.</w:t>
      </w:r>
    </w:p>
    <w:p w14:paraId="6582E40B" w14:textId="77777777" w:rsidR="00084D06" w:rsidRDefault="00084D06" w:rsidP="00F33EC9">
      <w:pPr>
        <w:pStyle w:val="Heading3"/>
        <w:spacing w:line="360" w:lineRule="auto"/>
      </w:pPr>
      <w:r>
        <w:t>Localisez les bulletins d'informations archivés @Risk: Consensus Security Alert.</w:t>
      </w:r>
    </w:p>
    <w:p w14:paraId="69735B07" w14:textId="4188F8D7" w:rsidR="00084D06" w:rsidRDefault="00084D06" w:rsidP="00F33EC9">
      <w:pPr>
        <w:pStyle w:val="BodyTextL25"/>
        <w:spacing w:line="360" w:lineRule="auto"/>
      </w:pPr>
      <w:r>
        <w:t xml:space="preserve">À partir de la page </w:t>
      </w:r>
      <w:r w:rsidRPr="00256A76">
        <w:rPr>
          <w:b/>
        </w:rPr>
        <w:t>Newsletters</w:t>
      </w:r>
      <w:r>
        <w:t xml:space="preserve"> (Bulletins d'informations), sélectionnez l'option </w:t>
      </w:r>
      <w:r>
        <w:rPr>
          <w:b/>
        </w:rPr>
        <w:t>Archive</w:t>
      </w:r>
      <w:r>
        <w:t xml:space="preserve"> en regard de @RISK: The Consensus Security Alert. Faites défiler l'écran pour accéder aux </w:t>
      </w:r>
      <w:r w:rsidRPr="007A623D">
        <w:rPr>
          <w:b/>
        </w:rPr>
        <w:t>Archives Volumes</w:t>
      </w:r>
      <w:r>
        <w:t xml:space="preserve"> (Volumes des archives) et sélectionnez un bulletin d'informations hebdomadaire récent. Examinez les sections </w:t>
      </w:r>
      <w:r w:rsidRPr="007A623D">
        <w:rPr>
          <w:b/>
        </w:rPr>
        <w:t>Notable Recent Security Issues and Most Popular Malware Files</w:t>
      </w:r>
      <w:r>
        <w:t xml:space="preserve"> (Problèmes de sécurité récents et fichiers des programmes malveillants les plus populaires).</w:t>
      </w:r>
    </w:p>
    <w:p w14:paraId="3EBF3795" w14:textId="17CA322A" w:rsidR="001B6F08" w:rsidRPr="00C93E02" w:rsidRDefault="001B6F08" w:rsidP="00F33EC9">
      <w:pPr>
        <w:pStyle w:val="Heading4"/>
        <w:spacing w:line="360" w:lineRule="auto"/>
        <w:rPr>
          <w:b/>
        </w:rPr>
      </w:pPr>
      <w:r>
        <w:t>Question :</w:t>
      </w:r>
    </w:p>
    <w:p w14:paraId="0977FE01" w14:textId="77777777" w:rsidR="00084D06" w:rsidRDefault="00084D06" w:rsidP="00F33EC9">
      <w:pPr>
        <w:pStyle w:val="BodyTextL25"/>
        <w:spacing w:before="0" w:line="360" w:lineRule="auto"/>
      </w:pPr>
      <w:r>
        <w:t>Citez quelques vulnérabilités récentes. Parcourez plusieurs bulletins d'informations récents, si nécessaire.</w:t>
      </w:r>
    </w:p>
    <w:p w14:paraId="10479DD6" w14:textId="1B7517D4" w:rsidR="00084D06" w:rsidRDefault="00084D06" w:rsidP="00F33EC9">
      <w:pPr>
        <w:pStyle w:val="Heading3"/>
        <w:spacing w:line="360" w:lineRule="auto"/>
      </w:pPr>
      <w:r>
        <w:t>Identifiez les sites fournissant des informations récentes sur les menaces.</w:t>
      </w:r>
    </w:p>
    <w:p w14:paraId="761FDEF4" w14:textId="06EAD3CB" w:rsidR="001B6F08" w:rsidRPr="001B6F08" w:rsidRDefault="001B6F08" w:rsidP="00F33EC9">
      <w:pPr>
        <w:pStyle w:val="Heading4"/>
        <w:spacing w:line="360" w:lineRule="auto"/>
      </w:pPr>
      <w:r>
        <w:t>Questions :</w:t>
      </w:r>
    </w:p>
    <w:p w14:paraId="267ED124" w14:textId="77777777" w:rsidR="00084D06" w:rsidRDefault="00084D06" w:rsidP="00F33EC9">
      <w:pPr>
        <w:pStyle w:val="BodyTextL25"/>
        <w:spacing w:before="0" w:line="360" w:lineRule="auto"/>
      </w:pPr>
      <w:r>
        <w:t>En plus du site SANS, identifiez d'autres sites web fournissant des informations récentes sur les menaces.</w:t>
      </w:r>
    </w:p>
    <w:p w14:paraId="408B3A9A" w14:textId="20648B54" w:rsidR="00084D06" w:rsidRDefault="001B6F08" w:rsidP="00F33EC9">
      <w:pPr>
        <w:pStyle w:val="AnswerLineL25"/>
        <w:spacing w:line="360" w:lineRule="auto"/>
      </w:pPr>
      <w:r>
        <w:t>Saisissez vos réponses ici</w:t>
      </w:r>
    </w:p>
    <w:p w14:paraId="09D91013" w14:textId="77777777" w:rsidR="00084D06" w:rsidRDefault="00084D06" w:rsidP="00F33EC9">
      <w:pPr>
        <w:pStyle w:val="BodyTextL25"/>
        <w:spacing w:line="360" w:lineRule="auto"/>
      </w:pPr>
      <w:r>
        <w:lastRenderedPageBreak/>
        <w:t>Citez quelques-unes des menaces de sécurité récentes détaillées sur ces sites web.</w:t>
      </w:r>
    </w:p>
    <w:p w14:paraId="718C5732" w14:textId="77777777" w:rsidR="00084D06" w:rsidRDefault="00084D06" w:rsidP="00F33EC9">
      <w:pPr>
        <w:pStyle w:val="Heading2"/>
        <w:tabs>
          <w:tab w:val="num" w:pos="1080"/>
        </w:tabs>
        <w:spacing w:line="360" w:lineRule="auto"/>
        <w:ind w:left="1080" w:hanging="1080"/>
      </w:pPr>
      <w:r>
        <w:t>Décrire en détail une menace spécifique pour la sécurité du réseau</w:t>
      </w:r>
    </w:p>
    <w:p w14:paraId="2FFA19BF" w14:textId="77777777" w:rsidR="00084D06" w:rsidRPr="00803651" w:rsidRDefault="00084D06" w:rsidP="00F33EC9">
      <w:pPr>
        <w:pStyle w:val="BodyTextL25"/>
        <w:spacing w:line="360" w:lineRule="auto"/>
      </w:pPr>
      <w:r>
        <w:t>Dans la troisième partie, vous étudierez une attaque réseau spécifique, qui s'est déjà produite, et vous concevrez une présentation à partir de vos découvertes. Remplissez le formulaire ci-dessous en fonction de vos découvertes.</w:t>
      </w:r>
    </w:p>
    <w:p w14:paraId="28BA7341" w14:textId="77777777" w:rsidR="00084D06" w:rsidRDefault="00084D06" w:rsidP="00F33EC9">
      <w:pPr>
        <w:pStyle w:val="Heading3"/>
        <w:spacing w:line="360" w:lineRule="auto"/>
      </w:pPr>
      <w:r>
        <w:t>Remplissez le formulaire suivant pour l'attaque réseau sélectionnée.</w:t>
      </w:r>
    </w:p>
    <w:tbl>
      <w:tblPr>
        <w:tblW w:w="10080" w:type="dxa"/>
        <w:tblInd w:w="-5" w:type="dxa"/>
        <w:tblLayout w:type="fixed"/>
        <w:tblCellMar>
          <w:left w:w="115" w:type="dxa"/>
          <w:right w:w="115" w:type="dxa"/>
        </w:tblCellMar>
        <w:tblLook w:val="0000" w:firstRow="0" w:lastRow="0" w:firstColumn="0" w:lastColumn="0" w:noHBand="0" w:noVBand="0"/>
        <w:tblDescription w:val="Ce tableau contient toutes les informations nécessaires pour entrer les informations relatives à une attaque réseau. Inscrivez vos réponses dans les cellules vides."/>
      </w:tblPr>
      <w:tblGrid>
        <w:gridCol w:w="3960"/>
        <w:gridCol w:w="6120"/>
      </w:tblGrid>
      <w:tr w:rsidR="00084D06" w14:paraId="2F6C89BD"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3E4474D"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Nom de l'attaque:</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379021C6" w14:textId="19A376DA" w:rsidR="00084D06" w:rsidRPr="001B6F08" w:rsidRDefault="00084D06" w:rsidP="00F33EC9">
            <w:pPr>
              <w:pStyle w:val="TableText"/>
              <w:spacing w:line="360" w:lineRule="auto"/>
              <w:rPr>
                <w:rStyle w:val="AnswerGray"/>
              </w:rPr>
            </w:pPr>
          </w:p>
        </w:tc>
      </w:tr>
      <w:tr w:rsidR="00084D06" w14:paraId="408DD475"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1ECE535"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Type d'attaque:</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28222262" w14:textId="2F1337E1" w:rsidR="00084D06" w:rsidRPr="001B6F08" w:rsidRDefault="00084D06" w:rsidP="00F33EC9">
            <w:pPr>
              <w:pStyle w:val="TableText"/>
              <w:spacing w:line="360" w:lineRule="auto"/>
              <w:rPr>
                <w:rStyle w:val="AnswerGray"/>
              </w:rPr>
            </w:pPr>
          </w:p>
        </w:tc>
      </w:tr>
      <w:tr w:rsidR="00084D06" w14:paraId="21274C42"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1C1C5197"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Dates des attaques: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572D378" w14:textId="0F536C70" w:rsidR="00084D06" w:rsidRPr="001B6F08" w:rsidRDefault="00084D06" w:rsidP="00F33EC9">
            <w:pPr>
              <w:pStyle w:val="TableText"/>
              <w:spacing w:line="360" w:lineRule="auto"/>
              <w:rPr>
                <w:rStyle w:val="AnswerGray"/>
              </w:rPr>
            </w:pPr>
          </w:p>
        </w:tc>
      </w:tr>
      <w:tr w:rsidR="00084D06" w14:paraId="4FF8EF8A" w14:textId="77777777" w:rsidTr="001B6F08">
        <w:tc>
          <w:tcPr>
            <w:tcW w:w="3960" w:type="dxa"/>
            <w:tcBorders>
              <w:top w:val="single" w:sz="4" w:space="0" w:color="000000"/>
              <w:left w:val="single" w:sz="4" w:space="0" w:color="000000"/>
              <w:bottom w:val="single" w:sz="4" w:space="0" w:color="000000"/>
            </w:tcBorders>
            <w:shd w:val="clear" w:color="auto" w:fill="DBE5F1" w:themeFill="accent1" w:themeFillTint="33"/>
          </w:tcPr>
          <w:p w14:paraId="7BA53326"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Ordinateurs/entreprises concernés:</w:t>
            </w:r>
          </w:p>
        </w:tc>
        <w:tc>
          <w:tcPr>
            <w:tcW w:w="6120" w:type="dxa"/>
            <w:tcBorders>
              <w:top w:val="single" w:sz="4" w:space="0" w:color="000000"/>
              <w:left w:val="single" w:sz="4" w:space="0" w:color="000000"/>
              <w:bottom w:val="single" w:sz="4" w:space="0" w:color="000000"/>
              <w:right w:val="single" w:sz="4" w:space="0" w:color="000000"/>
            </w:tcBorders>
            <w:shd w:val="clear" w:color="auto" w:fill="auto"/>
          </w:tcPr>
          <w:p w14:paraId="0BA83B55" w14:textId="0E73B2EC" w:rsidR="00084D06" w:rsidRPr="001B6F08" w:rsidRDefault="00084D06" w:rsidP="00F33EC9">
            <w:pPr>
              <w:pStyle w:val="TableText"/>
              <w:spacing w:line="360" w:lineRule="auto"/>
              <w:rPr>
                <w:rStyle w:val="AnswerGray"/>
              </w:rPr>
            </w:pPr>
          </w:p>
        </w:tc>
      </w:tr>
      <w:tr w:rsidR="00084D06" w14:paraId="547072B5"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1C0A5BCC"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Fonctionnement et description de ses actions:</w:t>
            </w:r>
          </w:p>
        </w:tc>
      </w:tr>
      <w:tr w:rsidR="00084D06" w14:paraId="3A47E627"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6C95E" w14:textId="2FBC3381" w:rsidR="00084D06" w:rsidRPr="004F0B47" w:rsidRDefault="00084D06" w:rsidP="00F33EC9">
            <w:pPr>
              <w:pStyle w:val="TableText"/>
              <w:spacing w:line="360" w:lineRule="auto"/>
            </w:pPr>
          </w:p>
        </w:tc>
      </w:tr>
      <w:tr w:rsidR="00084D06" w14:paraId="277FCA2B"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73553930"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Options d'atténuation:</w:t>
            </w:r>
          </w:p>
        </w:tc>
      </w:tr>
      <w:tr w:rsidR="00084D06" w14:paraId="5E61690E"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C7BA477" w14:textId="6210B63A" w:rsidR="00084D06" w:rsidRPr="001B6F08" w:rsidRDefault="00084D06" w:rsidP="00F33EC9">
            <w:pPr>
              <w:pStyle w:val="TableText"/>
              <w:spacing w:line="360" w:lineRule="auto"/>
              <w:rPr>
                <w:rStyle w:val="AnswerGray"/>
              </w:rPr>
            </w:pPr>
          </w:p>
        </w:tc>
      </w:tr>
      <w:tr w:rsidR="00084D06" w14:paraId="089DF651" w14:textId="77777777" w:rsidTr="001B6F08">
        <w:tc>
          <w:tcPr>
            <w:tcW w:w="100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14:paraId="5A0839CB" w14:textId="77777777" w:rsidR="00084D06" w:rsidRPr="001B6F08" w:rsidRDefault="00084D06" w:rsidP="00F33EC9">
            <w:pPr>
              <w:pStyle w:val="TableHeading"/>
              <w:spacing w:line="360" w:lineRule="auto"/>
              <w:jc w:val="left"/>
              <w:rPr>
                <w:rStyle w:val="StepsChar"/>
                <w:rFonts w:eastAsia="Calibri"/>
                <w:b/>
                <w:sz w:val="20"/>
              </w:rPr>
            </w:pPr>
            <w:r>
              <w:rPr>
                <w:rStyle w:val="StepsChar"/>
                <w:b/>
                <w:sz w:val="20"/>
              </w:rPr>
              <w:t>Références et liens d'informations:</w:t>
            </w:r>
          </w:p>
        </w:tc>
      </w:tr>
      <w:tr w:rsidR="00084D06" w14:paraId="6D104920" w14:textId="77777777" w:rsidTr="004F0B47">
        <w:tc>
          <w:tcPr>
            <w:tcW w:w="10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2AC74F9" w14:textId="362BAB28" w:rsidR="00084D06" w:rsidRPr="0028120D" w:rsidRDefault="00084D06" w:rsidP="00F33EC9">
            <w:pPr>
              <w:pStyle w:val="TableText"/>
              <w:spacing w:line="360" w:lineRule="auto"/>
              <w:rPr>
                <w:shd w:val="clear" w:color="auto" w:fill="BFBFBF"/>
              </w:rPr>
            </w:pPr>
          </w:p>
        </w:tc>
      </w:tr>
    </w:tbl>
    <w:p w14:paraId="24D23435" w14:textId="77777777" w:rsidR="00084D06" w:rsidRDefault="00084D06" w:rsidP="00F33EC9">
      <w:pPr>
        <w:pStyle w:val="Heading3"/>
        <w:spacing w:line="360" w:lineRule="auto"/>
      </w:pPr>
      <w:r>
        <w:t>Suivez les instructions du formateur pour terminer la présentation.</w:t>
      </w:r>
    </w:p>
    <w:p w14:paraId="2F29982B" w14:textId="77777777" w:rsidR="00084D06" w:rsidRPr="00D06059" w:rsidRDefault="00084D06" w:rsidP="00F33EC9">
      <w:pPr>
        <w:pStyle w:val="Heading1"/>
        <w:spacing w:line="360" w:lineRule="auto"/>
      </w:pPr>
      <w:r>
        <w:t>Questions de réflexion</w:t>
      </w:r>
    </w:p>
    <w:p w14:paraId="6E912C2C" w14:textId="133F1CB6" w:rsidR="00084D06" w:rsidRDefault="00084D06" w:rsidP="00142B09">
      <w:pPr>
        <w:pStyle w:val="ReflectionQ"/>
        <w:keepNext w:val="0"/>
        <w:spacing w:line="360" w:lineRule="auto"/>
      </w:pPr>
      <w:r>
        <w:t>Quelle procédure pouvez-vous suivre pour protéger votre propre ordinateur?</w:t>
      </w:r>
    </w:p>
    <w:p w14:paraId="298D7A88" w14:textId="77777777" w:rsidR="00084D06" w:rsidRDefault="00084D06" w:rsidP="00F33EC9">
      <w:pPr>
        <w:pStyle w:val="ReflectionQ"/>
        <w:keepNext w:val="0"/>
        <w:spacing w:line="360" w:lineRule="auto"/>
      </w:pPr>
      <w:r>
        <w:t>Quelles sont quelques-unes des mesures importantes que les entreprises peuvent prendre pour protéger leurs ressources?</w:t>
      </w:r>
    </w:p>
    <w:p w14:paraId="1F7C0F00" w14:textId="773D2B96" w:rsidR="000C6600" w:rsidRPr="000C6600" w:rsidRDefault="000C6600" w:rsidP="00F33EC9">
      <w:pPr>
        <w:pStyle w:val="ConfigWindow"/>
        <w:spacing w:line="360" w:lineRule="auto"/>
      </w:pPr>
      <w:bookmarkStart w:id="0" w:name="_GoBack"/>
      <w:bookmarkEnd w:id="0"/>
    </w:p>
    <w:sectPr w:rsidR="000C6600" w:rsidRPr="000C660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CDD13" w14:textId="77777777" w:rsidR="001548F5" w:rsidRDefault="001548F5" w:rsidP="00710659">
      <w:pPr>
        <w:spacing w:after="0" w:line="240" w:lineRule="auto"/>
      </w:pPr>
      <w:r>
        <w:separator/>
      </w:r>
    </w:p>
    <w:p w14:paraId="6E59E243" w14:textId="77777777" w:rsidR="001548F5" w:rsidRDefault="001548F5"/>
  </w:endnote>
  <w:endnote w:type="continuationSeparator" w:id="0">
    <w:p w14:paraId="7C93E69C" w14:textId="77777777" w:rsidR="001548F5" w:rsidRDefault="001548F5" w:rsidP="00710659">
      <w:pPr>
        <w:spacing w:after="0" w:line="240" w:lineRule="auto"/>
      </w:pPr>
      <w:r>
        <w:continuationSeparator/>
      </w:r>
    </w:p>
    <w:p w14:paraId="5102F88A" w14:textId="77777777" w:rsidR="001548F5" w:rsidRDefault="00154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A90E" w14:textId="7A1BDB93" w:rsidR="003062FC" w:rsidRPr="00882B63" w:rsidRDefault="003062FC"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23254">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3254">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23254">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9BDF9" w14:textId="5CB88D34" w:rsidR="003062FC" w:rsidRPr="00882B63" w:rsidRDefault="003062FC"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F23254">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3254">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F23254">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86945" w14:textId="77777777" w:rsidR="001548F5" w:rsidRDefault="001548F5" w:rsidP="00710659">
      <w:pPr>
        <w:spacing w:after="0" w:line="240" w:lineRule="auto"/>
      </w:pPr>
      <w:r>
        <w:separator/>
      </w:r>
    </w:p>
    <w:p w14:paraId="4FFB4199" w14:textId="77777777" w:rsidR="001548F5" w:rsidRDefault="001548F5"/>
  </w:footnote>
  <w:footnote w:type="continuationSeparator" w:id="0">
    <w:p w14:paraId="14252FAA" w14:textId="77777777" w:rsidR="001548F5" w:rsidRDefault="001548F5" w:rsidP="00710659">
      <w:pPr>
        <w:spacing w:after="0" w:line="240" w:lineRule="auto"/>
      </w:pPr>
      <w:r>
        <w:continuationSeparator/>
      </w:r>
    </w:p>
    <w:p w14:paraId="71A24254" w14:textId="77777777" w:rsidR="001548F5" w:rsidRDefault="001548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4393EEA304934F50A4417F71E368DE2D"/>
      </w:placeholder>
      <w:dataBinding w:prefixMappings="xmlns:ns0='http://purl.org/dc/elements/1.1/' xmlns:ns1='http://schemas.openxmlformats.org/package/2006/metadata/core-properties' " w:xpath="/ns1:coreProperties[1]/ns0:title[1]" w:storeItemID="{6C3C8BC8-F283-45AE-878A-BAB7291924A1}"/>
      <w:text/>
    </w:sdtPr>
    <w:sdtEndPr/>
    <w:sdtContent>
      <w:p w14:paraId="6B58D75C" w14:textId="5A5D3BFE" w:rsidR="003062FC" w:rsidRDefault="00A405C1" w:rsidP="008402F2">
        <w:pPr>
          <w:pStyle w:val="PageHead"/>
        </w:pPr>
        <w:r>
          <w:t>Travaux pratiques - Menaces pour la sécurité du réseau</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C20C" w14:textId="77777777" w:rsidR="003062FC" w:rsidRDefault="003062FC" w:rsidP="006C3FCF">
    <w:pPr>
      <w:ind w:left="-288"/>
    </w:pPr>
    <w:r>
      <w:rPr>
        <w:noProof/>
        <w:lang w:val="en-US"/>
      </w:rPr>
      <w:drawing>
        <wp:inline distT="0" distB="0" distL="0" distR="0" wp14:anchorId="57EEF348" wp14:editId="04F7FF1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8E6E9B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2C9E7726"/>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0BD5294"/>
    <w:multiLevelType w:val="hybridMultilevel"/>
    <w:tmpl w:val="60FE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lvl w:ilvl="0">
        <w:start w:val="1"/>
        <w:numFmt w:val="decimal"/>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89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4D06"/>
    <w:rsid w:val="00085CC6"/>
    <w:rsid w:val="00090C07"/>
    <w:rsid w:val="0009147A"/>
    <w:rsid w:val="00091E8D"/>
    <w:rsid w:val="0009378D"/>
    <w:rsid w:val="00097163"/>
    <w:rsid w:val="000A22C8"/>
    <w:rsid w:val="000B2344"/>
    <w:rsid w:val="000B7DE5"/>
    <w:rsid w:val="000C2118"/>
    <w:rsid w:val="000C6425"/>
    <w:rsid w:val="000C6600"/>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2B09"/>
    <w:rsid w:val="00143450"/>
    <w:rsid w:val="00144997"/>
    <w:rsid w:val="001523C0"/>
    <w:rsid w:val="001535FE"/>
    <w:rsid w:val="001548F5"/>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C31"/>
    <w:rsid w:val="001B67D8"/>
    <w:rsid w:val="001B6F0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2FC"/>
    <w:rsid w:val="003071FF"/>
    <w:rsid w:val="00310652"/>
    <w:rsid w:val="00311065"/>
    <w:rsid w:val="0031371D"/>
    <w:rsid w:val="0031789F"/>
    <w:rsid w:val="00320788"/>
    <w:rsid w:val="003233A3"/>
    <w:rsid w:val="00325C6A"/>
    <w:rsid w:val="00331A5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B82"/>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0B47"/>
    <w:rsid w:val="004F344A"/>
    <w:rsid w:val="004F4EC3"/>
    <w:rsid w:val="00504ED4"/>
    <w:rsid w:val="00510639"/>
    <w:rsid w:val="00511791"/>
    <w:rsid w:val="005139BE"/>
    <w:rsid w:val="00516142"/>
    <w:rsid w:val="0051681C"/>
    <w:rsid w:val="00520027"/>
    <w:rsid w:val="0052093C"/>
    <w:rsid w:val="00521B31"/>
    <w:rsid w:val="00522469"/>
    <w:rsid w:val="005237C3"/>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CCF"/>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64"/>
    <w:rsid w:val="00656EEF"/>
    <w:rsid w:val="006576AF"/>
    <w:rsid w:val="00672919"/>
    <w:rsid w:val="00677544"/>
    <w:rsid w:val="00681687"/>
    <w:rsid w:val="00681A20"/>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3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89B"/>
    <w:rsid w:val="008B06D4"/>
    <w:rsid w:val="008B4F20"/>
    <w:rsid w:val="008B68E7"/>
    <w:rsid w:val="008B7FFD"/>
    <w:rsid w:val="008C286A"/>
    <w:rsid w:val="008C2920"/>
    <w:rsid w:val="008C4307"/>
    <w:rsid w:val="008D23DF"/>
    <w:rsid w:val="008D2EF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D8E"/>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05C1"/>
    <w:rsid w:val="00A46F0A"/>
    <w:rsid w:val="00A46F25"/>
    <w:rsid w:val="00A47CC2"/>
    <w:rsid w:val="00A502BA"/>
    <w:rsid w:val="00A5083D"/>
    <w:rsid w:val="00A60146"/>
    <w:rsid w:val="00A601A9"/>
    <w:rsid w:val="00A60F6F"/>
    <w:rsid w:val="00A622C4"/>
    <w:rsid w:val="00A6283D"/>
    <w:rsid w:val="00A676FF"/>
    <w:rsid w:val="00A71E38"/>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FF6"/>
    <w:rsid w:val="00AB758A"/>
    <w:rsid w:val="00AC027E"/>
    <w:rsid w:val="00AC05AB"/>
    <w:rsid w:val="00AC1E7E"/>
    <w:rsid w:val="00AC507D"/>
    <w:rsid w:val="00AC66E4"/>
    <w:rsid w:val="00AD04F2"/>
    <w:rsid w:val="00AD4578"/>
    <w:rsid w:val="00AD68E9"/>
    <w:rsid w:val="00AE56C0"/>
    <w:rsid w:val="00AF7ACC"/>
    <w:rsid w:val="00B00914"/>
    <w:rsid w:val="00B02A8E"/>
    <w:rsid w:val="00B046A1"/>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57FD8"/>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0A80"/>
    <w:rsid w:val="00CE26C5"/>
    <w:rsid w:val="00CE36AF"/>
    <w:rsid w:val="00CE47F3"/>
    <w:rsid w:val="00CE54DD"/>
    <w:rsid w:val="00CE5E6B"/>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254"/>
    <w:rsid w:val="00F25ABB"/>
    <w:rsid w:val="00F266F0"/>
    <w:rsid w:val="00F26F62"/>
    <w:rsid w:val="00F27963"/>
    <w:rsid w:val="00F30103"/>
    <w:rsid w:val="00F30446"/>
    <w:rsid w:val="00F33EC9"/>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D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6C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fr-FR"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F0B4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F0B47"/>
    <w:pPr>
      <w:keepNext/>
      <w:keepLines/>
      <w:numPr>
        <w:numId w:val="3"/>
      </w:numPr>
      <w:spacing w:before="240" w:after="120" w:line="240" w:lineRule="auto"/>
      <w:outlineLvl w:val="0"/>
    </w:pPr>
    <w:rPr>
      <w:b/>
      <w:bCs/>
      <w:noProof/>
      <w:sz w:val="28"/>
      <w:szCs w:val="28"/>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6600"/>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0B47"/>
    <w:rPr>
      <w:b/>
      <w:bCs/>
      <w:noProof/>
      <w:sz w:val="28"/>
      <w:szCs w:val="28"/>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A6C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57FD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C660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084D06"/>
    <w:rPr>
      <w:color w:val="0000FF"/>
      <w:u w:val="single"/>
    </w:rPr>
  </w:style>
  <w:style w:type="character" w:customStyle="1" w:styleId="StepsChar">
    <w:name w:val="Steps Char"/>
    <w:rsid w:val="00084D06"/>
    <w:rPr>
      <w:rFonts w:ascii="Arial" w:eastAsia="Arial" w:hAnsi="Arial"/>
      <w:b/>
      <w:sz w:val="22"/>
      <w:szCs w:val="22"/>
      <w:lang w:val="fr-FR" w:eastAsia="ar-SA" w:bidi="ar-SA"/>
    </w:rPr>
  </w:style>
  <w:style w:type="paragraph" w:customStyle="1" w:styleId="Body">
    <w:name w:val="Body"/>
    <w:basedOn w:val="Normal"/>
    <w:rsid w:val="00084D06"/>
    <w:pPr>
      <w:suppressAutoHyphens/>
      <w:spacing w:before="120" w:after="120" w:line="240" w:lineRule="auto"/>
      <w:ind w:left="360"/>
    </w:pPr>
    <w:rPr>
      <w:rFonts w:eastAsia="Times New Roman"/>
      <w:sz w:val="20"/>
      <w:szCs w:val="24"/>
      <w:lang w:eastAsia="ar-SA"/>
    </w:rPr>
  </w:style>
  <w:style w:type="paragraph" w:customStyle="1" w:styleId="Bullet1">
    <w:name w:val="Bullet 1"/>
    <w:basedOn w:val="Body"/>
    <w:rsid w:val="00084D06"/>
    <w:pPr>
      <w:tabs>
        <w:tab w:val="num" w:pos="1152"/>
      </w:tabs>
      <w:spacing w:before="60" w:after="60"/>
      <w:ind w:left="1152" w:hanging="792"/>
    </w:pPr>
  </w:style>
  <w:style w:type="paragraph" w:styleId="NormalWeb">
    <w:name w:val="Normal (Web)"/>
    <w:basedOn w:val="Normal"/>
    <w:uiPriority w:val="99"/>
    <w:semiHidden/>
    <w:unhideWhenUsed/>
    <w:rsid w:val="00084D0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84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93EEA304934F50A4417F71E368DE2D"/>
        <w:category>
          <w:name w:val="General"/>
          <w:gallery w:val="placeholder"/>
        </w:category>
        <w:types>
          <w:type w:val="bbPlcHdr"/>
        </w:types>
        <w:behaviors>
          <w:behavior w:val="content"/>
        </w:behaviors>
        <w:guid w:val="{4F1EF183-6D17-47A2-8748-562BE746C00B}"/>
      </w:docPartPr>
      <w:docPartBody>
        <w:p w:rsidR="009C77AD" w:rsidRDefault="00C1792F">
          <w:pPr>
            <w:pStyle w:val="4393EEA304934F50A4417F71E368DE2D"/>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2F"/>
    <w:rsid w:val="000267C1"/>
    <w:rsid w:val="00044618"/>
    <w:rsid w:val="005A6E81"/>
    <w:rsid w:val="0084665F"/>
    <w:rsid w:val="009C77AD"/>
    <w:rsid w:val="00C1792F"/>
    <w:rsid w:val="00F22B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93EEA304934F50A4417F71E368DE2D">
    <w:name w:val="4393EEA304934F50A4417F71E368D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F03C45-5F4B-4A29-842B-29633B32C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Travaux pratiques - Menaces pour la sécurité du réseau</vt:lpstr>
    </vt:vector>
  </TitlesOfParts>
  <Company>Cisco Systems, Inc.</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Menaces pour la sécurité du réseau</dc:title>
  <dc:creator>SP</dc:creator>
  <dc:description>2013</dc:description>
  <cp:lastModifiedBy>Rasha Ismail</cp:lastModifiedBy>
  <cp:revision>6</cp:revision>
  <cp:lastPrinted>2020-05-31T21:50:00Z</cp:lastPrinted>
  <dcterms:created xsi:type="dcterms:W3CDTF">2020-05-31T21:48:00Z</dcterms:created>
  <dcterms:modified xsi:type="dcterms:W3CDTF">2020-05-31T21:51:00Z</dcterms:modified>
</cp:coreProperties>
</file>