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9DA60" w14:textId="77777777" w:rsidR="0054573B" w:rsidRDefault="001A59B5" w:rsidP="0054573B">
      <w:pPr>
        <w:pStyle w:val="Title"/>
        <w:spacing w:line="360" w:lineRule="auto"/>
        <w:rPr>
          <w:rStyle w:val="LabTitleInstVersred"/>
        </w:rPr>
      </w:pPr>
      <w:sdt>
        <w:sdtPr>
          <w:rPr>
            <w:b w:val="0"/>
            <w:color w:val="EE0000"/>
          </w:rPr>
          <w:alias w:val="Titr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36C06">
            <w:t>Travaux pratiques - Observation de la résolution DNS</w:t>
          </w:r>
        </w:sdtContent>
      </w:sdt>
      <w:r w:rsidR="00B36C06">
        <w:rPr>
          <w:rStyle w:val="LabTitleInstVersred"/>
        </w:rPr>
        <w:t xml:space="preserve"> </w:t>
      </w:r>
    </w:p>
    <w:p w14:paraId="112CC308" w14:textId="77777777" w:rsidR="00251FDE" w:rsidRPr="00BB73FF" w:rsidRDefault="00251FDE" w:rsidP="0054573B">
      <w:pPr>
        <w:pStyle w:val="Heading1"/>
        <w:spacing w:line="360" w:lineRule="auto"/>
      </w:pPr>
      <w:r>
        <w:t>Objectifs</w:t>
      </w:r>
    </w:p>
    <w:p w14:paraId="7D42BEE1" w14:textId="77777777" w:rsidR="00251FDE" w:rsidRPr="004C0909" w:rsidRDefault="00251FDE" w:rsidP="0054573B">
      <w:pPr>
        <w:pStyle w:val="BodyTextL25Bold"/>
        <w:spacing w:line="360" w:lineRule="auto"/>
      </w:pPr>
      <w:r>
        <w:t>Partie 1: Observer la conversion DNS d'une URL en adresse IP</w:t>
      </w:r>
    </w:p>
    <w:p w14:paraId="04A1A7B1" w14:textId="77777777" w:rsidR="00251FDE" w:rsidRDefault="00251FDE" w:rsidP="0054573B">
      <w:pPr>
        <w:pStyle w:val="BodyTextL25Bold"/>
        <w:spacing w:line="360" w:lineRule="auto"/>
      </w:pPr>
      <w:r>
        <w:t xml:space="preserve">Partie 2: Observer la recherche DNS à l'aide de la commande </w:t>
      </w:r>
      <w:proofErr w:type="spellStart"/>
      <w:r>
        <w:t>nslookup</w:t>
      </w:r>
      <w:proofErr w:type="spellEnd"/>
      <w:r>
        <w:t xml:space="preserve"> sur un site web</w:t>
      </w:r>
    </w:p>
    <w:p w14:paraId="48AADEC8" w14:textId="77777777" w:rsidR="00251FDE" w:rsidRPr="004C0909" w:rsidRDefault="00251FDE" w:rsidP="0054573B">
      <w:pPr>
        <w:pStyle w:val="BodyTextL25Bold"/>
        <w:spacing w:line="360" w:lineRule="auto"/>
      </w:pPr>
      <w:r>
        <w:t xml:space="preserve">Partie 3: Observer la recherche DNS à l'aide de la commande </w:t>
      </w:r>
      <w:proofErr w:type="spellStart"/>
      <w:r>
        <w:t>nslookup</w:t>
      </w:r>
      <w:proofErr w:type="spellEnd"/>
      <w:r>
        <w:t xml:space="preserve"> sur des serveurs de messagerie</w:t>
      </w:r>
    </w:p>
    <w:p w14:paraId="5E31824F" w14:textId="77777777" w:rsidR="00251FDE" w:rsidRDefault="00251FDE" w:rsidP="0054573B">
      <w:pPr>
        <w:pStyle w:val="Heading1"/>
        <w:spacing w:line="360" w:lineRule="auto"/>
      </w:pPr>
      <w:r>
        <w:t>Contexte/scénario</w:t>
      </w:r>
    </w:p>
    <w:p w14:paraId="2C6100DE" w14:textId="77777777" w:rsidR="00251FDE" w:rsidRDefault="00251FDE" w:rsidP="0054573B">
      <w:pPr>
        <w:pStyle w:val="BodyTextL25"/>
        <w:spacing w:line="360" w:lineRule="auto"/>
      </w:pPr>
      <w:r>
        <w:t xml:space="preserve">Le système de noms de domaine (DNS) est invoqué lorsque vous tapez une URL, comme </w:t>
      </w:r>
      <w:r w:rsidRPr="00707FD3">
        <w:rPr>
          <w:b/>
          <w:bCs/>
          <w:szCs w:val="10"/>
        </w:rPr>
        <w:t>http://www.cisco.com</w:t>
      </w:r>
      <w:r>
        <w:t>, dans un navigateur web. La première partie de l'URL décrit le protocole utilisé. Les protocoles courants sont le protocole HTTP (</w:t>
      </w:r>
      <w:proofErr w:type="spellStart"/>
      <w:r>
        <w:t>Hypertext</w:t>
      </w:r>
      <w:proofErr w:type="spellEnd"/>
      <w:r>
        <w:t xml:space="preserve"> Transfer Protocol), le protocole HTTPS (</w:t>
      </w:r>
      <w:proofErr w:type="spellStart"/>
      <w:r>
        <w:t>Hypertext</w:t>
      </w:r>
      <w:proofErr w:type="spellEnd"/>
      <w:r>
        <w:t xml:space="preserve"> Transfer Protocol over Secure Socket Layer) et le protocole FTP (File Transfer Protocol).</w:t>
      </w:r>
    </w:p>
    <w:p w14:paraId="206B1B45" w14:textId="45D0890A" w:rsidR="00251FDE" w:rsidRDefault="00251FDE" w:rsidP="0054573B">
      <w:pPr>
        <w:pStyle w:val="BodyTextL25"/>
        <w:spacing w:line="360" w:lineRule="auto"/>
      </w:pPr>
      <w:r>
        <w:t xml:space="preserve">Le système DNS utilise la deuxième partie de l'URL, en l'occurrence www.cisco.com. Il traduit le nom de domaine (www.cisco.com) en adresse IP pour autoriser l'hôte source à atteindre l'hôte de destination. Au cours de ces travaux pratiques, vous allez observer le système DNS en action et utiliser la commande </w:t>
      </w:r>
      <w:proofErr w:type="spellStart"/>
      <w:r w:rsidRPr="00A25559">
        <w:rPr>
          <w:b/>
        </w:rPr>
        <w:t>nslookup</w:t>
      </w:r>
      <w:proofErr w:type="spellEnd"/>
      <w:r>
        <w:t xml:space="preserve"> (recherche de serveur de noms) afin d'obtenir des informations DNS supplémentaires. </w:t>
      </w:r>
    </w:p>
    <w:p w14:paraId="4801D8A5" w14:textId="77777777" w:rsidR="00251FDE" w:rsidRDefault="00251FDE" w:rsidP="0054573B">
      <w:pPr>
        <w:pStyle w:val="Heading1"/>
        <w:spacing w:line="360" w:lineRule="auto"/>
      </w:pPr>
      <w:r>
        <w:t>Ressources requises</w:t>
      </w:r>
    </w:p>
    <w:p w14:paraId="09E0FCB9" w14:textId="77777777" w:rsidR="00251FDE" w:rsidRPr="006C71D9" w:rsidRDefault="00251FDE" w:rsidP="0054573B">
      <w:pPr>
        <w:pStyle w:val="BodyTextL25"/>
        <w:spacing w:line="360" w:lineRule="auto"/>
      </w:pPr>
      <w:r>
        <w:t>1 ordinateur (Windows équipé d'un accès à Internet et d'une invite de commande)</w:t>
      </w:r>
    </w:p>
    <w:p w14:paraId="174C0353" w14:textId="77777777" w:rsidR="00251FDE" w:rsidRPr="003C1301" w:rsidRDefault="00251FDE" w:rsidP="0054573B">
      <w:pPr>
        <w:pStyle w:val="Heading2"/>
        <w:spacing w:line="360" w:lineRule="auto"/>
      </w:pPr>
      <w:r>
        <w:t>Observer la conversion DNS d'une URL en adresse IP</w:t>
      </w:r>
    </w:p>
    <w:p w14:paraId="5A2850E1" w14:textId="77777777" w:rsidR="00251FDE" w:rsidRDefault="00251FDE" w:rsidP="0054573B">
      <w:pPr>
        <w:pStyle w:val="SubStepAlpha"/>
        <w:spacing w:line="360" w:lineRule="auto"/>
      </w:pPr>
      <w:r>
        <w:t>Ouvrez une fenêtre d'invite de commandes.</w:t>
      </w:r>
    </w:p>
    <w:p w14:paraId="57B3BDC0" w14:textId="77777777" w:rsidR="00707FD3" w:rsidRDefault="00707FD3" w:rsidP="0054573B">
      <w:pPr>
        <w:pStyle w:val="ConfigWindow"/>
        <w:spacing w:line="360" w:lineRule="auto"/>
      </w:pPr>
      <w:r>
        <w:t>Ouvrez une fenêtre d'invite de commandes.</w:t>
      </w:r>
    </w:p>
    <w:p w14:paraId="25834BD0" w14:textId="77777777" w:rsidR="00251FDE" w:rsidRDefault="00251FDE" w:rsidP="0054573B">
      <w:pPr>
        <w:pStyle w:val="SubStepAlpha"/>
        <w:spacing w:line="360" w:lineRule="auto"/>
      </w:pPr>
      <w:r>
        <w:t xml:space="preserve">À l'invite de commande, envoyez une requête </w:t>
      </w:r>
      <w:proofErr w:type="spellStart"/>
      <w:r>
        <w:t>ping</w:t>
      </w:r>
      <w:proofErr w:type="spellEnd"/>
      <w:r>
        <w:t xml:space="preserve"> à l'URL de l'ICANN (Internet Corporation for </w:t>
      </w:r>
      <w:proofErr w:type="spellStart"/>
      <w:r>
        <w:t>Assigned</w:t>
      </w:r>
      <w:proofErr w:type="spellEnd"/>
      <w:r>
        <w:t xml:space="preserve"> </w:t>
      </w:r>
      <w:proofErr w:type="spellStart"/>
      <w:r>
        <w:t>Names</w:t>
      </w:r>
      <w:proofErr w:type="spellEnd"/>
      <w:r>
        <w:t xml:space="preserve"> and </w:t>
      </w:r>
      <w:proofErr w:type="spellStart"/>
      <w:r>
        <w:t>Numbers</w:t>
      </w:r>
      <w:proofErr w:type="spellEnd"/>
      <w:r>
        <w:t xml:space="preserve">) à l'adresse </w:t>
      </w:r>
      <w:r>
        <w:rPr>
          <w:b/>
        </w:rPr>
        <w:t>www.icann.org</w:t>
      </w:r>
      <w:r>
        <w:t>. L'ICANN coordonne le DNS, les adresses IP, la gestion du système de noms de domaine de niveau supérieur et les fonctions de gestion du système de serveur racine. L'ordinateur doit convertir www.icann.org en adresse IP pour savoir où envoyer les paquets ICMP (Internet Control Message Protocol).</w:t>
      </w:r>
    </w:p>
    <w:p w14:paraId="390034F8" w14:textId="77777777" w:rsidR="00251FDE" w:rsidRDefault="00251FDE" w:rsidP="0054573B">
      <w:pPr>
        <w:pStyle w:val="BodyTextL50"/>
        <w:spacing w:line="360" w:lineRule="auto"/>
      </w:pPr>
      <w:r>
        <w:t xml:space="preserve">La première ligne de l'écran affiche </w:t>
      </w:r>
      <w:r w:rsidRPr="00707FD3">
        <w:rPr>
          <w:b/>
        </w:rPr>
        <w:t>www.icann.org</w:t>
      </w:r>
      <w:r>
        <w:t xml:space="preserve"> converti en adresse IP par le système DNS. Vous devez pouvoir voir l'effet du système DNS même si votre institution dispose d'un pare-feu qui empêche d'exécuter la commande </w:t>
      </w:r>
      <w:proofErr w:type="spellStart"/>
      <w:r>
        <w:t>ping</w:t>
      </w:r>
      <w:proofErr w:type="spellEnd"/>
      <w:r>
        <w:t>, ou si le serveur de destination vous empêche d'effectuer ce type de commande sur son serveur web.</w:t>
      </w:r>
    </w:p>
    <w:p w14:paraId="60360448" w14:textId="5AE059B4" w:rsidR="00251FDE" w:rsidRPr="00FC0873" w:rsidRDefault="00251FDE" w:rsidP="00FC0873">
      <w:pPr>
        <w:pStyle w:val="BodyTextL50"/>
        <w:spacing w:line="360" w:lineRule="auto"/>
      </w:pPr>
      <w:r>
        <w:rPr>
          <w:b/>
        </w:rPr>
        <w:lastRenderedPageBreak/>
        <w:t>Remarque</w:t>
      </w:r>
      <w:r>
        <w:t xml:space="preserve">: si le nom de domaine est résolu en une adresse IPv6, exécutez la commande </w:t>
      </w:r>
      <w:proofErr w:type="spellStart"/>
      <w:r>
        <w:rPr>
          <w:b/>
        </w:rPr>
        <w:t>ping</w:t>
      </w:r>
      <w:proofErr w:type="spellEnd"/>
      <w:r>
        <w:rPr>
          <w:b/>
        </w:rPr>
        <w:t xml:space="preserve"> -4 www.icann.org</w:t>
      </w:r>
      <w:r>
        <w:t xml:space="preserve"> pour le traduire en une adresse IPv4, le cas échéant.</w:t>
      </w:r>
    </w:p>
    <w:p w14:paraId="3CE02084" w14:textId="77777777" w:rsidR="00251FDE" w:rsidRDefault="00251FDE" w:rsidP="0054573B">
      <w:pPr>
        <w:pStyle w:val="BodyTextL50"/>
        <w:spacing w:line="360" w:lineRule="auto"/>
      </w:pPr>
      <w:r>
        <w:t>Enregistrez l'adresse IP de www.icann.org.</w:t>
      </w:r>
    </w:p>
    <w:p w14:paraId="16ED3508" w14:textId="77777777" w:rsidR="00707FD3" w:rsidRPr="00707FD3" w:rsidRDefault="00707FD3" w:rsidP="0054573B">
      <w:pPr>
        <w:pStyle w:val="ConfigWindow"/>
        <w:spacing w:line="360" w:lineRule="auto"/>
      </w:pPr>
      <w:r>
        <w:t>Fermez la fenêtre d'invite de commandes.</w:t>
      </w:r>
    </w:p>
    <w:p w14:paraId="25183D90" w14:textId="286AFFF7" w:rsidR="00251FDE" w:rsidRDefault="00251FDE" w:rsidP="0054573B">
      <w:pPr>
        <w:pStyle w:val="SubStepAlpha"/>
        <w:spacing w:line="360" w:lineRule="auto"/>
      </w:pPr>
      <w:r>
        <w:t xml:space="preserve">Saisissez l'adresse IP de l'étape b dans un navigateur web à la place de l'URL. Tapez </w:t>
      </w:r>
      <w:r>
        <w:rPr>
          <w:b/>
        </w:rPr>
        <w:t xml:space="preserve">https://192.0.32.7 dans le navigateur Web. Si votre ordinateur possède une adresse IPv6, vous pouvez taper l'adresse </w:t>
      </w:r>
      <w:r>
        <w:t xml:space="preserve">IPv6. </w:t>
      </w:r>
      <w:r w:rsidRPr="00797DB4">
        <w:rPr>
          <w:b/>
        </w:rPr>
        <w:t>https://[2620:0:2d0:200::7]</w:t>
      </w:r>
      <w:r>
        <w:t xml:space="preserve"> dans le navigateur Web.</w:t>
      </w:r>
    </w:p>
    <w:p w14:paraId="2DFE85FF" w14:textId="1BDD65FB" w:rsidR="00251FDE" w:rsidRDefault="00251FDE" w:rsidP="0054573B">
      <w:pPr>
        <w:pStyle w:val="SubStepAlpha"/>
        <w:spacing w:line="360" w:lineRule="auto"/>
      </w:pPr>
      <w:r>
        <w:t>Notez que la page web d'accueil de l'ICANN s'affiche sans configurer le système DNS.</w:t>
      </w:r>
    </w:p>
    <w:p w14:paraId="18674275" w14:textId="0E27D03E" w:rsidR="00251FDE" w:rsidRDefault="00251FDE" w:rsidP="0054573B">
      <w:pPr>
        <w:pStyle w:val="BodyTextL50"/>
        <w:spacing w:line="360" w:lineRule="auto"/>
      </w:pPr>
      <w:r>
        <w:t xml:space="preserve">La plupart des gens ont plus de facilité à mémoriser des mots, plutôt que des chiffres. Si vous dites à quelqu'un de se rendre sur </w:t>
      </w:r>
      <w:r>
        <w:rPr>
          <w:b/>
        </w:rPr>
        <w:t>www.icann.org</w:t>
      </w:r>
      <w:r>
        <w:t xml:space="preserve">, il pourra probablement s'en souvenir. En revanche, si vous lui dites d'accéder à l'adresse 192.0.32.7, il aura plus de mal à se souvenir d'une adresse IP. Les ordinateurs utilisent des chiffres. Le DNS est un processus de traduction des mots en chiffres. En outre, une deuxième traduction </w:t>
      </w:r>
      <w:proofErr w:type="gramStart"/>
      <w:r>
        <w:t>a</w:t>
      </w:r>
      <w:proofErr w:type="gramEnd"/>
      <w:r>
        <w:t xml:space="preserve"> lieu Les humains pensent aux chiffres en base 10. Les ordinateurs traitent les chiffres en base 2. L'adresse IP en base 10 192.0.32.7 convertie en chiffres en base 2 correspond à 11000000.00000000.00100000.00000111. Que se passe-t-il si vous copiez et collez ces chiffres en base 2 dans un navigateur ?</w:t>
      </w:r>
    </w:p>
    <w:p w14:paraId="4E7DBF09" w14:textId="77777777" w:rsidR="00251FDE" w:rsidRDefault="00251FDE" w:rsidP="0054573B">
      <w:pPr>
        <w:pStyle w:val="SubStepAlpha"/>
        <w:spacing w:line="360" w:lineRule="auto"/>
      </w:pPr>
      <w:r>
        <w:t xml:space="preserve">Dans la fenêtre d'invite de commandes, envoyez une requête </w:t>
      </w:r>
      <w:proofErr w:type="spellStart"/>
      <w:r>
        <w:rPr>
          <w:b/>
        </w:rPr>
        <w:t>ping</w:t>
      </w:r>
      <w:proofErr w:type="spellEnd"/>
      <w:r>
        <w:rPr>
          <w:b/>
        </w:rPr>
        <w:t xml:space="preserve"> à www.cisco.com</w:t>
      </w:r>
      <w:r>
        <w:t>.</w:t>
      </w:r>
    </w:p>
    <w:p w14:paraId="4916AE89" w14:textId="77777777" w:rsidR="00251FDE" w:rsidRDefault="00251FDE" w:rsidP="0054573B">
      <w:pPr>
        <w:pStyle w:val="BodyTextL50"/>
        <w:spacing w:line="360" w:lineRule="auto"/>
      </w:pPr>
      <w:r>
        <w:rPr>
          <w:b/>
        </w:rPr>
        <w:t>Remarque</w:t>
      </w:r>
      <w:r>
        <w:t xml:space="preserve">: si le nom de domaine est résolu en une adresse IPv6, exécutez la commande </w:t>
      </w:r>
      <w:proofErr w:type="spellStart"/>
      <w:r>
        <w:rPr>
          <w:b/>
        </w:rPr>
        <w:t>ping</w:t>
      </w:r>
      <w:proofErr w:type="spellEnd"/>
      <w:r>
        <w:rPr>
          <w:b/>
        </w:rPr>
        <w:t xml:space="preserve"> -4 www.cisco.com</w:t>
      </w:r>
      <w:r>
        <w:t xml:space="preserve"> pour le traduire en une adresse IPv4, le cas échéant.</w:t>
      </w:r>
    </w:p>
    <w:p w14:paraId="063297B0" w14:textId="77777777" w:rsidR="00707FD3" w:rsidRDefault="00707FD3" w:rsidP="0054573B">
      <w:pPr>
        <w:pStyle w:val="ConfigWindow"/>
        <w:spacing w:line="360" w:lineRule="auto"/>
      </w:pPr>
      <w:r>
        <w:t>Ouvrez une fenêtre d'invite de commandes.</w:t>
      </w:r>
    </w:p>
    <w:p w14:paraId="0597045D" w14:textId="77777777" w:rsidR="00251FDE" w:rsidRPr="00050158" w:rsidRDefault="00251FDE" w:rsidP="0054573B">
      <w:pPr>
        <w:pStyle w:val="InstNoteRedL50"/>
        <w:spacing w:before="20" w:after="20" w:line="360" w:lineRule="auto"/>
        <w:rPr>
          <w:rFonts w:ascii="Courier New" w:hAnsi="Courier New" w:cs="Courier New"/>
          <w:sz w:val="18"/>
          <w:szCs w:val="18"/>
        </w:rPr>
      </w:pPr>
    </w:p>
    <w:p w14:paraId="6BB9FBD8" w14:textId="77777777" w:rsidR="004A0EBA" w:rsidRPr="009439A3" w:rsidRDefault="004A0EBA" w:rsidP="0054573B">
      <w:pPr>
        <w:pStyle w:val="Heading3"/>
        <w:spacing w:line="360" w:lineRule="auto"/>
      </w:pPr>
      <w:r>
        <w:t>Questions :</w:t>
      </w:r>
    </w:p>
    <w:p w14:paraId="0B3E1F75" w14:textId="16C0812B" w:rsidR="00251FDE" w:rsidRDefault="00251FDE" w:rsidP="00FC0873">
      <w:pPr>
        <w:pStyle w:val="BodyTextL50"/>
        <w:spacing w:before="0" w:line="360" w:lineRule="auto"/>
      </w:pPr>
      <w:r>
        <w:t xml:space="preserve">Lorsque vous envoyez une </w:t>
      </w:r>
      <w:r w:rsidR="00FC0873">
        <w:t>requête</w:t>
      </w:r>
      <w:r>
        <w:t xml:space="preserve"> </w:t>
      </w:r>
      <w:proofErr w:type="spellStart"/>
      <w:r>
        <w:t>ping</w:t>
      </w:r>
      <w:proofErr w:type="spellEnd"/>
      <w:r>
        <w:t xml:space="preserve"> à www.cisco.com, obtenez-vous la même adresse IP que dans l'exemple ? Expliquez votre réponse.</w:t>
      </w:r>
    </w:p>
    <w:p w14:paraId="69498C04" w14:textId="77777777" w:rsidR="00251FDE" w:rsidRDefault="00251FDE" w:rsidP="0054573B">
      <w:pPr>
        <w:pStyle w:val="AnswerLineL50"/>
        <w:spacing w:line="360" w:lineRule="auto"/>
      </w:pPr>
      <w:r>
        <w:t>Saisissez vos réponses ici</w:t>
      </w:r>
    </w:p>
    <w:p w14:paraId="5B6987EC" w14:textId="77777777" w:rsidR="004A0EBA" w:rsidRPr="009439A3" w:rsidRDefault="004A0EBA" w:rsidP="0054573B">
      <w:pPr>
        <w:pStyle w:val="BodyTextL50"/>
        <w:spacing w:line="360" w:lineRule="auto"/>
      </w:pPr>
      <w:r>
        <w:t xml:space="preserve">Tapez l'adresse IP que vous avez obtenue lorsque vous avez envoyé votre requête </w:t>
      </w:r>
      <w:proofErr w:type="spellStart"/>
      <w:r>
        <w:t>ping</w:t>
      </w:r>
      <w:proofErr w:type="spellEnd"/>
      <w:r>
        <w:t xml:space="preserve"> au www.cisco.com à partir d'un navigateur. Le site web s'affiche-t-il? Expliquez votre réponse.</w:t>
      </w:r>
    </w:p>
    <w:p w14:paraId="47C80DEE" w14:textId="77777777" w:rsidR="00FC0873" w:rsidRDefault="00FC0873" w:rsidP="0054573B">
      <w:pPr>
        <w:pStyle w:val="ConfigWindow"/>
        <w:spacing w:line="360" w:lineRule="auto"/>
      </w:pPr>
    </w:p>
    <w:p w14:paraId="60CB349B" w14:textId="77777777" w:rsidR="00FC0873" w:rsidRDefault="00FC0873" w:rsidP="0054573B">
      <w:pPr>
        <w:pStyle w:val="ConfigWindow"/>
        <w:spacing w:line="360" w:lineRule="auto"/>
      </w:pPr>
    </w:p>
    <w:p w14:paraId="6EAE13A5" w14:textId="77777777" w:rsidR="00FC0873" w:rsidRDefault="00FC0873" w:rsidP="0054573B">
      <w:pPr>
        <w:pStyle w:val="ConfigWindow"/>
        <w:spacing w:line="360" w:lineRule="auto"/>
      </w:pPr>
    </w:p>
    <w:p w14:paraId="27348C04" w14:textId="77777777" w:rsidR="00FC0873" w:rsidRDefault="00FC0873" w:rsidP="0054573B">
      <w:pPr>
        <w:pStyle w:val="ConfigWindow"/>
        <w:spacing w:line="360" w:lineRule="auto"/>
      </w:pPr>
    </w:p>
    <w:p w14:paraId="25EC3EA9" w14:textId="77777777" w:rsidR="00FC0873" w:rsidRDefault="00FC0873" w:rsidP="0054573B">
      <w:pPr>
        <w:pStyle w:val="ConfigWindow"/>
        <w:spacing w:line="360" w:lineRule="auto"/>
      </w:pPr>
    </w:p>
    <w:p w14:paraId="0EC2512D" w14:textId="77777777" w:rsidR="005E0880" w:rsidRPr="005E0880" w:rsidRDefault="005E0880" w:rsidP="0054573B">
      <w:pPr>
        <w:pStyle w:val="ConfigWindow"/>
        <w:spacing w:line="360" w:lineRule="auto"/>
      </w:pPr>
      <w:r>
        <w:t xml:space="preserve">Fermer </w:t>
      </w:r>
      <w:proofErr w:type="gramStart"/>
      <w:r>
        <w:t>l' invite</w:t>
      </w:r>
      <w:proofErr w:type="gramEnd"/>
      <w:r>
        <w:t xml:space="preserve"> de commandes </w:t>
      </w:r>
      <w:proofErr w:type="spellStart"/>
      <w:r>
        <w:t>windows</w:t>
      </w:r>
      <w:proofErr w:type="spellEnd"/>
    </w:p>
    <w:p w14:paraId="4FB0D981" w14:textId="77777777" w:rsidR="00251FDE" w:rsidRDefault="00251FDE" w:rsidP="0054573B">
      <w:pPr>
        <w:pStyle w:val="Heading2"/>
        <w:spacing w:line="360" w:lineRule="auto"/>
      </w:pPr>
      <w:r>
        <w:t xml:space="preserve">Observer la recherche DNS à l'aide de la commande </w:t>
      </w:r>
      <w:proofErr w:type="spellStart"/>
      <w:r>
        <w:t>nslookup</w:t>
      </w:r>
      <w:proofErr w:type="spellEnd"/>
      <w:r>
        <w:t xml:space="preserve"> sur un site web</w:t>
      </w:r>
    </w:p>
    <w:p w14:paraId="4E94FF81" w14:textId="19CF87E2" w:rsidR="00251FDE" w:rsidRDefault="00251FDE" w:rsidP="0054573B">
      <w:pPr>
        <w:pStyle w:val="SubStepAlpha"/>
        <w:spacing w:line="360" w:lineRule="auto"/>
      </w:pPr>
      <w:r>
        <w:t xml:space="preserve">À l'invite de commande, tapez la commande </w:t>
      </w:r>
      <w:proofErr w:type="spellStart"/>
      <w:r w:rsidRPr="0099637A">
        <w:rPr>
          <w:b/>
        </w:rPr>
        <w:t>nslookup</w:t>
      </w:r>
      <w:proofErr w:type="spellEnd"/>
      <w:r>
        <w:t>. Votre résultat sera différent de l'exemple.</w:t>
      </w:r>
    </w:p>
    <w:p w14:paraId="313DCBC5" w14:textId="6A2D72B0" w:rsidR="00266C9F" w:rsidRDefault="00266C9F" w:rsidP="00FC0873">
      <w:pPr>
        <w:pStyle w:val="Heading3"/>
        <w:spacing w:line="360" w:lineRule="auto"/>
        <w:ind w:left="360"/>
      </w:pPr>
      <w:r>
        <w:t>Question :</w:t>
      </w:r>
    </w:p>
    <w:p w14:paraId="279A533E" w14:textId="4B52596F" w:rsidR="004A0EBA" w:rsidRDefault="00251FDE" w:rsidP="0054573B">
      <w:pPr>
        <w:pStyle w:val="BodyTextL50"/>
        <w:spacing w:before="0" w:line="360" w:lineRule="auto"/>
      </w:pPr>
      <w:r>
        <w:t>Quel est le serveur DNS par défaut utilisé ?</w:t>
      </w:r>
    </w:p>
    <w:p w14:paraId="5729D085" w14:textId="77777777" w:rsidR="00251FDE" w:rsidRDefault="00251FDE" w:rsidP="0054573B">
      <w:pPr>
        <w:pStyle w:val="SubStepAlpha"/>
        <w:spacing w:line="360" w:lineRule="auto"/>
      </w:pPr>
      <w:r>
        <w:lastRenderedPageBreak/>
        <w:t xml:space="preserve">Remarquez que l'invite de commandes est devenue un symbole plus grand que (&gt;). Il s'agit de l'invite </w:t>
      </w:r>
      <w:proofErr w:type="spellStart"/>
      <w:r w:rsidRPr="00AC63C8">
        <w:rPr>
          <w:b/>
          <w:bCs/>
        </w:rPr>
        <w:t>nslookup</w:t>
      </w:r>
      <w:proofErr w:type="spellEnd"/>
      <w:r>
        <w:t>. Dans cette invite, vous pouvez entrer des commandes liées au système DNS.</w:t>
      </w:r>
    </w:p>
    <w:p w14:paraId="7A31687D" w14:textId="77777777" w:rsidR="00D0050B" w:rsidRDefault="00D0050B" w:rsidP="0054573B">
      <w:pPr>
        <w:pStyle w:val="BodyTextL50"/>
        <w:spacing w:line="360" w:lineRule="auto"/>
      </w:pPr>
      <w:r>
        <w:t xml:space="preserve">À l'invite, tapez </w:t>
      </w:r>
      <w:r w:rsidRPr="00D0050B">
        <w:rPr>
          <w:b/>
        </w:rPr>
        <w:t>?</w:t>
      </w:r>
      <w:r>
        <w:t xml:space="preserve"> </w:t>
      </w:r>
      <w:proofErr w:type="gramStart"/>
      <w:r>
        <w:t>pour</w:t>
      </w:r>
      <w:proofErr w:type="gramEnd"/>
      <w:r>
        <w:t xml:space="preserve"> afficher la liste de toutes les commandes disponibles pouvant être utilisées en mode </w:t>
      </w:r>
      <w:proofErr w:type="spellStart"/>
      <w:r w:rsidRPr="00D0050B">
        <w:rPr>
          <w:b/>
        </w:rPr>
        <w:t>nslookup</w:t>
      </w:r>
      <w:proofErr w:type="spellEnd"/>
      <w:r>
        <w:t>.</w:t>
      </w:r>
    </w:p>
    <w:p w14:paraId="54826C02" w14:textId="3586A44E" w:rsidR="00251FDE" w:rsidRDefault="00251FDE" w:rsidP="0054573B">
      <w:pPr>
        <w:pStyle w:val="SubStepAlpha"/>
        <w:spacing w:line="360" w:lineRule="auto"/>
      </w:pPr>
      <w:r>
        <w:t xml:space="preserve">À l'invite </w:t>
      </w:r>
      <w:proofErr w:type="spellStart"/>
      <w:r>
        <w:t>nslookup</w:t>
      </w:r>
      <w:proofErr w:type="spellEnd"/>
      <w:r>
        <w:t xml:space="preserve">, saisissez </w:t>
      </w:r>
      <w:r w:rsidR="009439A3" w:rsidRPr="005E0880">
        <w:rPr>
          <w:b/>
        </w:rPr>
        <w:t>www.cisco.com</w:t>
      </w:r>
      <w:r>
        <w:t>.</w:t>
      </w:r>
    </w:p>
    <w:p w14:paraId="2A767872" w14:textId="77996336" w:rsidR="009439A3" w:rsidRDefault="009439A3" w:rsidP="0054573B">
      <w:pPr>
        <w:pStyle w:val="CMD"/>
        <w:spacing w:line="360" w:lineRule="auto"/>
        <w:rPr>
          <w:b/>
        </w:rPr>
      </w:pPr>
      <w:r>
        <w:t xml:space="preserve">&gt; </w:t>
      </w:r>
      <w:r w:rsidR="00737E8F" w:rsidRPr="00167E9A">
        <w:rPr>
          <w:b/>
        </w:rPr>
        <w:t>www.cisco.com</w:t>
      </w:r>
    </w:p>
    <w:p w14:paraId="23EE8EE6" w14:textId="77777777" w:rsidR="00737E8F" w:rsidRPr="00050158" w:rsidRDefault="00737E8F" w:rsidP="0054573B">
      <w:pPr>
        <w:pStyle w:val="CMDOutput"/>
        <w:spacing w:line="360" w:lineRule="auto"/>
      </w:pPr>
      <w:r>
        <w:t>Default Server: one.one.one.one</w:t>
      </w:r>
    </w:p>
    <w:p w14:paraId="11ECE333" w14:textId="77777777" w:rsidR="00737E8F" w:rsidRPr="00050158" w:rsidRDefault="00737E8F" w:rsidP="0054573B">
      <w:pPr>
        <w:pStyle w:val="CMDOutput"/>
        <w:spacing w:line="360" w:lineRule="auto"/>
      </w:pPr>
      <w:r>
        <w:t>Adresse: 1.1.1.1</w:t>
      </w:r>
    </w:p>
    <w:p w14:paraId="740CEBA3" w14:textId="77777777" w:rsidR="009439A3" w:rsidRPr="00050158" w:rsidRDefault="009439A3" w:rsidP="0054573B">
      <w:pPr>
        <w:pStyle w:val="CMDOutput"/>
        <w:spacing w:line="360" w:lineRule="auto"/>
      </w:pPr>
    </w:p>
    <w:p w14:paraId="2EB8C5D3" w14:textId="77777777" w:rsidR="009439A3" w:rsidRPr="00050158" w:rsidRDefault="009439A3" w:rsidP="0054573B">
      <w:pPr>
        <w:pStyle w:val="CMDOutput"/>
        <w:spacing w:line="360" w:lineRule="auto"/>
      </w:pPr>
      <w:r>
        <w:t>Non-</w:t>
      </w:r>
      <w:proofErr w:type="spellStart"/>
      <w:r>
        <w:t>authoritative</w:t>
      </w:r>
      <w:proofErr w:type="spellEnd"/>
      <w:r>
        <w:t xml:space="preserve"> </w:t>
      </w:r>
      <w:proofErr w:type="spellStart"/>
      <w:r>
        <w:t>answer</w:t>
      </w:r>
      <w:proofErr w:type="spellEnd"/>
      <w:r>
        <w:t>:</w:t>
      </w:r>
    </w:p>
    <w:p w14:paraId="37DE76A0" w14:textId="77777777" w:rsidR="00737E8F" w:rsidRPr="00050158" w:rsidRDefault="00737E8F" w:rsidP="0054573B">
      <w:pPr>
        <w:pStyle w:val="CMDOutput"/>
        <w:spacing w:line="360" w:lineRule="auto"/>
      </w:pPr>
      <w:r>
        <w:t>Nom: e2867.dsca.akamaiedge.net</w:t>
      </w:r>
    </w:p>
    <w:p w14:paraId="6C79BAA7" w14:textId="70C94AD4" w:rsidR="00737E8F" w:rsidRPr="00050158" w:rsidRDefault="00737E8F" w:rsidP="0054573B">
      <w:pPr>
        <w:pStyle w:val="CMDOutput"/>
        <w:spacing w:line="360" w:lineRule="auto"/>
      </w:pPr>
      <w:proofErr w:type="spellStart"/>
      <w:r>
        <w:t>Addresses</w:t>
      </w:r>
      <w:proofErr w:type="spellEnd"/>
      <w:r>
        <w:t>: 2600:1404</w:t>
      </w:r>
      <w:proofErr w:type="gramStart"/>
      <w:r>
        <w:t>:a:395</w:t>
      </w:r>
      <w:proofErr w:type="gramEnd"/>
      <w:r>
        <w:t>: :b33</w:t>
      </w:r>
    </w:p>
    <w:p w14:paraId="14FA9367" w14:textId="362781F3" w:rsidR="00737E8F" w:rsidRPr="00050158" w:rsidRDefault="00737E8F" w:rsidP="0054573B">
      <w:pPr>
        <w:pStyle w:val="CMDOutput"/>
        <w:spacing w:line="360" w:lineRule="auto"/>
      </w:pPr>
      <w:r>
        <w:t xml:space="preserve">          2600:1404</w:t>
      </w:r>
      <w:proofErr w:type="gramStart"/>
      <w:r>
        <w:t>:a:38e</w:t>
      </w:r>
      <w:proofErr w:type="gramEnd"/>
      <w:r>
        <w:t>:::b33</w:t>
      </w:r>
    </w:p>
    <w:p w14:paraId="41EA6444" w14:textId="27D7044A" w:rsidR="00737E8F" w:rsidRPr="00050158" w:rsidRDefault="00737E8F" w:rsidP="0054573B">
      <w:pPr>
        <w:pStyle w:val="CMDOutput"/>
        <w:spacing w:line="360" w:lineRule="auto"/>
      </w:pPr>
      <w:r>
        <w:t xml:space="preserve">          172.230.155.162</w:t>
      </w:r>
    </w:p>
    <w:p w14:paraId="720B1229" w14:textId="77777777" w:rsidR="009439A3" w:rsidRPr="00050158" w:rsidRDefault="009439A3" w:rsidP="0054573B">
      <w:pPr>
        <w:pStyle w:val="CMDOutput"/>
        <w:spacing w:line="360" w:lineRule="auto"/>
      </w:pPr>
      <w:proofErr w:type="spellStart"/>
      <w:r>
        <w:t>Aliases</w:t>
      </w:r>
      <w:proofErr w:type="spellEnd"/>
      <w:r>
        <w:t>: www.cisco.com</w:t>
      </w:r>
    </w:p>
    <w:p w14:paraId="2DC4922D" w14:textId="77777777" w:rsidR="009439A3" w:rsidRPr="00050158" w:rsidRDefault="009439A3" w:rsidP="0054573B">
      <w:pPr>
        <w:pStyle w:val="CMDOutput"/>
        <w:spacing w:line="360" w:lineRule="auto"/>
      </w:pPr>
      <w:r>
        <w:t xml:space="preserve">          www.cisco.com.akadns.net</w:t>
      </w:r>
    </w:p>
    <w:p w14:paraId="692895BF" w14:textId="77777777" w:rsidR="009439A3" w:rsidRPr="00050158" w:rsidRDefault="009439A3" w:rsidP="0054573B">
      <w:pPr>
        <w:pStyle w:val="CMDOutput"/>
        <w:spacing w:line="360" w:lineRule="auto"/>
      </w:pPr>
      <w:r>
        <w:t xml:space="preserve">          wwwds.cisco.com.edgekey.net</w:t>
      </w:r>
    </w:p>
    <w:p w14:paraId="5505B294" w14:textId="77777777" w:rsidR="009439A3" w:rsidRPr="00050158" w:rsidRDefault="009439A3" w:rsidP="0054573B">
      <w:pPr>
        <w:pStyle w:val="CMDOutput"/>
        <w:spacing w:line="360" w:lineRule="auto"/>
      </w:pPr>
      <w:r>
        <w:t xml:space="preserve">          wwwds.cisco.com.edgekey.net.globalredir.akadns.net</w:t>
      </w:r>
    </w:p>
    <w:p w14:paraId="657660A1" w14:textId="37D056A1" w:rsidR="009439A3" w:rsidRDefault="009439A3" w:rsidP="0054573B">
      <w:pPr>
        <w:pStyle w:val="Heading4"/>
        <w:spacing w:line="360" w:lineRule="auto"/>
      </w:pPr>
      <w:r>
        <w:t>Questions :</w:t>
      </w:r>
    </w:p>
    <w:p w14:paraId="0965F90D" w14:textId="50D229B3" w:rsidR="00251FDE" w:rsidRDefault="00251FDE" w:rsidP="0054573B">
      <w:pPr>
        <w:pStyle w:val="SubStepAlpha"/>
        <w:numPr>
          <w:ilvl w:val="0"/>
          <w:numId w:val="0"/>
        </w:numPr>
        <w:spacing w:before="0" w:line="360" w:lineRule="auto"/>
        <w:ind w:left="720"/>
      </w:pPr>
      <w:r>
        <w:t>Quelle est l'adresse IP convertie?</w:t>
      </w:r>
    </w:p>
    <w:p w14:paraId="43309260" w14:textId="77777777" w:rsidR="00251FDE" w:rsidRPr="007B0C4B" w:rsidRDefault="00251FDE" w:rsidP="0054573B">
      <w:pPr>
        <w:pStyle w:val="BodyTextL50"/>
        <w:spacing w:line="360" w:lineRule="auto"/>
      </w:pPr>
      <w:r>
        <w:rPr>
          <w:b/>
        </w:rPr>
        <w:t>Remarque</w:t>
      </w:r>
      <w:r w:rsidRPr="007B0C4B">
        <w:t>: l'adresse IP de votre emplacement sera très probablement différente, car Cisco utilise des serveurs miroir répartis dans le monde entier.</w:t>
      </w:r>
    </w:p>
    <w:p w14:paraId="396C4691" w14:textId="77777777" w:rsidR="009439A3" w:rsidRDefault="00251FDE" w:rsidP="0054573B">
      <w:pPr>
        <w:pStyle w:val="BodyTextL50"/>
        <w:spacing w:line="360" w:lineRule="auto"/>
      </w:pPr>
      <w:r>
        <w:t xml:space="preserve">Est-ce la même adresse IP que celle affichée avec la commande </w:t>
      </w:r>
      <w:proofErr w:type="spellStart"/>
      <w:r w:rsidRPr="001A32FA">
        <w:rPr>
          <w:b/>
        </w:rPr>
        <w:t>ping</w:t>
      </w:r>
      <w:proofErr w:type="spellEnd"/>
      <w:r>
        <w:t>?</w:t>
      </w:r>
    </w:p>
    <w:p w14:paraId="62C5F4C4" w14:textId="484BBEE9" w:rsidR="00251FDE" w:rsidRPr="00797DB4" w:rsidRDefault="00251FDE" w:rsidP="0054573B">
      <w:pPr>
        <w:pStyle w:val="SubStepAlpha"/>
        <w:numPr>
          <w:ilvl w:val="0"/>
          <w:numId w:val="0"/>
        </w:numPr>
        <w:spacing w:line="360" w:lineRule="auto"/>
        <w:ind w:left="720"/>
      </w:pPr>
      <w:r>
        <w:t>En dessous adresses, en plus de l'adresse IP 172.230.155.162, il y a les nombres suivants: 2600:1404</w:t>
      </w:r>
      <w:proofErr w:type="gramStart"/>
      <w:r>
        <w:t>:a:395</w:t>
      </w:r>
      <w:proofErr w:type="gramEnd"/>
      <w:r>
        <w:t>: :b33 et 2600:1404:a:38e::b33. De quoi s'agit-il?</w:t>
      </w:r>
    </w:p>
    <w:p w14:paraId="5BC41FCE" w14:textId="2886D802" w:rsidR="00251FDE" w:rsidRDefault="00251FDE" w:rsidP="0054573B">
      <w:pPr>
        <w:pStyle w:val="SubStepAlpha"/>
        <w:spacing w:line="360" w:lineRule="auto"/>
      </w:pPr>
      <w:r>
        <w:t xml:space="preserve">À l'invite de </w:t>
      </w:r>
      <w:proofErr w:type="spellStart"/>
      <w:r>
        <w:t>nslookup</w:t>
      </w:r>
      <w:proofErr w:type="spellEnd"/>
      <w:r>
        <w:t xml:space="preserve">, tapez l'adresse IP du serveur web Cisco que vous venez de trouver. Vous pouvez utiliser </w:t>
      </w:r>
      <w:proofErr w:type="spellStart"/>
      <w:r>
        <w:rPr>
          <w:b/>
          <w:bCs/>
        </w:rPr>
        <w:t>nslookup</w:t>
      </w:r>
      <w:proofErr w:type="spellEnd"/>
      <w:r>
        <w:t xml:space="preserve"> pour obtenir le nom de domaine d'une adresse IP si vous ne connaissez pas l'URL.</w:t>
      </w:r>
    </w:p>
    <w:p w14:paraId="0E051993" w14:textId="1CE7D56D" w:rsidR="00684909" w:rsidRDefault="00684909" w:rsidP="0054573B">
      <w:pPr>
        <w:pStyle w:val="CMD"/>
        <w:spacing w:line="360" w:lineRule="auto"/>
      </w:pPr>
      <w:r>
        <w:t xml:space="preserve">&gt; </w:t>
      </w:r>
      <w:r w:rsidR="00737E8F" w:rsidRPr="00167E9A">
        <w:rPr>
          <w:b/>
        </w:rPr>
        <w:t>172.230.155.162</w:t>
      </w:r>
    </w:p>
    <w:p w14:paraId="414D3DD7" w14:textId="77777777" w:rsidR="00737E8F" w:rsidRPr="00737E8F" w:rsidRDefault="00737E8F" w:rsidP="0054573B">
      <w:pPr>
        <w:pStyle w:val="CMD"/>
        <w:spacing w:line="360" w:lineRule="auto"/>
        <w:rPr>
          <w:sz w:val="18"/>
        </w:rPr>
      </w:pPr>
      <w:r>
        <w:rPr>
          <w:sz w:val="18"/>
        </w:rPr>
        <w:t>Default Server: one.one.one.one</w:t>
      </w:r>
    </w:p>
    <w:p w14:paraId="4B4A3FE4" w14:textId="77777777" w:rsidR="00737E8F" w:rsidRDefault="00737E8F" w:rsidP="0054573B">
      <w:pPr>
        <w:pStyle w:val="CMDOutput"/>
        <w:spacing w:line="360" w:lineRule="auto"/>
      </w:pPr>
      <w:proofErr w:type="spellStart"/>
      <w:r>
        <w:t>Address</w:t>
      </w:r>
      <w:proofErr w:type="spellEnd"/>
      <w:r>
        <w:t>: 1.1.1.1</w:t>
      </w:r>
    </w:p>
    <w:p w14:paraId="1882983B" w14:textId="77777777" w:rsidR="00684909" w:rsidRDefault="00684909" w:rsidP="0054573B">
      <w:pPr>
        <w:pStyle w:val="CMDOutput"/>
        <w:spacing w:line="360" w:lineRule="auto"/>
      </w:pPr>
    </w:p>
    <w:p w14:paraId="6516DD0F" w14:textId="714355CE" w:rsidR="00684909" w:rsidRDefault="00684909" w:rsidP="0054573B">
      <w:pPr>
        <w:pStyle w:val="CMDOutput"/>
        <w:spacing w:line="360" w:lineRule="auto"/>
      </w:pPr>
      <w:r>
        <w:t>Name: a172-230-155-162.deploy.static.akamaitechnologies.com</w:t>
      </w:r>
    </w:p>
    <w:p w14:paraId="516EF6A8" w14:textId="2960AC5A" w:rsidR="00251FDE" w:rsidRDefault="00684909" w:rsidP="0054573B">
      <w:pPr>
        <w:pStyle w:val="CMDOutput"/>
        <w:spacing w:line="360" w:lineRule="auto"/>
      </w:pPr>
      <w:proofErr w:type="spellStart"/>
      <w:r>
        <w:t>Address</w:t>
      </w:r>
      <w:proofErr w:type="spellEnd"/>
      <w:r>
        <w:t>: 172.230.155.162</w:t>
      </w:r>
    </w:p>
    <w:p w14:paraId="28F968EB" w14:textId="77777777" w:rsidR="00251FDE" w:rsidRDefault="00251FDE" w:rsidP="0054573B">
      <w:pPr>
        <w:pStyle w:val="BodyTextL50"/>
        <w:spacing w:line="360" w:lineRule="auto"/>
      </w:pPr>
      <w:r>
        <w:lastRenderedPageBreak/>
        <w:t xml:space="preserve">Vous pouvez utiliser l'outil </w:t>
      </w:r>
      <w:proofErr w:type="spellStart"/>
      <w:r w:rsidRPr="008721D1">
        <w:rPr>
          <w:b/>
          <w:bCs/>
        </w:rPr>
        <w:t>nslookup</w:t>
      </w:r>
      <w:proofErr w:type="spellEnd"/>
      <w:r>
        <w:t xml:space="preserve"> pour convertir les noms de domaines en adresses IP. Vous pouvez également l'utiliser pour convertir les adresses IP en noms de domaine.</w:t>
      </w:r>
    </w:p>
    <w:p w14:paraId="033AC9B4" w14:textId="77777777" w:rsidR="00106C08" w:rsidRDefault="00106C08" w:rsidP="0054573B">
      <w:pPr>
        <w:pStyle w:val="Heading3"/>
        <w:spacing w:line="360" w:lineRule="auto"/>
      </w:pPr>
      <w:r>
        <w:t>Question :</w:t>
      </w:r>
    </w:p>
    <w:p w14:paraId="0158B910" w14:textId="77777777" w:rsidR="00251FDE" w:rsidRDefault="00251FDE" w:rsidP="0054573B">
      <w:pPr>
        <w:pStyle w:val="BodyTextL50"/>
        <w:spacing w:before="0" w:line="360" w:lineRule="auto"/>
      </w:pPr>
      <w:r>
        <w:t xml:space="preserve">À l'aide de l'outil </w:t>
      </w:r>
      <w:proofErr w:type="spellStart"/>
      <w:r w:rsidRPr="008721D1">
        <w:rPr>
          <w:b/>
          <w:bCs/>
        </w:rPr>
        <w:t>nslookup</w:t>
      </w:r>
      <w:proofErr w:type="spellEnd"/>
      <w:r>
        <w:t xml:space="preserve">, enregistrez les adresses IP associées à </w:t>
      </w:r>
      <w:r w:rsidRPr="00142A83">
        <w:rPr>
          <w:b/>
        </w:rPr>
        <w:t>www.google.com</w:t>
      </w:r>
      <w:r>
        <w:t>.</w:t>
      </w:r>
    </w:p>
    <w:p w14:paraId="43C056E8" w14:textId="77777777" w:rsidR="00251FDE" w:rsidRDefault="00106C08" w:rsidP="0054573B">
      <w:pPr>
        <w:pStyle w:val="AnswerLineL50"/>
        <w:spacing w:line="360" w:lineRule="auto"/>
      </w:pPr>
      <w:r>
        <w:t>Saisissez vos réponses ici</w:t>
      </w:r>
    </w:p>
    <w:p w14:paraId="1632D9FE" w14:textId="2DD8D188" w:rsidR="00251FDE" w:rsidRDefault="00251FDE" w:rsidP="0054573B">
      <w:pPr>
        <w:pStyle w:val="Heading2"/>
        <w:spacing w:line="360" w:lineRule="auto"/>
      </w:pPr>
      <w:r>
        <w:t>Observer la recherche DNS à l'aide de la comma</w:t>
      </w:r>
      <w:r w:rsidR="000B3B9F">
        <w:rPr>
          <w:rStyle w:val="Heading1Char"/>
        </w:rPr>
        <w:t>n</w:t>
      </w:r>
      <w:r w:rsidR="00FC0873">
        <w:t xml:space="preserve">de </w:t>
      </w:r>
      <w:proofErr w:type="spellStart"/>
      <w:r w:rsidR="00FC0873">
        <w:t>n</w:t>
      </w:r>
      <w:r>
        <w:t>slookup</w:t>
      </w:r>
      <w:proofErr w:type="spellEnd"/>
      <w:r>
        <w:t xml:space="preserve"> sur les serveurs de messagerie</w:t>
      </w:r>
    </w:p>
    <w:p w14:paraId="37E1AAA8" w14:textId="74A0F114" w:rsidR="00251FDE" w:rsidRDefault="00251FDE" w:rsidP="0054573B">
      <w:pPr>
        <w:pStyle w:val="SubStepAlpha"/>
        <w:spacing w:line="360" w:lineRule="auto"/>
      </w:pPr>
      <w:r>
        <w:t xml:space="preserve">À l'invite, tapez </w:t>
      </w:r>
      <w:r w:rsidRPr="00D57D5C">
        <w:rPr>
          <w:b/>
        </w:rPr>
        <w:t>set type=mx</w:t>
      </w:r>
      <w:r>
        <w:t xml:space="preserve"> pour que la commande </w:t>
      </w:r>
      <w:proofErr w:type="spellStart"/>
      <w:r>
        <w:rPr>
          <w:b/>
          <w:bCs/>
        </w:rPr>
        <w:t>nslookup</w:t>
      </w:r>
      <w:proofErr w:type="spellEnd"/>
      <w:r>
        <w:t xml:space="preserve"> identifie les serveurs de messagerie.</w:t>
      </w:r>
    </w:p>
    <w:p w14:paraId="675CD083" w14:textId="0CBE9D65" w:rsidR="00106C08" w:rsidRPr="00106C08" w:rsidRDefault="00106C08" w:rsidP="0054573B">
      <w:pPr>
        <w:pStyle w:val="CMD"/>
        <w:spacing w:line="360" w:lineRule="auto"/>
      </w:pPr>
      <w:r>
        <w:t xml:space="preserve">&gt; </w:t>
      </w:r>
      <w:proofErr w:type="spellStart"/>
      <w:proofErr w:type="gramStart"/>
      <w:r w:rsidR="00FC0873">
        <w:rPr>
          <w:b/>
        </w:rPr>
        <w:t>define</w:t>
      </w:r>
      <w:proofErr w:type="spellEnd"/>
      <w:proofErr w:type="gramEnd"/>
      <w:r w:rsidRPr="00797DB4">
        <w:rPr>
          <w:b/>
        </w:rPr>
        <w:t xml:space="preserve"> type=mx</w:t>
      </w:r>
    </w:p>
    <w:p w14:paraId="276A17D0" w14:textId="324612E1" w:rsidR="00251FDE" w:rsidRDefault="00251FDE" w:rsidP="0054573B">
      <w:pPr>
        <w:pStyle w:val="SubStepAlpha"/>
        <w:spacing w:line="360" w:lineRule="auto"/>
      </w:pPr>
      <w:r>
        <w:t xml:space="preserve">At the </w:t>
      </w:r>
      <w:proofErr w:type="spellStart"/>
      <w:r>
        <w:t>nslookup</w:t>
      </w:r>
      <w:proofErr w:type="spellEnd"/>
      <w:r>
        <w:t xml:space="preserve"> prompt, type </w:t>
      </w:r>
      <w:r w:rsidRPr="00D57D5C">
        <w:rPr>
          <w:b/>
        </w:rPr>
        <w:t>cisco.com</w:t>
      </w:r>
      <w:r>
        <w:t>.</w:t>
      </w:r>
    </w:p>
    <w:p w14:paraId="2C2054B7" w14:textId="77777777" w:rsidR="00142A83" w:rsidRDefault="00142A83" w:rsidP="0054573B">
      <w:pPr>
        <w:pStyle w:val="CMD"/>
        <w:spacing w:line="360" w:lineRule="auto"/>
      </w:pPr>
      <w:r>
        <w:t xml:space="preserve">&gt; </w:t>
      </w:r>
      <w:r w:rsidRPr="00142A83">
        <w:rPr>
          <w:b/>
        </w:rPr>
        <w:t>cisco.com</w:t>
      </w:r>
    </w:p>
    <w:p w14:paraId="6F5EB543" w14:textId="7EE3E83C" w:rsidR="00142A83" w:rsidRDefault="00142A83" w:rsidP="0054573B">
      <w:pPr>
        <w:pStyle w:val="CMDOutput"/>
        <w:spacing w:line="360" w:lineRule="auto"/>
      </w:pPr>
      <w:r>
        <w:t>Server: one.one.one.one</w:t>
      </w:r>
    </w:p>
    <w:p w14:paraId="1F5CC1CE" w14:textId="2F2874A5" w:rsidR="00142A83" w:rsidRDefault="00142A83" w:rsidP="0054573B">
      <w:pPr>
        <w:pStyle w:val="CMDOutput"/>
        <w:spacing w:line="360" w:lineRule="auto"/>
      </w:pPr>
      <w:proofErr w:type="spellStart"/>
      <w:r>
        <w:t>Address</w:t>
      </w:r>
      <w:proofErr w:type="spellEnd"/>
      <w:r>
        <w:t>: 1.1.1.1</w:t>
      </w:r>
    </w:p>
    <w:p w14:paraId="4483B60E" w14:textId="77777777" w:rsidR="00142A83" w:rsidRDefault="00142A83" w:rsidP="0054573B">
      <w:pPr>
        <w:pStyle w:val="CMDOutput"/>
        <w:spacing w:line="360" w:lineRule="auto"/>
      </w:pPr>
    </w:p>
    <w:p w14:paraId="0BEC1619" w14:textId="77777777" w:rsidR="00142A83" w:rsidRDefault="00142A83" w:rsidP="0054573B">
      <w:pPr>
        <w:pStyle w:val="CMDOutput"/>
        <w:spacing w:line="360" w:lineRule="auto"/>
      </w:pPr>
      <w:r>
        <w:t>Non-</w:t>
      </w:r>
      <w:proofErr w:type="spellStart"/>
      <w:r>
        <w:t>authoritative</w:t>
      </w:r>
      <w:proofErr w:type="spellEnd"/>
      <w:r>
        <w:t xml:space="preserve"> </w:t>
      </w:r>
      <w:proofErr w:type="spellStart"/>
      <w:r>
        <w:t>answer</w:t>
      </w:r>
      <w:proofErr w:type="spellEnd"/>
      <w:r>
        <w:t>:</w:t>
      </w:r>
    </w:p>
    <w:p w14:paraId="7B187CD8" w14:textId="3E0FAA38" w:rsidR="00142A83" w:rsidRDefault="00142A83" w:rsidP="0054573B">
      <w:pPr>
        <w:pStyle w:val="CMDOutput"/>
        <w:spacing w:line="360" w:lineRule="auto"/>
      </w:pPr>
      <w:r>
        <w:t xml:space="preserve">cisco.com MX </w:t>
      </w:r>
      <w:proofErr w:type="spellStart"/>
      <w:r>
        <w:t>preference</w:t>
      </w:r>
      <w:proofErr w:type="spellEnd"/>
      <w:r>
        <w:t xml:space="preserve"> = 20, mail </w:t>
      </w:r>
      <w:proofErr w:type="spellStart"/>
      <w:r>
        <w:t>exchanger</w:t>
      </w:r>
      <w:proofErr w:type="spellEnd"/>
      <w:r>
        <w:t xml:space="preserve"> = rcdn-mx-01.cisco.com</w:t>
      </w:r>
    </w:p>
    <w:p w14:paraId="09C80D82" w14:textId="5E82AB18" w:rsidR="000B3B9F" w:rsidRDefault="000B3B9F" w:rsidP="0054573B">
      <w:pPr>
        <w:pStyle w:val="CMDOutput"/>
        <w:spacing w:line="360" w:lineRule="auto"/>
      </w:pPr>
      <w:r>
        <w:t xml:space="preserve">cisco.com MX </w:t>
      </w:r>
      <w:proofErr w:type="spellStart"/>
      <w:r>
        <w:t>preference</w:t>
      </w:r>
      <w:proofErr w:type="spellEnd"/>
      <w:r>
        <w:t xml:space="preserve"> = 30, mail </w:t>
      </w:r>
      <w:proofErr w:type="spellStart"/>
      <w:r>
        <w:t>exchanger</w:t>
      </w:r>
      <w:proofErr w:type="spellEnd"/>
      <w:r>
        <w:t xml:space="preserve"> = aer-mx-01.cisco.com</w:t>
      </w:r>
    </w:p>
    <w:p w14:paraId="757A5A69" w14:textId="55EA9ED2" w:rsidR="00142A83" w:rsidRDefault="00142A83" w:rsidP="0054573B">
      <w:pPr>
        <w:pStyle w:val="CMDOutput"/>
        <w:spacing w:line="360" w:lineRule="auto"/>
      </w:pPr>
      <w:r>
        <w:t xml:space="preserve">cisco.com MX </w:t>
      </w:r>
      <w:proofErr w:type="spellStart"/>
      <w:r>
        <w:t>preference</w:t>
      </w:r>
      <w:proofErr w:type="spellEnd"/>
      <w:r>
        <w:t xml:space="preserve"> = 10, mail </w:t>
      </w:r>
      <w:proofErr w:type="spellStart"/>
      <w:r>
        <w:t>exchanger</w:t>
      </w:r>
      <w:proofErr w:type="spellEnd"/>
      <w:r>
        <w:t xml:space="preserve"> = alln-mx-01.cisco.com</w:t>
      </w:r>
    </w:p>
    <w:p w14:paraId="4E1F17BB" w14:textId="77777777" w:rsidR="00251FDE" w:rsidRDefault="00251FDE" w:rsidP="0054573B">
      <w:pPr>
        <w:pStyle w:val="BodyTextL50"/>
        <w:spacing w:line="360" w:lineRule="auto"/>
      </w:pPr>
      <w:r>
        <w:t xml:space="preserve">Un principe fondamental en matière de conception de réseau est la redondance (plusieurs serveurs de messagerie doivent être configurés). De cette manière, si l'un des serveurs de messagerie est inaccessible, l'ordinateur envoie une autre requête pour essayer d'atteindre le deuxième serveur de messagerie. Les administrateurs de messagerie électronique déterminent le serveur de messagerie qui est contacté premièrement en utilisant </w:t>
      </w:r>
      <w:r w:rsidRPr="00D57D5C">
        <w:rPr>
          <w:b/>
        </w:rPr>
        <w:t xml:space="preserve">MX </w:t>
      </w:r>
      <w:proofErr w:type="spellStart"/>
      <w:proofErr w:type="gramStart"/>
      <w:r w:rsidRPr="00D57D5C">
        <w:rPr>
          <w:b/>
        </w:rPr>
        <w:t>preference</w:t>
      </w:r>
      <w:proofErr w:type="spellEnd"/>
      <w:r>
        <w:t>(</w:t>
      </w:r>
      <w:proofErr w:type="gramEnd"/>
      <w:r>
        <w:t xml:space="preserve">voir l'illustration ci-dessus). Le serveur de messagerie avec la valeur </w:t>
      </w:r>
      <w:r w:rsidRPr="00D57D5C">
        <w:rPr>
          <w:b/>
        </w:rPr>
        <w:t xml:space="preserve">MX </w:t>
      </w:r>
      <w:proofErr w:type="spellStart"/>
      <w:r w:rsidRPr="00D57D5C">
        <w:rPr>
          <w:b/>
        </w:rPr>
        <w:t>preference</w:t>
      </w:r>
      <w:proofErr w:type="spellEnd"/>
      <w:r>
        <w:t xml:space="preserve"> la plus basse est contacté en premier. Selon le résultat ci-dessus, quel serveur de messagerie sera contacté en premier lorsque des e-mails seront envoyés à cisco.com?</w:t>
      </w:r>
    </w:p>
    <w:p w14:paraId="022E779E" w14:textId="77777777" w:rsidR="00251FDE" w:rsidRPr="00106C08" w:rsidRDefault="00251FDE" w:rsidP="0054573B">
      <w:pPr>
        <w:pStyle w:val="SubStepAlpha"/>
        <w:spacing w:line="360" w:lineRule="auto"/>
      </w:pPr>
      <w:r>
        <w:t xml:space="preserve">À l'invite de commande, tapez </w:t>
      </w:r>
      <w:r w:rsidRPr="00B709B6">
        <w:rPr>
          <w:b/>
        </w:rPr>
        <w:t>exit</w:t>
      </w:r>
      <w:r>
        <w:t xml:space="preserve"> pour revenir à l'invite de commande normale.</w:t>
      </w:r>
    </w:p>
    <w:p w14:paraId="4BAFAB75" w14:textId="77777777" w:rsidR="00251FDE" w:rsidRDefault="00251FDE" w:rsidP="0054573B">
      <w:pPr>
        <w:pStyle w:val="SubStepAlpha"/>
        <w:spacing w:line="360" w:lineRule="auto"/>
      </w:pPr>
      <w:r>
        <w:t xml:space="preserve">À l'invite de commande du PC, tapez </w:t>
      </w:r>
      <w:proofErr w:type="spellStart"/>
      <w:r w:rsidRPr="00797DB4">
        <w:rPr>
          <w:b/>
        </w:rPr>
        <w:t>ipconfig</w:t>
      </w:r>
      <w:proofErr w:type="spellEnd"/>
      <w:r w:rsidRPr="00797DB4">
        <w:rPr>
          <w:b/>
        </w:rPr>
        <w:t xml:space="preserve"> /all</w:t>
      </w:r>
      <w:r>
        <w:t>.</w:t>
      </w:r>
    </w:p>
    <w:p w14:paraId="2D519727" w14:textId="77777777" w:rsidR="00106C08" w:rsidRDefault="00106C08" w:rsidP="0054573B">
      <w:pPr>
        <w:pStyle w:val="Heading3"/>
        <w:spacing w:line="360" w:lineRule="auto"/>
      </w:pPr>
      <w:r>
        <w:t>Question :</w:t>
      </w:r>
    </w:p>
    <w:p w14:paraId="2E207003" w14:textId="77777777" w:rsidR="00D0050B" w:rsidRPr="00D0050B" w:rsidRDefault="00D0050B" w:rsidP="0054573B">
      <w:pPr>
        <w:pStyle w:val="BodyTextL50"/>
        <w:spacing w:before="0" w:line="360" w:lineRule="auto"/>
      </w:pPr>
      <w:r>
        <w:t>Indiquez les adresses IP de tous les serveurs DNS que vous utilisez.</w:t>
      </w:r>
    </w:p>
    <w:p w14:paraId="1580AF20" w14:textId="47840F07" w:rsidR="0083120E" w:rsidRPr="0083120E" w:rsidRDefault="0083120E" w:rsidP="0054573B">
      <w:pPr>
        <w:pStyle w:val="ConfigWindow"/>
        <w:spacing w:line="360" w:lineRule="auto"/>
      </w:pPr>
      <w:r>
        <w:t>Fermez la fenêtre d'invite de commandes.</w:t>
      </w:r>
    </w:p>
    <w:p w14:paraId="7F424E2A" w14:textId="77777777" w:rsidR="00251FDE" w:rsidRDefault="00251FDE" w:rsidP="0054573B">
      <w:pPr>
        <w:pStyle w:val="Heading1"/>
        <w:spacing w:line="360" w:lineRule="auto"/>
      </w:pPr>
      <w:r>
        <w:t>Question de réflexion</w:t>
      </w:r>
    </w:p>
    <w:p w14:paraId="2DBDA788" w14:textId="77777777" w:rsidR="00251FDE" w:rsidRDefault="00251FDE" w:rsidP="0054573B">
      <w:pPr>
        <w:pStyle w:val="BodyTextL25"/>
        <w:spacing w:line="360" w:lineRule="auto"/>
      </w:pPr>
      <w:r>
        <w:t>Quelle est la principale fonction du système DNS ?</w:t>
      </w:r>
    </w:p>
    <w:p w14:paraId="086CF355" w14:textId="77777777" w:rsidR="00C162C0" w:rsidRPr="00C77B29" w:rsidRDefault="00797DB4" w:rsidP="0054573B">
      <w:pPr>
        <w:pStyle w:val="ConfigWindow"/>
        <w:spacing w:line="360" w:lineRule="auto"/>
        <w:rPr>
          <w:rStyle w:val="DevConfigGray"/>
          <w:rFonts w:ascii="Arial" w:hAnsi="Arial"/>
          <w:shd w:val="clear" w:color="auto" w:fill="auto"/>
        </w:rPr>
      </w:pPr>
      <w:bookmarkStart w:id="0" w:name="_GoBack"/>
      <w:bookmarkEnd w:id="0"/>
      <w:r>
        <w:t>Fin du document</w:t>
      </w:r>
    </w:p>
    <w:sectPr w:rsidR="00C162C0" w:rsidRPr="00C77B2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5A696" w14:textId="77777777" w:rsidR="001A59B5" w:rsidRDefault="001A59B5" w:rsidP="00710659">
      <w:pPr>
        <w:spacing w:after="0" w:line="240" w:lineRule="auto"/>
      </w:pPr>
      <w:r>
        <w:separator/>
      </w:r>
    </w:p>
    <w:p w14:paraId="6824A015" w14:textId="77777777" w:rsidR="001A59B5" w:rsidRDefault="001A59B5"/>
  </w:endnote>
  <w:endnote w:type="continuationSeparator" w:id="0">
    <w:p w14:paraId="009B59E5" w14:textId="77777777" w:rsidR="001A59B5" w:rsidRDefault="001A59B5" w:rsidP="00710659">
      <w:pPr>
        <w:spacing w:after="0" w:line="240" w:lineRule="auto"/>
      </w:pPr>
      <w:r>
        <w:continuationSeparator/>
      </w:r>
    </w:p>
    <w:p w14:paraId="62D4692D" w14:textId="77777777" w:rsidR="001A59B5" w:rsidRDefault="001A5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248BC"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865FF" w14:textId="4E94E76E"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212A4A">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12A4A">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12A4A">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10800" w14:textId="274C5BEA"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212A4A">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12A4A">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12A4A">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EEFB2" w14:textId="77777777" w:rsidR="001A59B5" w:rsidRDefault="001A59B5" w:rsidP="00710659">
      <w:pPr>
        <w:spacing w:after="0" w:line="240" w:lineRule="auto"/>
      </w:pPr>
      <w:r>
        <w:separator/>
      </w:r>
    </w:p>
    <w:p w14:paraId="76FE5322" w14:textId="77777777" w:rsidR="001A59B5" w:rsidRDefault="001A59B5"/>
  </w:footnote>
  <w:footnote w:type="continuationSeparator" w:id="0">
    <w:p w14:paraId="3A7AE787" w14:textId="77777777" w:rsidR="001A59B5" w:rsidRDefault="001A59B5" w:rsidP="00710659">
      <w:pPr>
        <w:spacing w:after="0" w:line="240" w:lineRule="auto"/>
      </w:pPr>
      <w:r>
        <w:continuationSeparator/>
      </w:r>
    </w:p>
    <w:p w14:paraId="181101C2" w14:textId="77777777" w:rsidR="001A59B5" w:rsidRDefault="001A59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DB9D4"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Travaux pratiques - Observation de la résolution DNS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86AE4" w14:textId="77777777" w:rsidR="00926CB2" w:rsidRDefault="00882B63" w:rsidP="006C3FCF">
    <w:pPr>
      <w:ind w:left="-288"/>
    </w:pPr>
    <w:r>
      <w:rPr>
        <w:noProof/>
        <w:lang w:val="en-US"/>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0630DC"/>
    <w:multiLevelType w:val="multilevel"/>
    <w:tmpl w:val="AA0885A0"/>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ie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3"/>
    <w:lvlOverride w:ilvl="0">
      <w:lvl w:ilvl="0">
        <w:start w:val="1"/>
        <w:numFmt w:val="decimal"/>
        <w:lvlText w:val="Partie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59B5"/>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2A4A"/>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573B"/>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C087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92C"/>
    <w:rsid w:val="00427A6C"/>
    <w:rsid w:val="004E066F"/>
    <w:rsid w:val="00711CBA"/>
    <w:rsid w:val="00980357"/>
    <w:rsid w:val="00AC060E"/>
    <w:rsid w:val="00B9592C"/>
    <w:rsid w:val="00D31D46"/>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6DF7A-350B-45DA-BFC3-A3479EA9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Travaux pratiques - Observation de la résolution DNS</vt:lpstr>
    </vt:vector>
  </TitlesOfParts>
  <Company>Cisco Systems, Inc.</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Observation de la résolution DNS</dc:title>
  <dc:creator>SP</dc:creator>
  <dc:description>2013</dc:description>
  <cp:lastModifiedBy>Rasha Ismail</cp:lastModifiedBy>
  <cp:revision>2</cp:revision>
  <cp:lastPrinted>2020-05-31T21:40:00Z</cp:lastPrinted>
  <dcterms:created xsi:type="dcterms:W3CDTF">2020-05-31T21:41:00Z</dcterms:created>
  <dcterms:modified xsi:type="dcterms:W3CDTF">2020-05-31T21:41:00Z</dcterms:modified>
</cp:coreProperties>
</file>